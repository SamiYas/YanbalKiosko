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A6B" w:rsidRPr="001D0BEC" w:rsidRDefault="00D1467D" w:rsidP="00375AFB">
      <w:pPr>
        <w:pStyle w:val="xTituloDocumento"/>
        <w:rPr>
          <w:lang w:val="es-EC"/>
        </w:rPr>
      </w:pPr>
      <w:r>
        <w:rPr>
          <w:lang w:val="es-EC"/>
        </w:rPr>
        <w:t xml:space="preserve">PLAN DE </w:t>
      </w:r>
      <w:r w:rsidR="00514FB3">
        <w:rPr>
          <w:lang w:val="es-EC"/>
        </w:rPr>
        <w:t>PROYECTO INTEGRADO</w:t>
      </w:r>
    </w:p>
    <w:p w:rsidR="004A6A6B" w:rsidRPr="001D0BEC" w:rsidRDefault="004A6A6B" w:rsidP="00E1545D">
      <w:pPr>
        <w:spacing w:after="0"/>
        <w:jc w:val="center"/>
        <w:rPr>
          <w:color w:val="365F91" w:themeColor="accent1" w:themeShade="BF"/>
          <w:sz w:val="14"/>
        </w:rPr>
      </w:pPr>
      <w:r w:rsidRPr="001D0BEC">
        <w:rPr>
          <w:color w:val="365F91" w:themeColor="accent1" w:themeShade="BF"/>
          <w:sz w:val="14"/>
        </w:rPr>
        <w:t xml:space="preserve">(PMBOK: </w:t>
      </w:r>
      <w:r w:rsidR="003D3453">
        <w:rPr>
          <w:color w:val="365F91" w:themeColor="accent1" w:themeShade="BF"/>
          <w:sz w:val="14"/>
        </w:rPr>
        <w:t xml:space="preserve">Project </w:t>
      </w:r>
      <w:r w:rsidR="00585159">
        <w:rPr>
          <w:color w:val="365F91" w:themeColor="accent1" w:themeShade="BF"/>
          <w:sz w:val="14"/>
        </w:rPr>
        <w:t xml:space="preserve">Management </w:t>
      </w:r>
      <w:r w:rsidR="00B17C67">
        <w:rPr>
          <w:color w:val="365F91" w:themeColor="accent1" w:themeShade="BF"/>
          <w:sz w:val="14"/>
        </w:rPr>
        <w:t>P</w:t>
      </w:r>
      <w:r w:rsidR="005A14AD" w:rsidRPr="001D0BEC">
        <w:rPr>
          <w:color w:val="365F91" w:themeColor="accent1" w:themeShade="BF"/>
          <w:sz w:val="14"/>
        </w:rPr>
        <w:t>lan</w:t>
      </w:r>
      <w:r w:rsidRPr="001D0BEC">
        <w:rPr>
          <w:color w:val="365F91" w:themeColor="accent1" w:themeShade="BF"/>
          <w:sz w:val="14"/>
        </w:rPr>
        <w:t>)</w:t>
      </w:r>
    </w:p>
    <w:tbl>
      <w:tblPr>
        <w:tblStyle w:val="Tablaconcuadrcula"/>
        <w:tblW w:w="0" w:type="auto"/>
        <w:tblLook w:val="04A0" w:firstRow="1" w:lastRow="0" w:firstColumn="1" w:lastColumn="0" w:noHBand="0" w:noVBand="1"/>
      </w:tblPr>
      <w:tblGrid>
        <w:gridCol w:w="2244"/>
        <w:gridCol w:w="4101"/>
        <w:gridCol w:w="1134"/>
        <w:gridCol w:w="1560"/>
      </w:tblGrid>
      <w:tr w:rsidR="004A6A6B" w:rsidRPr="00086CDA" w:rsidTr="005A6235">
        <w:tc>
          <w:tcPr>
            <w:tcW w:w="9039" w:type="dxa"/>
            <w:gridSpan w:val="4"/>
            <w:shd w:val="clear" w:color="auto" w:fill="F79646" w:themeFill="accent6"/>
          </w:tcPr>
          <w:p w:rsidR="004A6A6B" w:rsidRPr="00086CDA" w:rsidRDefault="004A6A6B" w:rsidP="00375AFB">
            <w:pPr>
              <w:pStyle w:val="xTitulo1"/>
            </w:pPr>
            <w:bookmarkStart w:id="0" w:name="_Toc383074808"/>
            <w:r w:rsidRPr="00086CDA">
              <w:t>Datos Generales del Proyecto</w:t>
            </w:r>
            <w:bookmarkEnd w:id="0"/>
          </w:p>
        </w:tc>
      </w:tr>
      <w:tr w:rsidR="004A6A6B" w:rsidRPr="004A6A6B" w:rsidTr="005A6235">
        <w:tc>
          <w:tcPr>
            <w:tcW w:w="2244" w:type="dxa"/>
            <w:shd w:val="clear" w:color="auto" w:fill="FABF8F" w:themeFill="accent6" w:themeFillTint="99"/>
          </w:tcPr>
          <w:p w:rsidR="004A6A6B" w:rsidRPr="00086CDA" w:rsidRDefault="004A6A6B" w:rsidP="004A6A6B">
            <w:pPr>
              <w:rPr>
                <w:b/>
              </w:rPr>
            </w:pPr>
            <w:r w:rsidRPr="00086CDA">
              <w:rPr>
                <w:b/>
              </w:rPr>
              <w:t>Nombre del Proyecto:</w:t>
            </w:r>
          </w:p>
        </w:tc>
        <w:tc>
          <w:tcPr>
            <w:tcW w:w="4101" w:type="dxa"/>
          </w:tcPr>
          <w:p w:rsidR="004A6A6B" w:rsidRPr="004A6A6B" w:rsidRDefault="00245015" w:rsidP="00086CDA">
            <w:pPr>
              <w:pStyle w:val="xNombreProyecto"/>
            </w:pPr>
            <w:r>
              <w:t>Migración de DTS a ETL</w:t>
            </w:r>
          </w:p>
        </w:tc>
        <w:tc>
          <w:tcPr>
            <w:tcW w:w="1134" w:type="dxa"/>
            <w:shd w:val="clear" w:color="auto" w:fill="FABF8F" w:themeFill="accent6" w:themeFillTint="99"/>
          </w:tcPr>
          <w:p w:rsidR="004A6A6B" w:rsidRPr="00086CDA" w:rsidRDefault="004A6A6B" w:rsidP="004A6A6B">
            <w:pPr>
              <w:rPr>
                <w:b/>
              </w:rPr>
            </w:pPr>
            <w:r w:rsidRPr="00086CDA">
              <w:rPr>
                <w:b/>
              </w:rPr>
              <w:t>Código:</w:t>
            </w:r>
          </w:p>
        </w:tc>
        <w:tc>
          <w:tcPr>
            <w:tcW w:w="1560" w:type="dxa"/>
          </w:tcPr>
          <w:p w:rsidR="004A6A6B" w:rsidRPr="004A6A6B" w:rsidRDefault="00245015" w:rsidP="00086CDA">
            <w:pPr>
              <w:pStyle w:val="xCdigoProyecto"/>
            </w:pPr>
            <w:r>
              <w:t>1866</w:t>
            </w:r>
          </w:p>
        </w:tc>
      </w:tr>
      <w:tr w:rsidR="004A6A6B" w:rsidRPr="004A6A6B" w:rsidTr="005A6235">
        <w:tc>
          <w:tcPr>
            <w:tcW w:w="2244" w:type="dxa"/>
            <w:shd w:val="clear" w:color="auto" w:fill="FABF8F" w:themeFill="accent6" w:themeFillTint="99"/>
          </w:tcPr>
          <w:p w:rsidR="004A6A6B" w:rsidRPr="00086CDA" w:rsidRDefault="00BA5F94" w:rsidP="004A6A6B">
            <w:pPr>
              <w:rPr>
                <w:b/>
              </w:rPr>
            </w:pPr>
            <w:r>
              <w:rPr>
                <w:b/>
              </w:rPr>
              <w:t>Patrocinador</w:t>
            </w:r>
            <w:r w:rsidR="004A6A6B" w:rsidRPr="00086CDA">
              <w:rPr>
                <w:b/>
              </w:rPr>
              <w:t>:</w:t>
            </w:r>
          </w:p>
        </w:tc>
        <w:tc>
          <w:tcPr>
            <w:tcW w:w="4101" w:type="dxa"/>
          </w:tcPr>
          <w:p w:rsidR="004A6A6B" w:rsidRPr="004A6A6B" w:rsidRDefault="00245015" w:rsidP="004A6A6B">
            <w:r>
              <w:t>Luis Castro</w:t>
            </w:r>
          </w:p>
        </w:tc>
        <w:tc>
          <w:tcPr>
            <w:tcW w:w="1134" w:type="dxa"/>
            <w:shd w:val="clear" w:color="auto" w:fill="FABF8F" w:themeFill="accent6" w:themeFillTint="99"/>
          </w:tcPr>
          <w:p w:rsidR="004A6A6B" w:rsidRPr="00086CDA" w:rsidRDefault="004A6A6B" w:rsidP="004A6A6B">
            <w:pPr>
              <w:rPr>
                <w:b/>
              </w:rPr>
            </w:pPr>
            <w:r w:rsidRPr="00086CDA">
              <w:rPr>
                <w:b/>
              </w:rPr>
              <w:t>Fecha:</w:t>
            </w:r>
          </w:p>
        </w:tc>
        <w:tc>
          <w:tcPr>
            <w:tcW w:w="1560" w:type="dxa"/>
          </w:tcPr>
          <w:p w:rsidR="004A6A6B" w:rsidRPr="004A6A6B" w:rsidRDefault="004A6A6B" w:rsidP="004A6A6B"/>
        </w:tc>
      </w:tr>
      <w:tr w:rsidR="004A6A6B" w:rsidRPr="004A6A6B" w:rsidTr="005A6235">
        <w:tc>
          <w:tcPr>
            <w:tcW w:w="2244" w:type="dxa"/>
            <w:shd w:val="clear" w:color="auto" w:fill="FABF8F" w:themeFill="accent6" w:themeFillTint="99"/>
          </w:tcPr>
          <w:p w:rsidR="004A6A6B" w:rsidRPr="00086CDA" w:rsidRDefault="004A6A6B" w:rsidP="004A6A6B">
            <w:pPr>
              <w:rPr>
                <w:b/>
              </w:rPr>
            </w:pPr>
            <w:r w:rsidRPr="00086CDA">
              <w:rPr>
                <w:b/>
              </w:rPr>
              <w:t>Gerente de Proyecto:</w:t>
            </w:r>
          </w:p>
        </w:tc>
        <w:tc>
          <w:tcPr>
            <w:tcW w:w="4101" w:type="dxa"/>
          </w:tcPr>
          <w:p w:rsidR="004A6A6B" w:rsidRPr="004A6A6B" w:rsidRDefault="00245015" w:rsidP="00086CDA">
            <w:pPr>
              <w:pStyle w:val="xGerenteProyecto"/>
            </w:pPr>
            <w:r>
              <w:rPr>
                <w:szCs w:val="20"/>
              </w:rPr>
              <w:t xml:space="preserve">Abel </w:t>
            </w:r>
            <w:proofErr w:type="spellStart"/>
            <w:r>
              <w:rPr>
                <w:szCs w:val="20"/>
              </w:rPr>
              <w:t>Yim</w:t>
            </w:r>
            <w:proofErr w:type="spellEnd"/>
          </w:p>
        </w:tc>
        <w:tc>
          <w:tcPr>
            <w:tcW w:w="1134" w:type="dxa"/>
            <w:shd w:val="clear" w:color="auto" w:fill="FABF8F" w:themeFill="accent6" w:themeFillTint="99"/>
          </w:tcPr>
          <w:p w:rsidR="004A6A6B" w:rsidRPr="00086CDA" w:rsidRDefault="004A6A6B" w:rsidP="004A6A6B">
            <w:pPr>
              <w:rPr>
                <w:b/>
              </w:rPr>
            </w:pPr>
            <w:r w:rsidRPr="00086CDA">
              <w:rPr>
                <w:b/>
              </w:rPr>
              <w:t>Versión:</w:t>
            </w:r>
          </w:p>
        </w:tc>
        <w:tc>
          <w:tcPr>
            <w:tcW w:w="1560" w:type="dxa"/>
          </w:tcPr>
          <w:p w:rsidR="004A6A6B" w:rsidRPr="004A6A6B" w:rsidRDefault="00824B9E" w:rsidP="004A6A6B">
            <w:r>
              <w:t>1.2</w:t>
            </w:r>
            <w:r w:rsidR="001E43C9">
              <w:fldChar w:fldCharType="begin"/>
            </w:r>
            <w:r w:rsidR="00B17C67">
              <w:instrText xml:space="preserve"> STYLEREF  xVersiónDocumento  \* MERGEFORMAT </w:instrText>
            </w:r>
            <w:r w:rsidR="001E43C9">
              <w:fldChar w:fldCharType="end"/>
            </w:r>
            <w:r w:rsidR="001E43C9">
              <w:fldChar w:fldCharType="begin"/>
            </w:r>
            <w:r w:rsidR="00644D9D">
              <w:instrText xml:space="preserve"> STYLEREF  xVersiónDocumento  \* MERGEFORMAT </w:instrText>
            </w:r>
            <w:r w:rsidR="001E43C9">
              <w:fldChar w:fldCharType="end"/>
            </w:r>
            <w:r w:rsidR="001E43C9">
              <w:fldChar w:fldCharType="begin"/>
            </w:r>
            <w:r w:rsidR="00414849">
              <w:instrText xml:space="preserve"> STYLEREF  xVersiónDocumento  \* MERGEFORMAT </w:instrText>
            </w:r>
            <w:r w:rsidR="001E43C9">
              <w:fldChar w:fldCharType="end"/>
            </w:r>
          </w:p>
        </w:tc>
      </w:tr>
      <w:tr w:rsidR="00BA5F94" w:rsidRPr="004A6A6B" w:rsidTr="00FD5CF5">
        <w:tc>
          <w:tcPr>
            <w:tcW w:w="2244" w:type="dxa"/>
            <w:shd w:val="clear" w:color="auto" w:fill="FABF8F" w:themeFill="accent6" w:themeFillTint="99"/>
          </w:tcPr>
          <w:p w:rsidR="00BA5F94" w:rsidRPr="00086CDA" w:rsidRDefault="00BA5F94" w:rsidP="004A6A6B">
            <w:pPr>
              <w:rPr>
                <w:b/>
              </w:rPr>
            </w:pPr>
            <w:r>
              <w:rPr>
                <w:b/>
              </w:rPr>
              <w:t>Resumen:</w:t>
            </w:r>
          </w:p>
        </w:tc>
        <w:tc>
          <w:tcPr>
            <w:tcW w:w="6795" w:type="dxa"/>
            <w:gridSpan w:val="3"/>
          </w:tcPr>
          <w:p w:rsidR="00BA5F94" w:rsidRDefault="00245015" w:rsidP="004A6A6B">
            <w:r>
              <w:rPr>
                <w:szCs w:val="20"/>
              </w:rPr>
              <w:t>Proyecto para migrar los DTS existentes en los servidores de base de datos SQL Server 2000 a SQL Server 2008</w:t>
            </w:r>
            <w:r w:rsidR="00E249E3">
              <w:rPr>
                <w:szCs w:val="20"/>
              </w:rPr>
              <w:t xml:space="preserve"> R2</w:t>
            </w:r>
          </w:p>
        </w:tc>
      </w:tr>
    </w:tbl>
    <w:p w:rsidR="00BA5F94" w:rsidRDefault="00BA5F94" w:rsidP="004A6A6B"/>
    <w:tbl>
      <w:tblPr>
        <w:tblStyle w:val="Tablaconcuadrcula"/>
        <w:tblW w:w="0" w:type="auto"/>
        <w:tblLook w:val="04A0" w:firstRow="1" w:lastRow="0" w:firstColumn="1" w:lastColumn="0" w:noHBand="0" w:noVBand="1"/>
      </w:tblPr>
      <w:tblGrid>
        <w:gridCol w:w="3085"/>
        <w:gridCol w:w="5954"/>
      </w:tblGrid>
      <w:tr w:rsidR="00BA5F94" w:rsidRPr="00086CDA" w:rsidTr="00FD5CF5">
        <w:tc>
          <w:tcPr>
            <w:tcW w:w="9039" w:type="dxa"/>
            <w:gridSpan w:val="2"/>
            <w:shd w:val="clear" w:color="auto" w:fill="F79646" w:themeFill="accent6"/>
          </w:tcPr>
          <w:p w:rsidR="00BA5F94" w:rsidRPr="00375AFB" w:rsidRDefault="00BA5F94" w:rsidP="00375AFB">
            <w:pPr>
              <w:pStyle w:val="xTitulo1"/>
            </w:pPr>
            <w:bookmarkStart w:id="1" w:name="_Toc383074809"/>
            <w:r w:rsidRPr="00375AFB">
              <w:t>Distribución</w:t>
            </w:r>
            <w:bookmarkEnd w:id="1"/>
            <w:r w:rsidRPr="00375AFB">
              <w:t xml:space="preserve"> </w:t>
            </w:r>
          </w:p>
        </w:tc>
      </w:tr>
      <w:tr w:rsidR="00BA5F94" w:rsidRPr="00086CDA" w:rsidTr="00BA5F94">
        <w:tc>
          <w:tcPr>
            <w:tcW w:w="3085" w:type="dxa"/>
            <w:shd w:val="clear" w:color="auto" w:fill="FABF8F" w:themeFill="accent6" w:themeFillTint="99"/>
          </w:tcPr>
          <w:p w:rsidR="00BA5F94" w:rsidRPr="00086CDA" w:rsidRDefault="00BA5F94" w:rsidP="00FD5CF5">
            <w:pPr>
              <w:rPr>
                <w:b/>
              </w:rPr>
            </w:pPr>
            <w:r>
              <w:rPr>
                <w:b/>
              </w:rPr>
              <w:t>Nombre</w:t>
            </w:r>
          </w:p>
        </w:tc>
        <w:tc>
          <w:tcPr>
            <w:tcW w:w="5954" w:type="dxa"/>
            <w:shd w:val="clear" w:color="auto" w:fill="FABF8F" w:themeFill="accent6" w:themeFillTint="99"/>
          </w:tcPr>
          <w:p w:rsidR="00BA5F94" w:rsidRPr="00086CDA" w:rsidRDefault="00BA5F94" w:rsidP="00FD5CF5">
            <w:pPr>
              <w:rPr>
                <w:b/>
              </w:rPr>
            </w:pPr>
            <w:r>
              <w:rPr>
                <w:b/>
              </w:rPr>
              <w:t>Rol</w:t>
            </w:r>
          </w:p>
        </w:tc>
      </w:tr>
      <w:tr w:rsidR="00D0194D" w:rsidTr="00BA5F94">
        <w:tc>
          <w:tcPr>
            <w:tcW w:w="3085" w:type="dxa"/>
          </w:tcPr>
          <w:p w:rsidR="00D0194D" w:rsidRPr="009D2FDE" w:rsidRDefault="00D0194D" w:rsidP="00B9493E">
            <w:pPr>
              <w:rPr>
                <w:szCs w:val="20"/>
              </w:rPr>
            </w:pPr>
            <w:r>
              <w:rPr>
                <w:szCs w:val="20"/>
              </w:rPr>
              <w:t>Luis Castro</w:t>
            </w:r>
          </w:p>
        </w:tc>
        <w:tc>
          <w:tcPr>
            <w:tcW w:w="5954" w:type="dxa"/>
          </w:tcPr>
          <w:p w:rsidR="00D0194D" w:rsidRPr="009D2FDE" w:rsidRDefault="00D0194D" w:rsidP="00B9493E">
            <w:pPr>
              <w:rPr>
                <w:szCs w:val="20"/>
              </w:rPr>
            </w:pPr>
            <w:r>
              <w:rPr>
                <w:szCs w:val="20"/>
              </w:rPr>
              <w:t>Patrocinador</w:t>
            </w:r>
          </w:p>
        </w:tc>
      </w:tr>
      <w:tr w:rsidR="00D0194D" w:rsidTr="00BA5F94">
        <w:tc>
          <w:tcPr>
            <w:tcW w:w="3085" w:type="dxa"/>
          </w:tcPr>
          <w:p w:rsidR="00D0194D" w:rsidRDefault="00D0194D" w:rsidP="00B9493E">
            <w:pPr>
              <w:rPr>
                <w:szCs w:val="20"/>
              </w:rPr>
            </w:pPr>
            <w:r>
              <w:rPr>
                <w:szCs w:val="20"/>
              </w:rPr>
              <w:t>Francisco Frez</w:t>
            </w:r>
          </w:p>
        </w:tc>
        <w:tc>
          <w:tcPr>
            <w:tcW w:w="5954" w:type="dxa"/>
          </w:tcPr>
          <w:p w:rsidR="00D0194D" w:rsidRDefault="00D0194D" w:rsidP="00B9493E">
            <w:pPr>
              <w:rPr>
                <w:szCs w:val="20"/>
              </w:rPr>
            </w:pPr>
            <w:r>
              <w:rPr>
                <w:szCs w:val="20"/>
              </w:rPr>
              <w:t>Comité Ejecutivo del Proyecto</w:t>
            </w:r>
          </w:p>
        </w:tc>
      </w:tr>
      <w:tr w:rsidR="00D0194D" w:rsidTr="00BA5F94">
        <w:tc>
          <w:tcPr>
            <w:tcW w:w="3085" w:type="dxa"/>
          </w:tcPr>
          <w:p w:rsidR="00D0194D" w:rsidRDefault="00D0194D" w:rsidP="00B9493E">
            <w:pPr>
              <w:rPr>
                <w:szCs w:val="20"/>
              </w:rPr>
            </w:pPr>
            <w:r>
              <w:rPr>
                <w:szCs w:val="20"/>
              </w:rPr>
              <w:t xml:space="preserve">Luis </w:t>
            </w:r>
            <w:proofErr w:type="spellStart"/>
            <w:r>
              <w:rPr>
                <w:szCs w:val="20"/>
              </w:rPr>
              <w:t>Kitayama</w:t>
            </w:r>
            <w:proofErr w:type="spellEnd"/>
          </w:p>
        </w:tc>
        <w:tc>
          <w:tcPr>
            <w:tcW w:w="5954" w:type="dxa"/>
          </w:tcPr>
          <w:p w:rsidR="00D0194D" w:rsidRDefault="00D0194D" w:rsidP="00B9493E">
            <w:pPr>
              <w:rPr>
                <w:szCs w:val="20"/>
              </w:rPr>
            </w:pPr>
            <w:r>
              <w:rPr>
                <w:szCs w:val="20"/>
              </w:rPr>
              <w:t>Comité Ejecutivo del Proyecto</w:t>
            </w:r>
          </w:p>
        </w:tc>
      </w:tr>
      <w:tr w:rsidR="00D0194D" w:rsidTr="00BA5F94">
        <w:tc>
          <w:tcPr>
            <w:tcW w:w="3085" w:type="dxa"/>
          </w:tcPr>
          <w:p w:rsidR="00D0194D" w:rsidRDefault="00D0194D" w:rsidP="00B9493E">
            <w:pPr>
              <w:rPr>
                <w:szCs w:val="20"/>
              </w:rPr>
            </w:pPr>
            <w:r>
              <w:rPr>
                <w:szCs w:val="20"/>
              </w:rPr>
              <w:t xml:space="preserve">Patricia </w:t>
            </w:r>
            <w:proofErr w:type="spellStart"/>
            <w:r>
              <w:rPr>
                <w:szCs w:val="20"/>
              </w:rPr>
              <w:t>Rondán</w:t>
            </w:r>
            <w:proofErr w:type="spellEnd"/>
          </w:p>
        </w:tc>
        <w:tc>
          <w:tcPr>
            <w:tcW w:w="5954" w:type="dxa"/>
          </w:tcPr>
          <w:p w:rsidR="00D0194D" w:rsidRDefault="00D0194D" w:rsidP="00B9493E">
            <w:pPr>
              <w:rPr>
                <w:szCs w:val="20"/>
              </w:rPr>
            </w:pPr>
            <w:r>
              <w:rPr>
                <w:szCs w:val="20"/>
              </w:rPr>
              <w:t>Gerente de Proyecto CID</w:t>
            </w:r>
          </w:p>
        </w:tc>
        <w:bookmarkStart w:id="2" w:name="_GoBack"/>
        <w:bookmarkEnd w:id="2"/>
      </w:tr>
      <w:tr w:rsidR="00D0194D" w:rsidTr="00BA5F94">
        <w:tc>
          <w:tcPr>
            <w:tcW w:w="3085" w:type="dxa"/>
          </w:tcPr>
          <w:p w:rsidR="00D0194D" w:rsidRDefault="00D0194D" w:rsidP="00B9493E">
            <w:pPr>
              <w:rPr>
                <w:szCs w:val="20"/>
              </w:rPr>
            </w:pPr>
            <w:r>
              <w:rPr>
                <w:szCs w:val="20"/>
              </w:rPr>
              <w:t xml:space="preserve">Abel </w:t>
            </w:r>
            <w:proofErr w:type="spellStart"/>
            <w:r>
              <w:rPr>
                <w:szCs w:val="20"/>
              </w:rPr>
              <w:t>Yim</w:t>
            </w:r>
            <w:proofErr w:type="spellEnd"/>
          </w:p>
        </w:tc>
        <w:tc>
          <w:tcPr>
            <w:tcW w:w="5954" w:type="dxa"/>
          </w:tcPr>
          <w:p w:rsidR="00D0194D" w:rsidRDefault="00D0194D" w:rsidP="00B9493E">
            <w:pPr>
              <w:rPr>
                <w:szCs w:val="20"/>
              </w:rPr>
            </w:pPr>
            <w:r>
              <w:rPr>
                <w:szCs w:val="20"/>
              </w:rPr>
              <w:t>Jefe de Proyecto</w:t>
            </w:r>
          </w:p>
        </w:tc>
      </w:tr>
      <w:tr w:rsidR="00D0194D" w:rsidTr="00BA5F94">
        <w:tc>
          <w:tcPr>
            <w:tcW w:w="3085" w:type="dxa"/>
          </w:tcPr>
          <w:p w:rsidR="00D0194D" w:rsidRDefault="00D0194D" w:rsidP="00B9493E">
            <w:pPr>
              <w:rPr>
                <w:szCs w:val="20"/>
              </w:rPr>
            </w:pPr>
            <w:r>
              <w:rPr>
                <w:szCs w:val="20"/>
              </w:rPr>
              <w:t>Juan Carlos Castillo</w:t>
            </w:r>
          </w:p>
        </w:tc>
        <w:tc>
          <w:tcPr>
            <w:tcW w:w="5954" w:type="dxa"/>
          </w:tcPr>
          <w:p w:rsidR="00D0194D" w:rsidRDefault="00D0194D" w:rsidP="00B9493E">
            <w:pPr>
              <w:rPr>
                <w:szCs w:val="20"/>
              </w:rPr>
            </w:pPr>
            <w:r>
              <w:rPr>
                <w:szCs w:val="20"/>
              </w:rPr>
              <w:t>Líder Técnico – CID</w:t>
            </w:r>
          </w:p>
        </w:tc>
      </w:tr>
      <w:tr w:rsidR="00D0194D" w:rsidTr="00BA5F94">
        <w:tc>
          <w:tcPr>
            <w:tcW w:w="3085" w:type="dxa"/>
          </w:tcPr>
          <w:p w:rsidR="00D0194D" w:rsidRDefault="00D0194D" w:rsidP="00B9493E">
            <w:pPr>
              <w:rPr>
                <w:szCs w:val="20"/>
              </w:rPr>
            </w:pPr>
            <w:proofErr w:type="spellStart"/>
            <w:r>
              <w:rPr>
                <w:szCs w:val="20"/>
              </w:rPr>
              <w:t>Victor</w:t>
            </w:r>
            <w:proofErr w:type="spellEnd"/>
            <w:r>
              <w:rPr>
                <w:szCs w:val="20"/>
              </w:rPr>
              <w:t xml:space="preserve"> </w:t>
            </w:r>
            <w:proofErr w:type="spellStart"/>
            <w:r>
              <w:rPr>
                <w:szCs w:val="20"/>
              </w:rPr>
              <w:t>Almonacid</w:t>
            </w:r>
            <w:proofErr w:type="spellEnd"/>
          </w:p>
        </w:tc>
        <w:tc>
          <w:tcPr>
            <w:tcW w:w="5954" w:type="dxa"/>
          </w:tcPr>
          <w:p w:rsidR="00D0194D" w:rsidRDefault="00D0194D" w:rsidP="00B9493E">
            <w:pPr>
              <w:rPr>
                <w:szCs w:val="20"/>
              </w:rPr>
            </w:pPr>
            <w:r>
              <w:rPr>
                <w:szCs w:val="20"/>
              </w:rPr>
              <w:t>Líder de Certificación – CID</w:t>
            </w:r>
          </w:p>
        </w:tc>
      </w:tr>
      <w:tr w:rsidR="00D0194D" w:rsidTr="00BA5F94">
        <w:tc>
          <w:tcPr>
            <w:tcW w:w="3085" w:type="dxa"/>
          </w:tcPr>
          <w:p w:rsidR="00D0194D" w:rsidRDefault="00D0194D" w:rsidP="00B9493E">
            <w:pPr>
              <w:rPr>
                <w:szCs w:val="20"/>
              </w:rPr>
            </w:pPr>
            <w:r>
              <w:rPr>
                <w:szCs w:val="20"/>
              </w:rPr>
              <w:t>José Valverde</w:t>
            </w:r>
          </w:p>
        </w:tc>
        <w:tc>
          <w:tcPr>
            <w:tcW w:w="5954" w:type="dxa"/>
          </w:tcPr>
          <w:p w:rsidR="00D0194D" w:rsidRDefault="00D0194D" w:rsidP="00B9493E">
            <w:pPr>
              <w:rPr>
                <w:szCs w:val="20"/>
              </w:rPr>
            </w:pPr>
            <w:r>
              <w:rPr>
                <w:szCs w:val="20"/>
              </w:rPr>
              <w:t>Consultor de Arquitectura</w:t>
            </w:r>
          </w:p>
        </w:tc>
      </w:tr>
      <w:tr w:rsidR="00D0194D" w:rsidTr="00BA5F94">
        <w:tc>
          <w:tcPr>
            <w:tcW w:w="3085" w:type="dxa"/>
          </w:tcPr>
          <w:p w:rsidR="00D0194D" w:rsidRDefault="00D0194D" w:rsidP="00B9493E">
            <w:pPr>
              <w:rPr>
                <w:szCs w:val="20"/>
              </w:rPr>
            </w:pPr>
            <w:r>
              <w:rPr>
                <w:szCs w:val="20"/>
              </w:rPr>
              <w:t xml:space="preserve">James </w:t>
            </w:r>
            <w:proofErr w:type="spellStart"/>
            <w:r>
              <w:rPr>
                <w:szCs w:val="20"/>
              </w:rPr>
              <w:t>Huiza</w:t>
            </w:r>
            <w:proofErr w:type="spellEnd"/>
          </w:p>
        </w:tc>
        <w:tc>
          <w:tcPr>
            <w:tcW w:w="5954" w:type="dxa"/>
          </w:tcPr>
          <w:p w:rsidR="00D0194D" w:rsidRDefault="00D0194D" w:rsidP="00B9493E">
            <w:pPr>
              <w:rPr>
                <w:szCs w:val="20"/>
              </w:rPr>
            </w:pPr>
            <w:r>
              <w:rPr>
                <w:szCs w:val="20"/>
              </w:rPr>
              <w:t>Líder de Implementación – Corporación</w:t>
            </w:r>
          </w:p>
        </w:tc>
      </w:tr>
      <w:tr w:rsidR="00D0194D" w:rsidTr="00BA5F94">
        <w:tc>
          <w:tcPr>
            <w:tcW w:w="3085" w:type="dxa"/>
          </w:tcPr>
          <w:p w:rsidR="00D0194D" w:rsidRDefault="00D0194D" w:rsidP="00B9493E">
            <w:pPr>
              <w:rPr>
                <w:szCs w:val="20"/>
              </w:rPr>
            </w:pPr>
            <w:r>
              <w:rPr>
                <w:szCs w:val="20"/>
              </w:rPr>
              <w:t>Christian Montes</w:t>
            </w:r>
          </w:p>
        </w:tc>
        <w:tc>
          <w:tcPr>
            <w:tcW w:w="5954" w:type="dxa"/>
          </w:tcPr>
          <w:p w:rsidR="00D0194D" w:rsidRDefault="00D0194D" w:rsidP="00B9493E">
            <w:pPr>
              <w:rPr>
                <w:szCs w:val="20"/>
              </w:rPr>
            </w:pPr>
            <w:r>
              <w:rPr>
                <w:szCs w:val="20"/>
              </w:rPr>
              <w:t>Analista Técnico - ISS</w:t>
            </w:r>
          </w:p>
        </w:tc>
      </w:tr>
    </w:tbl>
    <w:sdt>
      <w:sdtPr>
        <w:rPr>
          <w:rFonts w:asciiTheme="minorHAnsi" w:eastAsiaTheme="minorHAnsi" w:hAnsiTheme="minorHAnsi" w:cstheme="minorBidi"/>
          <w:b w:val="0"/>
          <w:bCs w:val="0"/>
          <w:color w:val="auto"/>
          <w:sz w:val="22"/>
          <w:szCs w:val="22"/>
          <w:lang w:val="es-EC"/>
        </w:rPr>
        <w:id w:val="1296615"/>
        <w:docPartObj>
          <w:docPartGallery w:val="Table of Contents"/>
          <w:docPartUnique/>
        </w:docPartObj>
      </w:sdtPr>
      <w:sdtEndPr>
        <w:rPr>
          <w:sz w:val="20"/>
        </w:rPr>
      </w:sdtEndPr>
      <w:sdtContent>
        <w:p w:rsidR="006B1BE1" w:rsidRDefault="006B1BE1">
          <w:pPr>
            <w:pStyle w:val="TtulodeTDC"/>
          </w:pPr>
          <w:r>
            <w:t>Contenido</w:t>
          </w:r>
          <w:r>
            <w:br/>
          </w:r>
        </w:p>
        <w:p w:rsidR="00686345" w:rsidRDefault="001E43C9">
          <w:pPr>
            <w:pStyle w:val="TDC1"/>
            <w:tabs>
              <w:tab w:val="right" w:leader="dot" w:pos="8828"/>
            </w:tabs>
            <w:rPr>
              <w:rFonts w:eastAsiaTheme="minorEastAsia"/>
              <w:noProof/>
              <w:sz w:val="22"/>
              <w:lang w:val="es-PE" w:eastAsia="es-PE"/>
            </w:rPr>
          </w:pPr>
          <w:r>
            <w:rPr>
              <w:lang w:val="es-ES"/>
            </w:rPr>
            <w:fldChar w:fldCharType="begin"/>
          </w:r>
          <w:r w:rsidR="006B1BE1">
            <w:rPr>
              <w:lang w:val="es-ES"/>
            </w:rPr>
            <w:instrText xml:space="preserve"> TOC \o "1-3" \h \z \t "xTitulo1,1" </w:instrText>
          </w:r>
          <w:r>
            <w:rPr>
              <w:lang w:val="es-ES"/>
            </w:rPr>
            <w:fldChar w:fldCharType="separate"/>
          </w:r>
          <w:hyperlink w:anchor="_Toc383074808" w:history="1">
            <w:r w:rsidR="00686345" w:rsidRPr="0072509F">
              <w:rPr>
                <w:rStyle w:val="Hipervnculo"/>
                <w:noProof/>
              </w:rPr>
              <w:t>Datos Generales del Proyecto</w:t>
            </w:r>
            <w:r w:rsidR="00686345">
              <w:rPr>
                <w:noProof/>
                <w:webHidden/>
              </w:rPr>
              <w:tab/>
            </w:r>
            <w:r w:rsidR="00686345">
              <w:rPr>
                <w:noProof/>
                <w:webHidden/>
              </w:rPr>
              <w:fldChar w:fldCharType="begin"/>
            </w:r>
            <w:r w:rsidR="00686345">
              <w:rPr>
                <w:noProof/>
                <w:webHidden/>
              </w:rPr>
              <w:instrText xml:space="preserve"> PAGEREF _Toc383074808 \h </w:instrText>
            </w:r>
            <w:r w:rsidR="00686345">
              <w:rPr>
                <w:noProof/>
                <w:webHidden/>
              </w:rPr>
            </w:r>
            <w:r w:rsidR="00686345">
              <w:rPr>
                <w:noProof/>
                <w:webHidden/>
              </w:rPr>
              <w:fldChar w:fldCharType="separate"/>
            </w:r>
            <w:r w:rsidR="00BB084B">
              <w:rPr>
                <w:noProof/>
                <w:webHidden/>
              </w:rPr>
              <w:t>1</w:t>
            </w:r>
            <w:r w:rsidR="00686345">
              <w:rPr>
                <w:noProof/>
                <w:webHidden/>
              </w:rPr>
              <w:fldChar w:fldCharType="end"/>
            </w:r>
          </w:hyperlink>
        </w:p>
        <w:p w:rsidR="00686345" w:rsidRDefault="00B9493E">
          <w:pPr>
            <w:pStyle w:val="TDC1"/>
            <w:tabs>
              <w:tab w:val="right" w:leader="dot" w:pos="8828"/>
            </w:tabs>
            <w:rPr>
              <w:rFonts w:eastAsiaTheme="minorEastAsia"/>
              <w:noProof/>
              <w:sz w:val="22"/>
              <w:lang w:val="es-PE" w:eastAsia="es-PE"/>
            </w:rPr>
          </w:pPr>
          <w:hyperlink w:anchor="_Toc383074809" w:history="1">
            <w:r w:rsidR="00686345" w:rsidRPr="0072509F">
              <w:rPr>
                <w:rStyle w:val="Hipervnculo"/>
                <w:noProof/>
              </w:rPr>
              <w:t>Distribución</w:t>
            </w:r>
            <w:r w:rsidR="00686345">
              <w:rPr>
                <w:noProof/>
                <w:webHidden/>
              </w:rPr>
              <w:tab/>
            </w:r>
            <w:r w:rsidR="00686345">
              <w:rPr>
                <w:noProof/>
                <w:webHidden/>
              </w:rPr>
              <w:fldChar w:fldCharType="begin"/>
            </w:r>
            <w:r w:rsidR="00686345">
              <w:rPr>
                <w:noProof/>
                <w:webHidden/>
              </w:rPr>
              <w:instrText xml:space="preserve"> PAGEREF _Toc383074809 \h </w:instrText>
            </w:r>
            <w:r w:rsidR="00686345">
              <w:rPr>
                <w:noProof/>
                <w:webHidden/>
              </w:rPr>
            </w:r>
            <w:r w:rsidR="00686345">
              <w:rPr>
                <w:noProof/>
                <w:webHidden/>
              </w:rPr>
              <w:fldChar w:fldCharType="separate"/>
            </w:r>
            <w:r w:rsidR="00BB084B">
              <w:rPr>
                <w:noProof/>
                <w:webHidden/>
              </w:rPr>
              <w:t>1</w:t>
            </w:r>
            <w:r w:rsidR="00686345">
              <w:rPr>
                <w:noProof/>
                <w:webHidden/>
              </w:rPr>
              <w:fldChar w:fldCharType="end"/>
            </w:r>
          </w:hyperlink>
        </w:p>
        <w:p w:rsidR="00686345" w:rsidRDefault="00B9493E">
          <w:pPr>
            <w:pStyle w:val="TDC1"/>
            <w:tabs>
              <w:tab w:val="left" w:pos="400"/>
              <w:tab w:val="right" w:leader="dot" w:pos="8828"/>
            </w:tabs>
            <w:rPr>
              <w:rFonts w:eastAsiaTheme="minorEastAsia"/>
              <w:noProof/>
              <w:sz w:val="22"/>
              <w:lang w:val="es-PE" w:eastAsia="es-PE"/>
            </w:rPr>
          </w:pPr>
          <w:hyperlink w:anchor="_Toc383074810" w:history="1">
            <w:r w:rsidR="00686345" w:rsidRPr="0072509F">
              <w:rPr>
                <w:rStyle w:val="Hipervnculo"/>
                <w:noProof/>
              </w:rPr>
              <w:t>1.</w:t>
            </w:r>
            <w:r w:rsidR="00686345">
              <w:rPr>
                <w:rFonts w:eastAsiaTheme="minorEastAsia"/>
                <w:noProof/>
                <w:sz w:val="22"/>
                <w:lang w:val="es-PE" w:eastAsia="es-PE"/>
              </w:rPr>
              <w:tab/>
            </w:r>
            <w:r w:rsidR="00686345" w:rsidRPr="0072509F">
              <w:rPr>
                <w:rStyle w:val="Hipervnculo"/>
                <w:noProof/>
              </w:rPr>
              <w:t>Ciclo de Vida del Proyecto</w:t>
            </w:r>
            <w:r w:rsidR="00686345">
              <w:rPr>
                <w:noProof/>
                <w:webHidden/>
              </w:rPr>
              <w:tab/>
            </w:r>
            <w:r w:rsidR="00686345">
              <w:rPr>
                <w:noProof/>
                <w:webHidden/>
              </w:rPr>
              <w:fldChar w:fldCharType="begin"/>
            </w:r>
            <w:r w:rsidR="00686345">
              <w:rPr>
                <w:noProof/>
                <w:webHidden/>
              </w:rPr>
              <w:instrText xml:space="preserve"> PAGEREF _Toc383074810 \h </w:instrText>
            </w:r>
            <w:r w:rsidR="00686345">
              <w:rPr>
                <w:noProof/>
                <w:webHidden/>
              </w:rPr>
            </w:r>
            <w:r w:rsidR="00686345">
              <w:rPr>
                <w:noProof/>
                <w:webHidden/>
              </w:rPr>
              <w:fldChar w:fldCharType="separate"/>
            </w:r>
            <w:r w:rsidR="00BB084B">
              <w:rPr>
                <w:noProof/>
                <w:webHidden/>
              </w:rPr>
              <w:t>4</w:t>
            </w:r>
            <w:r w:rsidR="00686345">
              <w:rPr>
                <w:noProof/>
                <w:webHidden/>
              </w:rPr>
              <w:fldChar w:fldCharType="end"/>
            </w:r>
          </w:hyperlink>
        </w:p>
        <w:p w:rsidR="00686345" w:rsidRDefault="00B9493E">
          <w:pPr>
            <w:pStyle w:val="TDC1"/>
            <w:tabs>
              <w:tab w:val="left" w:pos="400"/>
              <w:tab w:val="right" w:leader="dot" w:pos="8828"/>
            </w:tabs>
            <w:rPr>
              <w:rFonts w:eastAsiaTheme="minorEastAsia"/>
              <w:noProof/>
              <w:sz w:val="22"/>
              <w:lang w:val="es-PE" w:eastAsia="es-PE"/>
            </w:rPr>
          </w:pPr>
          <w:hyperlink w:anchor="_Toc383074811" w:history="1">
            <w:r w:rsidR="00686345" w:rsidRPr="0072509F">
              <w:rPr>
                <w:rStyle w:val="Hipervnculo"/>
                <w:noProof/>
              </w:rPr>
              <w:t>2.</w:t>
            </w:r>
            <w:r w:rsidR="00686345">
              <w:rPr>
                <w:rFonts w:eastAsiaTheme="minorEastAsia"/>
                <w:noProof/>
                <w:sz w:val="22"/>
                <w:lang w:val="es-PE" w:eastAsia="es-PE"/>
              </w:rPr>
              <w:tab/>
            </w:r>
            <w:r w:rsidR="00686345" w:rsidRPr="0072509F">
              <w:rPr>
                <w:rStyle w:val="Hipervnculo"/>
                <w:noProof/>
              </w:rPr>
              <w:t>Declaración de alcance del proyecto</w:t>
            </w:r>
            <w:r w:rsidR="00686345">
              <w:rPr>
                <w:noProof/>
                <w:webHidden/>
              </w:rPr>
              <w:tab/>
            </w:r>
            <w:r w:rsidR="00686345">
              <w:rPr>
                <w:noProof/>
                <w:webHidden/>
              </w:rPr>
              <w:fldChar w:fldCharType="begin"/>
            </w:r>
            <w:r w:rsidR="00686345">
              <w:rPr>
                <w:noProof/>
                <w:webHidden/>
              </w:rPr>
              <w:instrText xml:space="preserve"> PAGEREF _Toc383074811 \h </w:instrText>
            </w:r>
            <w:r w:rsidR="00686345">
              <w:rPr>
                <w:noProof/>
                <w:webHidden/>
              </w:rPr>
            </w:r>
            <w:r w:rsidR="00686345">
              <w:rPr>
                <w:noProof/>
                <w:webHidden/>
              </w:rPr>
              <w:fldChar w:fldCharType="separate"/>
            </w:r>
            <w:r w:rsidR="00BB084B">
              <w:rPr>
                <w:noProof/>
                <w:webHidden/>
              </w:rPr>
              <w:t>4</w:t>
            </w:r>
            <w:r w:rsidR="00686345">
              <w:rPr>
                <w:noProof/>
                <w:webHidden/>
              </w:rPr>
              <w:fldChar w:fldCharType="end"/>
            </w:r>
          </w:hyperlink>
        </w:p>
        <w:p w:rsidR="00686345" w:rsidRDefault="00B9493E">
          <w:pPr>
            <w:pStyle w:val="TDC1"/>
            <w:tabs>
              <w:tab w:val="left" w:pos="660"/>
              <w:tab w:val="right" w:leader="dot" w:pos="8828"/>
            </w:tabs>
            <w:rPr>
              <w:rFonts w:eastAsiaTheme="minorEastAsia"/>
              <w:noProof/>
              <w:sz w:val="22"/>
              <w:lang w:val="es-PE" w:eastAsia="es-PE"/>
            </w:rPr>
          </w:pPr>
          <w:hyperlink w:anchor="_Toc383074812" w:history="1">
            <w:r w:rsidR="00686345" w:rsidRPr="0072509F">
              <w:rPr>
                <w:rStyle w:val="Hipervnculo"/>
                <w:noProof/>
              </w:rPr>
              <w:t>2.1.</w:t>
            </w:r>
            <w:r w:rsidR="00686345">
              <w:rPr>
                <w:rFonts w:eastAsiaTheme="minorEastAsia"/>
                <w:noProof/>
                <w:sz w:val="22"/>
                <w:lang w:val="es-PE" w:eastAsia="es-PE"/>
              </w:rPr>
              <w:tab/>
            </w:r>
            <w:r w:rsidR="00686345" w:rsidRPr="0072509F">
              <w:rPr>
                <w:rStyle w:val="Hipervnculo"/>
                <w:noProof/>
              </w:rPr>
              <w:t>Descripción del Alcance del Producto / Servicio</w:t>
            </w:r>
            <w:r w:rsidR="00686345">
              <w:rPr>
                <w:noProof/>
                <w:webHidden/>
              </w:rPr>
              <w:tab/>
            </w:r>
            <w:r w:rsidR="00686345">
              <w:rPr>
                <w:noProof/>
                <w:webHidden/>
              </w:rPr>
              <w:fldChar w:fldCharType="begin"/>
            </w:r>
            <w:r w:rsidR="00686345">
              <w:rPr>
                <w:noProof/>
                <w:webHidden/>
              </w:rPr>
              <w:instrText xml:space="preserve"> PAGEREF _Toc383074812 \h </w:instrText>
            </w:r>
            <w:r w:rsidR="00686345">
              <w:rPr>
                <w:noProof/>
                <w:webHidden/>
              </w:rPr>
            </w:r>
            <w:r w:rsidR="00686345">
              <w:rPr>
                <w:noProof/>
                <w:webHidden/>
              </w:rPr>
              <w:fldChar w:fldCharType="separate"/>
            </w:r>
            <w:r w:rsidR="00BB084B">
              <w:rPr>
                <w:noProof/>
                <w:webHidden/>
              </w:rPr>
              <w:t>4</w:t>
            </w:r>
            <w:r w:rsidR="00686345">
              <w:rPr>
                <w:noProof/>
                <w:webHidden/>
              </w:rPr>
              <w:fldChar w:fldCharType="end"/>
            </w:r>
          </w:hyperlink>
        </w:p>
        <w:p w:rsidR="00686345" w:rsidRDefault="00B9493E">
          <w:pPr>
            <w:pStyle w:val="TDC1"/>
            <w:tabs>
              <w:tab w:val="left" w:pos="660"/>
              <w:tab w:val="right" w:leader="dot" w:pos="8828"/>
            </w:tabs>
            <w:rPr>
              <w:rFonts w:eastAsiaTheme="minorEastAsia"/>
              <w:noProof/>
              <w:sz w:val="22"/>
              <w:lang w:val="es-PE" w:eastAsia="es-PE"/>
            </w:rPr>
          </w:pPr>
          <w:hyperlink w:anchor="_Toc383074813" w:history="1">
            <w:r w:rsidR="00686345" w:rsidRPr="0072509F">
              <w:rPr>
                <w:rStyle w:val="Hipervnculo"/>
                <w:noProof/>
              </w:rPr>
              <w:t>2.2.</w:t>
            </w:r>
            <w:r w:rsidR="00686345">
              <w:rPr>
                <w:rFonts w:eastAsiaTheme="minorEastAsia"/>
                <w:noProof/>
                <w:sz w:val="22"/>
                <w:lang w:val="es-PE" w:eastAsia="es-PE"/>
              </w:rPr>
              <w:tab/>
            </w:r>
            <w:r w:rsidR="00686345" w:rsidRPr="0072509F">
              <w:rPr>
                <w:rStyle w:val="Hipervnculo"/>
                <w:noProof/>
              </w:rPr>
              <w:t>Entregables del Proyecto</w:t>
            </w:r>
            <w:r w:rsidR="00686345">
              <w:rPr>
                <w:noProof/>
                <w:webHidden/>
              </w:rPr>
              <w:tab/>
            </w:r>
            <w:r w:rsidR="00686345">
              <w:rPr>
                <w:noProof/>
                <w:webHidden/>
              </w:rPr>
              <w:fldChar w:fldCharType="begin"/>
            </w:r>
            <w:r w:rsidR="00686345">
              <w:rPr>
                <w:noProof/>
                <w:webHidden/>
              </w:rPr>
              <w:instrText xml:space="preserve"> PAGEREF _Toc383074813 \h </w:instrText>
            </w:r>
            <w:r w:rsidR="00686345">
              <w:rPr>
                <w:noProof/>
                <w:webHidden/>
              </w:rPr>
            </w:r>
            <w:r w:rsidR="00686345">
              <w:rPr>
                <w:noProof/>
                <w:webHidden/>
              </w:rPr>
              <w:fldChar w:fldCharType="separate"/>
            </w:r>
            <w:r w:rsidR="00BB084B">
              <w:rPr>
                <w:noProof/>
                <w:webHidden/>
              </w:rPr>
              <w:t>4</w:t>
            </w:r>
            <w:r w:rsidR="00686345">
              <w:rPr>
                <w:noProof/>
                <w:webHidden/>
              </w:rPr>
              <w:fldChar w:fldCharType="end"/>
            </w:r>
          </w:hyperlink>
        </w:p>
        <w:p w:rsidR="00686345" w:rsidRDefault="00B9493E">
          <w:pPr>
            <w:pStyle w:val="TDC1"/>
            <w:tabs>
              <w:tab w:val="left" w:pos="660"/>
              <w:tab w:val="right" w:leader="dot" w:pos="8828"/>
            </w:tabs>
            <w:rPr>
              <w:rFonts w:eastAsiaTheme="minorEastAsia"/>
              <w:noProof/>
              <w:sz w:val="22"/>
              <w:lang w:val="es-PE" w:eastAsia="es-PE"/>
            </w:rPr>
          </w:pPr>
          <w:hyperlink w:anchor="_Toc383074814" w:history="1">
            <w:r w:rsidR="00686345" w:rsidRPr="0072509F">
              <w:rPr>
                <w:rStyle w:val="Hipervnculo"/>
                <w:noProof/>
              </w:rPr>
              <w:t>2.3.</w:t>
            </w:r>
            <w:r w:rsidR="00686345">
              <w:rPr>
                <w:rFonts w:eastAsiaTheme="minorEastAsia"/>
                <w:noProof/>
                <w:sz w:val="22"/>
                <w:lang w:val="es-PE" w:eastAsia="es-PE"/>
              </w:rPr>
              <w:tab/>
            </w:r>
            <w:r w:rsidR="00686345" w:rsidRPr="0072509F">
              <w:rPr>
                <w:rStyle w:val="Hipervnculo"/>
                <w:noProof/>
              </w:rPr>
              <w:t>Exclusiones</w:t>
            </w:r>
            <w:r w:rsidR="00686345">
              <w:rPr>
                <w:noProof/>
                <w:webHidden/>
              </w:rPr>
              <w:tab/>
            </w:r>
            <w:r w:rsidR="00686345">
              <w:rPr>
                <w:noProof/>
                <w:webHidden/>
              </w:rPr>
              <w:fldChar w:fldCharType="begin"/>
            </w:r>
            <w:r w:rsidR="00686345">
              <w:rPr>
                <w:noProof/>
                <w:webHidden/>
              </w:rPr>
              <w:instrText xml:space="preserve"> PAGEREF _Toc383074814 \h </w:instrText>
            </w:r>
            <w:r w:rsidR="00686345">
              <w:rPr>
                <w:noProof/>
                <w:webHidden/>
              </w:rPr>
            </w:r>
            <w:r w:rsidR="00686345">
              <w:rPr>
                <w:noProof/>
                <w:webHidden/>
              </w:rPr>
              <w:fldChar w:fldCharType="separate"/>
            </w:r>
            <w:r w:rsidR="00BB084B">
              <w:rPr>
                <w:noProof/>
                <w:webHidden/>
              </w:rPr>
              <w:t>4</w:t>
            </w:r>
            <w:r w:rsidR="00686345">
              <w:rPr>
                <w:noProof/>
                <w:webHidden/>
              </w:rPr>
              <w:fldChar w:fldCharType="end"/>
            </w:r>
          </w:hyperlink>
        </w:p>
        <w:p w:rsidR="00686345" w:rsidRDefault="00B9493E">
          <w:pPr>
            <w:pStyle w:val="TDC1"/>
            <w:tabs>
              <w:tab w:val="left" w:pos="660"/>
              <w:tab w:val="right" w:leader="dot" w:pos="8828"/>
            </w:tabs>
            <w:rPr>
              <w:rFonts w:eastAsiaTheme="minorEastAsia"/>
              <w:noProof/>
              <w:sz w:val="22"/>
              <w:lang w:val="es-PE" w:eastAsia="es-PE"/>
            </w:rPr>
          </w:pPr>
          <w:hyperlink w:anchor="_Toc383074815" w:history="1">
            <w:r w:rsidR="00686345" w:rsidRPr="0072509F">
              <w:rPr>
                <w:rStyle w:val="Hipervnculo"/>
                <w:noProof/>
              </w:rPr>
              <w:t>2.4.</w:t>
            </w:r>
            <w:r w:rsidR="00686345">
              <w:rPr>
                <w:rFonts w:eastAsiaTheme="minorEastAsia"/>
                <w:noProof/>
                <w:sz w:val="22"/>
                <w:lang w:val="es-PE" w:eastAsia="es-PE"/>
              </w:rPr>
              <w:tab/>
            </w:r>
            <w:r w:rsidR="00686345" w:rsidRPr="0072509F">
              <w:rPr>
                <w:rStyle w:val="Hipervnculo"/>
                <w:noProof/>
              </w:rPr>
              <w:t>Restricciones y Supuestos</w:t>
            </w:r>
            <w:r w:rsidR="00686345">
              <w:rPr>
                <w:noProof/>
                <w:webHidden/>
              </w:rPr>
              <w:tab/>
            </w:r>
            <w:r w:rsidR="00686345">
              <w:rPr>
                <w:noProof/>
                <w:webHidden/>
              </w:rPr>
              <w:fldChar w:fldCharType="begin"/>
            </w:r>
            <w:r w:rsidR="00686345">
              <w:rPr>
                <w:noProof/>
                <w:webHidden/>
              </w:rPr>
              <w:instrText xml:space="preserve"> PAGEREF _Toc383074815 \h </w:instrText>
            </w:r>
            <w:r w:rsidR="00686345">
              <w:rPr>
                <w:noProof/>
                <w:webHidden/>
              </w:rPr>
            </w:r>
            <w:r w:rsidR="00686345">
              <w:rPr>
                <w:noProof/>
                <w:webHidden/>
              </w:rPr>
              <w:fldChar w:fldCharType="separate"/>
            </w:r>
            <w:r w:rsidR="00BB084B">
              <w:rPr>
                <w:noProof/>
                <w:webHidden/>
              </w:rPr>
              <w:t>4</w:t>
            </w:r>
            <w:r w:rsidR="00686345">
              <w:rPr>
                <w:noProof/>
                <w:webHidden/>
              </w:rPr>
              <w:fldChar w:fldCharType="end"/>
            </w:r>
          </w:hyperlink>
        </w:p>
        <w:p w:rsidR="00686345" w:rsidRDefault="00B9493E">
          <w:pPr>
            <w:pStyle w:val="TDC1"/>
            <w:tabs>
              <w:tab w:val="left" w:pos="400"/>
              <w:tab w:val="right" w:leader="dot" w:pos="8828"/>
            </w:tabs>
            <w:rPr>
              <w:rFonts w:eastAsiaTheme="minorEastAsia"/>
              <w:noProof/>
              <w:sz w:val="22"/>
              <w:lang w:val="es-PE" w:eastAsia="es-PE"/>
            </w:rPr>
          </w:pPr>
          <w:hyperlink w:anchor="_Toc383074816" w:history="1">
            <w:r w:rsidR="00686345" w:rsidRPr="0072509F">
              <w:rPr>
                <w:rStyle w:val="Hipervnculo"/>
                <w:noProof/>
              </w:rPr>
              <w:t>3.</w:t>
            </w:r>
            <w:r w:rsidR="00686345">
              <w:rPr>
                <w:rFonts w:eastAsiaTheme="minorEastAsia"/>
                <w:noProof/>
                <w:sz w:val="22"/>
                <w:lang w:val="es-PE" w:eastAsia="es-PE"/>
              </w:rPr>
              <w:tab/>
            </w:r>
            <w:r w:rsidR="00686345" w:rsidRPr="0072509F">
              <w:rPr>
                <w:rStyle w:val="Hipervnculo"/>
                <w:noProof/>
              </w:rPr>
              <w:t>Estructuras de descomposición de trabajo</w:t>
            </w:r>
            <w:r w:rsidR="00686345">
              <w:rPr>
                <w:noProof/>
                <w:webHidden/>
              </w:rPr>
              <w:tab/>
            </w:r>
            <w:r w:rsidR="00686345">
              <w:rPr>
                <w:noProof/>
                <w:webHidden/>
              </w:rPr>
              <w:fldChar w:fldCharType="begin"/>
            </w:r>
            <w:r w:rsidR="00686345">
              <w:rPr>
                <w:noProof/>
                <w:webHidden/>
              </w:rPr>
              <w:instrText xml:space="preserve"> PAGEREF _Toc383074816 \h </w:instrText>
            </w:r>
            <w:r w:rsidR="00686345">
              <w:rPr>
                <w:noProof/>
                <w:webHidden/>
              </w:rPr>
            </w:r>
            <w:r w:rsidR="00686345">
              <w:rPr>
                <w:noProof/>
                <w:webHidden/>
              </w:rPr>
              <w:fldChar w:fldCharType="separate"/>
            </w:r>
            <w:r w:rsidR="00BB084B">
              <w:rPr>
                <w:noProof/>
                <w:webHidden/>
              </w:rPr>
              <w:t>5</w:t>
            </w:r>
            <w:r w:rsidR="00686345">
              <w:rPr>
                <w:noProof/>
                <w:webHidden/>
              </w:rPr>
              <w:fldChar w:fldCharType="end"/>
            </w:r>
          </w:hyperlink>
        </w:p>
        <w:p w:rsidR="00686345" w:rsidRDefault="00B9493E">
          <w:pPr>
            <w:pStyle w:val="TDC1"/>
            <w:tabs>
              <w:tab w:val="right" w:leader="dot" w:pos="8828"/>
            </w:tabs>
            <w:rPr>
              <w:rFonts w:eastAsiaTheme="minorEastAsia"/>
              <w:noProof/>
              <w:sz w:val="22"/>
              <w:lang w:val="es-PE" w:eastAsia="es-PE"/>
            </w:rPr>
          </w:pPr>
          <w:hyperlink w:anchor="_Toc383074818" w:history="1">
            <w:r w:rsidR="00686345" w:rsidRPr="0072509F">
              <w:rPr>
                <w:rStyle w:val="Hipervnculo"/>
                <w:noProof/>
              </w:rPr>
              <w:t>Nota: Si es necesario se pueden utilizar varios diagramas de descomposición</w:t>
            </w:r>
            <w:r w:rsidR="00686345">
              <w:rPr>
                <w:noProof/>
                <w:webHidden/>
              </w:rPr>
              <w:tab/>
            </w:r>
            <w:r w:rsidR="00686345">
              <w:rPr>
                <w:noProof/>
                <w:webHidden/>
              </w:rPr>
              <w:fldChar w:fldCharType="begin"/>
            </w:r>
            <w:r w:rsidR="00686345">
              <w:rPr>
                <w:noProof/>
                <w:webHidden/>
              </w:rPr>
              <w:instrText xml:space="preserve"> PAGEREF _Toc383074818 \h </w:instrText>
            </w:r>
            <w:r w:rsidR="00686345">
              <w:rPr>
                <w:noProof/>
                <w:webHidden/>
              </w:rPr>
            </w:r>
            <w:r w:rsidR="00686345">
              <w:rPr>
                <w:noProof/>
                <w:webHidden/>
              </w:rPr>
              <w:fldChar w:fldCharType="separate"/>
            </w:r>
            <w:r w:rsidR="00BB084B">
              <w:rPr>
                <w:noProof/>
                <w:webHidden/>
              </w:rPr>
              <w:t>5</w:t>
            </w:r>
            <w:r w:rsidR="00686345">
              <w:rPr>
                <w:noProof/>
                <w:webHidden/>
              </w:rPr>
              <w:fldChar w:fldCharType="end"/>
            </w:r>
          </w:hyperlink>
        </w:p>
        <w:p w:rsidR="00686345" w:rsidRDefault="00B9493E">
          <w:pPr>
            <w:pStyle w:val="TDC1"/>
            <w:tabs>
              <w:tab w:val="left" w:pos="660"/>
              <w:tab w:val="right" w:leader="dot" w:pos="8828"/>
            </w:tabs>
            <w:rPr>
              <w:rFonts w:eastAsiaTheme="minorEastAsia"/>
              <w:noProof/>
              <w:sz w:val="22"/>
              <w:lang w:val="es-PE" w:eastAsia="es-PE"/>
            </w:rPr>
          </w:pPr>
          <w:hyperlink w:anchor="_Toc383074819" w:history="1">
            <w:r w:rsidR="00686345" w:rsidRPr="0072509F">
              <w:rPr>
                <w:rStyle w:val="Hipervnculo"/>
                <w:noProof/>
              </w:rPr>
              <w:t>3.1.</w:t>
            </w:r>
            <w:r w:rsidR="00686345">
              <w:rPr>
                <w:rFonts w:eastAsiaTheme="minorEastAsia"/>
                <w:noProof/>
                <w:sz w:val="22"/>
                <w:lang w:val="es-PE" w:eastAsia="es-PE"/>
              </w:rPr>
              <w:tab/>
            </w:r>
            <w:r w:rsidR="00686345" w:rsidRPr="0072509F">
              <w:rPr>
                <w:rStyle w:val="Hipervnculo"/>
                <w:noProof/>
              </w:rPr>
              <w:t>Estructura de Descomposición de Trabajo</w:t>
            </w:r>
            <w:r w:rsidR="00686345">
              <w:rPr>
                <w:noProof/>
                <w:webHidden/>
              </w:rPr>
              <w:tab/>
            </w:r>
            <w:r w:rsidR="00686345">
              <w:rPr>
                <w:noProof/>
                <w:webHidden/>
              </w:rPr>
              <w:fldChar w:fldCharType="begin"/>
            </w:r>
            <w:r w:rsidR="00686345">
              <w:rPr>
                <w:noProof/>
                <w:webHidden/>
              </w:rPr>
              <w:instrText xml:space="preserve"> PAGEREF _Toc383074819 \h </w:instrText>
            </w:r>
            <w:r w:rsidR="00686345">
              <w:rPr>
                <w:noProof/>
                <w:webHidden/>
              </w:rPr>
            </w:r>
            <w:r w:rsidR="00686345">
              <w:rPr>
                <w:noProof/>
                <w:webHidden/>
              </w:rPr>
              <w:fldChar w:fldCharType="separate"/>
            </w:r>
            <w:r w:rsidR="00BB084B">
              <w:rPr>
                <w:noProof/>
                <w:webHidden/>
              </w:rPr>
              <w:t>6</w:t>
            </w:r>
            <w:r w:rsidR="00686345">
              <w:rPr>
                <w:noProof/>
                <w:webHidden/>
              </w:rPr>
              <w:fldChar w:fldCharType="end"/>
            </w:r>
          </w:hyperlink>
        </w:p>
        <w:p w:rsidR="00686345" w:rsidRDefault="00B9493E">
          <w:pPr>
            <w:pStyle w:val="TDC1"/>
            <w:tabs>
              <w:tab w:val="left" w:pos="660"/>
              <w:tab w:val="right" w:leader="dot" w:pos="8828"/>
            </w:tabs>
            <w:rPr>
              <w:rFonts w:eastAsiaTheme="minorEastAsia"/>
              <w:noProof/>
              <w:sz w:val="22"/>
              <w:lang w:val="es-PE" w:eastAsia="es-PE"/>
            </w:rPr>
          </w:pPr>
          <w:hyperlink w:anchor="_Toc383074820" w:history="1">
            <w:r w:rsidR="00686345" w:rsidRPr="0072509F">
              <w:rPr>
                <w:rStyle w:val="Hipervnculo"/>
                <w:noProof/>
              </w:rPr>
              <w:t>3.2.</w:t>
            </w:r>
            <w:r w:rsidR="00686345">
              <w:rPr>
                <w:rFonts w:eastAsiaTheme="minorEastAsia"/>
                <w:noProof/>
                <w:sz w:val="22"/>
                <w:lang w:val="es-PE" w:eastAsia="es-PE"/>
              </w:rPr>
              <w:tab/>
            </w:r>
            <w:r w:rsidR="00686345" w:rsidRPr="0072509F">
              <w:rPr>
                <w:rStyle w:val="Hipervnculo"/>
                <w:noProof/>
              </w:rPr>
              <w:t>Diccionario del EDT</w:t>
            </w:r>
            <w:r w:rsidR="00686345">
              <w:rPr>
                <w:noProof/>
                <w:webHidden/>
              </w:rPr>
              <w:tab/>
            </w:r>
            <w:r w:rsidR="00686345">
              <w:rPr>
                <w:noProof/>
                <w:webHidden/>
              </w:rPr>
              <w:fldChar w:fldCharType="begin"/>
            </w:r>
            <w:r w:rsidR="00686345">
              <w:rPr>
                <w:noProof/>
                <w:webHidden/>
              </w:rPr>
              <w:instrText xml:space="preserve"> PAGEREF _Toc383074820 \h </w:instrText>
            </w:r>
            <w:r w:rsidR="00686345">
              <w:rPr>
                <w:noProof/>
                <w:webHidden/>
              </w:rPr>
            </w:r>
            <w:r w:rsidR="00686345">
              <w:rPr>
                <w:noProof/>
                <w:webHidden/>
              </w:rPr>
              <w:fldChar w:fldCharType="separate"/>
            </w:r>
            <w:r w:rsidR="00BB084B">
              <w:rPr>
                <w:noProof/>
                <w:webHidden/>
              </w:rPr>
              <w:t>8</w:t>
            </w:r>
            <w:r w:rsidR="00686345">
              <w:rPr>
                <w:noProof/>
                <w:webHidden/>
              </w:rPr>
              <w:fldChar w:fldCharType="end"/>
            </w:r>
          </w:hyperlink>
        </w:p>
        <w:p w:rsidR="00686345" w:rsidRDefault="00B9493E">
          <w:pPr>
            <w:pStyle w:val="TDC3"/>
            <w:tabs>
              <w:tab w:val="left" w:pos="880"/>
              <w:tab w:val="right" w:leader="dot" w:pos="8828"/>
            </w:tabs>
            <w:rPr>
              <w:rFonts w:eastAsiaTheme="minorEastAsia"/>
              <w:noProof/>
              <w:sz w:val="22"/>
              <w:lang w:val="es-PE" w:eastAsia="es-PE"/>
            </w:rPr>
          </w:pPr>
          <w:hyperlink w:anchor="_Toc383074821" w:history="1">
            <w:r w:rsidR="00686345" w:rsidRPr="0072509F">
              <w:rPr>
                <w:rStyle w:val="Hipervnculo"/>
                <w:noProof/>
              </w:rPr>
              <w:t>1.</w:t>
            </w:r>
            <w:r w:rsidR="00686345">
              <w:rPr>
                <w:rFonts w:eastAsiaTheme="minorEastAsia"/>
                <w:noProof/>
                <w:sz w:val="22"/>
                <w:lang w:val="es-PE" w:eastAsia="es-PE"/>
              </w:rPr>
              <w:tab/>
            </w:r>
            <w:r w:rsidR="00686345" w:rsidRPr="0072509F">
              <w:rPr>
                <w:rStyle w:val="Hipervnculo"/>
                <w:noProof/>
              </w:rPr>
              <w:t>Entregable final del proyecto</w:t>
            </w:r>
            <w:r w:rsidR="00686345">
              <w:rPr>
                <w:noProof/>
                <w:webHidden/>
              </w:rPr>
              <w:tab/>
            </w:r>
            <w:r w:rsidR="00686345">
              <w:rPr>
                <w:noProof/>
                <w:webHidden/>
              </w:rPr>
              <w:fldChar w:fldCharType="begin"/>
            </w:r>
            <w:r w:rsidR="00686345">
              <w:rPr>
                <w:noProof/>
                <w:webHidden/>
              </w:rPr>
              <w:instrText xml:space="preserve"> PAGEREF _Toc383074821 \h </w:instrText>
            </w:r>
            <w:r w:rsidR="00686345">
              <w:rPr>
                <w:noProof/>
                <w:webHidden/>
              </w:rPr>
            </w:r>
            <w:r w:rsidR="00686345">
              <w:rPr>
                <w:noProof/>
                <w:webHidden/>
              </w:rPr>
              <w:fldChar w:fldCharType="separate"/>
            </w:r>
            <w:r w:rsidR="00BB084B">
              <w:rPr>
                <w:noProof/>
                <w:webHidden/>
              </w:rPr>
              <w:t>8</w:t>
            </w:r>
            <w:r w:rsidR="00686345">
              <w:rPr>
                <w:noProof/>
                <w:webHidden/>
              </w:rPr>
              <w:fldChar w:fldCharType="end"/>
            </w:r>
          </w:hyperlink>
        </w:p>
        <w:p w:rsidR="00686345" w:rsidRDefault="00B9493E">
          <w:pPr>
            <w:pStyle w:val="TDC3"/>
            <w:tabs>
              <w:tab w:val="left" w:pos="880"/>
              <w:tab w:val="right" w:leader="dot" w:pos="8828"/>
            </w:tabs>
            <w:rPr>
              <w:rFonts w:eastAsiaTheme="minorEastAsia"/>
              <w:noProof/>
              <w:sz w:val="22"/>
              <w:lang w:val="es-PE" w:eastAsia="es-PE"/>
            </w:rPr>
          </w:pPr>
          <w:hyperlink w:anchor="_Toc383074822" w:history="1">
            <w:r w:rsidR="00686345" w:rsidRPr="0072509F">
              <w:rPr>
                <w:rStyle w:val="Hipervnculo"/>
                <w:noProof/>
              </w:rPr>
              <w:t>1.1</w:t>
            </w:r>
            <w:r w:rsidR="00686345">
              <w:rPr>
                <w:rFonts w:eastAsiaTheme="minorEastAsia"/>
                <w:noProof/>
                <w:sz w:val="22"/>
                <w:lang w:val="es-PE" w:eastAsia="es-PE"/>
              </w:rPr>
              <w:tab/>
            </w:r>
            <w:r w:rsidR="00686345" w:rsidRPr="0072509F">
              <w:rPr>
                <w:rStyle w:val="Hipervnculo"/>
                <w:noProof/>
              </w:rPr>
              <w:t>Entregables de la Administración del proyecto</w:t>
            </w:r>
            <w:r w:rsidR="00686345">
              <w:rPr>
                <w:noProof/>
                <w:webHidden/>
              </w:rPr>
              <w:tab/>
            </w:r>
            <w:r w:rsidR="00686345">
              <w:rPr>
                <w:noProof/>
                <w:webHidden/>
              </w:rPr>
              <w:fldChar w:fldCharType="begin"/>
            </w:r>
            <w:r w:rsidR="00686345">
              <w:rPr>
                <w:noProof/>
                <w:webHidden/>
              </w:rPr>
              <w:instrText xml:space="preserve"> PAGEREF _Toc383074822 \h </w:instrText>
            </w:r>
            <w:r w:rsidR="00686345">
              <w:rPr>
                <w:noProof/>
                <w:webHidden/>
              </w:rPr>
            </w:r>
            <w:r w:rsidR="00686345">
              <w:rPr>
                <w:noProof/>
                <w:webHidden/>
              </w:rPr>
              <w:fldChar w:fldCharType="separate"/>
            </w:r>
            <w:r w:rsidR="00BB084B">
              <w:rPr>
                <w:noProof/>
                <w:webHidden/>
              </w:rPr>
              <w:t>8</w:t>
            </w:r>
            <w:r w:rsidR="00686345">
              <w:rPr>
                <w:noProof/>
                <w:webHidden/>
              </w:rPr>
              <w:fldChar w:fldCharType="end"/>
            </w:r>
          </w:hyperlink>
        </w:p>
        <w:p w:rsidR="00686345" w:rsidRDefault="00B9493E">
          <w:pPr>
            <w:pStyle w:val="TDC3"/>
            <w:tabs>
              <w:tab w:val="left" w:pos="1100"/>
              <w:tab w:val="right" w:leader="dot" w:pos="8828"/>
            </w:tabs>
            <w:rPr>
              <w:rFonts w:eastAsiaTheme="minorEastAsia"/>
              <w:noProof/>
              <w:sz w:val="22"/>
              <w:lang w:val="es-PE" w:eastAsia="es-PE"/>
            </w:rPr>
          </w:pPr>
          <w:hyperlink w:anchor="_Toc383074823" w:history="1">
            <w:r w:rsidR="00686345" w:rsidRPr="0072509F">
              <w:rPr>
                <w:rStyle w:val="Hipervnculo"/>
                <w:noProof/>
              </w:rPr>
              <w:t>1.1.1</w:t>
            </w:r>
            <w:r w:rsidR="00686345">
              <w:rPr>
                <w:rFonts w:eastAsiaTheme="minorEastAsia"/>
                <w:noProof/>
                <w:sz w:val="22"/>
                <w:lang w:val="es-PE" w:eastAsia="es-PE"/>
              </w:rPr>
              <w:tab/>
            </w:r>
            <w:r w:rsidR="00686345" w:rsidRPr="0072509F">
              <w:rPr>
                <w:rStyle w:val="Hipervnculo"/>
                <w:noProof/>
              </w:rPr>
              <w:t>Caso de Negocios y Solicitud de Necesidad</w:t>
            </w:r>
            <w:r w:rsidR="00686345">
              <w:rPr>
                <w:noProof/>
                <w:webHidden/>
              </w:rPr>
              <w:tab/>
            </w:r>
            <w:r w:rsidR="00686345">
              <w:rPr>
                <w:noProof/>
                <w:webHidden/>
              </w:rPr>
              <w:fldChar w:fldCharType="begin"/>
            </w:r>
            <w:r w:rsidR="00686345">
              <w:rPr>
                <w:noProof/>
                <w:webHidden/>
              </w:rPr>
              <w:instrText xml:space="preserve"> PAGEREF _Toc383074823 \h </w:instrText>
            </w:r>
            <w:r w:rsidR="00686345">
              <w:rPr>
                <w:noProof/>
                <w:webHidden/>
              </w:rPr>
            </w:r>
            <w:r w:rsidR="00686345">
              <w:rPr>
                <w:noProof/>
                <w:webHidden/>
              </w:rPr>
              <w:fldChar w:fldCharType="separate"/>
            </w:r>
            <w:r w:rsidR="00BB084B">
              <w:rPr>
                <w:noProof/>
                <w:webHidden/>
              </w:rPr>
              <w:t>8</w:t>
            </w:r>
            <w:r w:rsidR="00686345">
              <w:rPr>
                <w:noProof/>
                <w:webHidden/>
              </w:rPr>
              <w:fldChar w:fldCharType="end"/>
            </w:r>
          </w:hyperlink>
        </w:p>
        <w:p w:rsidR="00686345" w:rsidRDefault="00B9493E">
          <w:pPr>
            <w:pStyle w:val="TDC3"/>
            <w:tabs>
              <w:tab w:val="left" w:pos="1100"/>
              <w:tab w:val="right" w:leader="dot" w:pos="8828"/>
            </w:tabs>
            <w:rPr>
              <w:rFonts w:eastAsiaTheme="minorEastAsia"/>
              <w:noProof/>
              <w:sz w:val="22"/>
              <w:lang w:val="es-PE" w:eastAsia="es-PE"/>
            </w:rPr>
          </w:pPr>
          <w:hyperlink w:anchor="_Toc383074824" w:history="1">
            <w:r w:rsidR="00686345" w:rsidRPr="0072509F">
              <w:rPr>
                <w:rStyle w:val="Hipervnculo"/>
                <w:noProof/>
              </w:rPr>
              <w:t>1.1.2</w:t>
            </w:r>
            <w:r w:rsidR="00686345">
              <w:rPr>
                <w:rFonts w:eastAsiaTheme="minorEastAsia"/>
                <w:noProof/>
                <w:sz w:val="22"/>
                <w:lang w:val="es-PE" w:eastAsia="es-PE"/>
              </w:rPr>
              <w:tab/>
            </w:r>
            <w:r w:rsidR="00686345" w:rsidRPr="0072509F">
              <w:rPr>
                <w:rStyle w:val="Hipervnculo"/>
                <w:noProof/>
              </w:rPr>
              <w:t>Acta de Constitución del Proyecto</w:t>
            </w:r>
            <w:r w:rsidR="00686345">
              <w:rPr>
                <w:noProof/>
                <w:webHidden/>
              </w:rPr>
              <w:tab/>
            </w:r>
            <w:r w:rsidR="00686345">
              <w:rPr>
                <w:noProof/>
                <w:webHidden/>
              </w:rPr>
              <w:fldChar w:fldCharType="begin"/>
            </w:r>
            <w:r w:rsidR="00686345">
              <w:rPr>
                <w:noProof/>
                <w:webHidden/>
              </w:rPr>
              <w:instrText xml:space="preserve"> PAGEREF _Toc383074824 \h </w:instrText>
            </w:r>
            <w:r w:rsidR="00686345">
              <w:rPr>
                <w:noProof/>
                <w:webHidden/>
              </w:rPr>
            </w:r>
            <w:r w:rsidR="00686345">
              <w:rPr>
                <w:noProof/>
                <w:webHidden/>
              </w:rPr>
              <w:fldChar w:fldCharType="separate"/>
            </w:r>
            <w:r w:rsidR="00BB084B">
              <w:rPr>
                <w:noProof/>
                <w:webHidden/>
              </w:rPr>
              <w:t>9</w:t>
            </w:r>
            <w:r w:rsidR="00686345">
              <w:rPr>
                <w:noProof/>
                <w:webHidden/>
              </w:rPr>
              <w:fldChar w:fldCharType="end"/>
            </w:r>
          </w:hyperlink>
        </w:p>
        <w:p w:rsidR="00686345" w:rsidRDefault="00B9493E">
          <w:pPr>
            <w:pStyle w:val="TDC3"/>
            <w:tabs>
              <w:tab w:val="left" w:pos="1100"/>
              <w:tab w:val="right" w:leader="dot" w:pos="8828"/>
            </w:tabs>
            <w:rPr>
              <w:rFonts w:eastAsiaTheme="minorEastAsia"/>
              <w:noProof/>
              <w:sz w:val="22"/>
              <w:lang w:val="es-PE" w:eastAsia="es-PE"/>
            </w:rPr>
          </w:pPr>
          <w:hyperlink w:anchor="_Toc383074825" w:history="1">
            <w:r w:rsidR="00686345" w:rsidRPr="0072509F">
              <w:rPr>
                <w:rStyle w:val="Hipervnculo"/>
                <w:noProof/>
              </w:rPr>
              <w:t>1.1.3</w:t>
            </w:r>
            <w:r w:rsidR="00686345">
              <w:rPr>
                <w:rFonts w:eastAsiaTheme="minorEastAsia"/>
                <w:noProof/>
                <w:sz w:val="22"/>
                <w:lang w:val="es-PE" w:eastAsia="es-PE"/>
              </w:rPr>
              <w:tab/>
            </w:r>
            <w:r w:rsidR="00686345" w:rsidRPr="0072509F">
              <w:rPr>
                <w:rStyle w:val="Hipervnculo"/>
                <w:noProof/>
              </w:rPr>
              <w:t>Plan de Proyecto</w:t>
            </w:r>
            <w:r w:rsidR="00686345">
              <w:rPr>
                <w:noProof/>
                <w:webHidden/>
              </w:rPr>
              <w:tab/>
            </w:r>
            <w:r w:rsidR="00686345">
              <w:rPr>
                <w:noProof/>
                <w:webHidden/>
              </w:rPr>
              <w:fldChar w:fldCharType="begin"/>
            </w:r>
            <w:r w:rsidR="00686345">
              <w:rPr>
                <w:noProof/>
                <w:webHidden/>
              </w:rPr>
              <w:instrText xml:space="preserve"> PAGEREF _Toc383074825 \h </w:instrText>
            </w:r>
            <w:r w:rsidR="00686345">
              <w:rPr>
                <w:noProof/>
                <w:webHidden/>
              </w:rPr>
            </w:r>
            <w:r w:rsidR="00686345">
              <w:rPr>
                <w:noProof/>
                <w:webHidden/>
              </w:rPr>
              <w:fldChar w:fldCharType="separate"/>
            </w:r>
            <w:r w:rsidR="00BB084B">
              <w:rPr>
                <w:noProof/>
                <w:webHidden/>
              </w:rPr>
              <w:t>9</w:t>
            </w:r>
            <w:r w:rsidR="00686345">
              <w:rPr>
                <w:noProof/>
                <w:webHidden/>
              </w:rPr>
              <w:fldChar w:fldCharType="end"/>
            </w:r>
          </w:hyperlink>
        </w:p>
        <w:p w:rsidR="00686345" w:rsidRDefault="00B9493E">
          <w:pPr>
            <w:pStyle w:val="TDC3"/>
            <w:tabs>
              <w:tab w:val="left" w:pos="1100"/>
              <w:tab w:val="right" w:leader="dot" w:pos="8828"/>
            </w:tabs>
            <w:rPr>
              <w:rFonts w:eastAsiaTheme="minorEastAsia"/>
              <w:noProof/>
              <w:sz w:val="22"/>
              <w:lang w:val="es-PE" w:eastAsia="es-PE"/>
            </w:rPr>
          </w:pPr>
          <w:hyperlink w:anchor="_Toc383074826" w:history="1">
            <w:r w:rsidR="00686345" w:rsidRPr="0072509F">
              <w:rPr>
                <w:rStyle w:val="Hipervnculo"/>
                <w:noProof/>
              </w:rPr>
              <w:t>1.1.4</w:t>
            </w:r>
            <w:r w:rsidR="00686345">
              <w:rPr>
                <w:rFonts w:eastAsiaTheme="minorEastAsia"/>
                <w:noProof/>
                <w:sz w:val="22"/>
                <w:lang w:val="es-PE" w:eastAsia="es-PE"/>
              </w:rPr>
              <w:tab/>
            </w:r>
            <w:r w:rsidR="00686345" w:rsidRPr="0072509F">
              <w:rPr>
                <w:rStyle w:val="Hipervnculo"/>
                <w:noProof/>
              </w:rPr>
              <w:t>Artefactos de Control del Proyecto</w:t>
            </w:r>
            <w:r w:rsidR="00686345">
              <w:rPr>
                <w:noProof/>
                <w:webHidden/>
              </w:rPr>
              <w:tab/>
            </w:r>
            <w:r w:rsidR="00686345">
              <w:rPr>
                <w:noProof/>
                <w:webHidden/>
              </w:rPr>
              <w:fldChar w:fldCharType="begin"/>
            </w:r>
            <w:r w:rsidR="00686345">
              <w:rPr>
                <w:noProof/>
                <w:webHidden/>
              </w:rPr>
              <w:instrText xml:space="preserve"> PAGEREF _Toc383074826 \h </w:instrText>
            </w:r>
            <w:r w:rsidR="00686345">
              <w:rPr>
                <w:noProof/>
                <w:webHidden/>
              </w:rPr>
            </w:r>
            <w:r w:rsidR="00686345">
              <w:rPr>
                <w:noProof/>
                <w:webHidden/>
              </w:rPr>
              <w:fldChar w:fldCharType="separate"/>
            </w:r>
            <w:r w:rsidR="00BB084B">
              <w:rPr>
                <w:noProof/>
                <w:webHidden/>
              </w:rPr>
              <w:t>9</w:t>
            </w:r>
            <w:r w:rsidR="00686345">
              <w:rPr>
                <w:noProof/>
                <w:webHidden/>
              </w:rPr>
              <w:fldChar w:fldCharType="end"/>
            </w:r>
          </w:hyperlink>
        </w:p>
        <w:p w:rsidR="00686345" w:rsidRDefault="00B9493E">
          <w:pPr>
            <w:pStyle w:val="TDC3"/>
            <w:tabs>
              <w:tab w:val="left" w:pos="1320"/>
              <w:tab w:val="right" w:leader="dot" w:pos="8828"/>
            </w:tabs>
            <w:rPr>
              <w:rFonts w:eastAsiaTheme="minorEastAsia"/>
              <w:noProof/>
              <w:sz w:val="22"/>
              <w:lang w:val="es-PE" w:eastAsia="es-PE"/>
            </w:rPr>
          </w:pPr>
          <w:hyperlink w:anchor="_Toc383074827" w:history="1">
            <w:r w:rsidR="00686345" w:rsidRPr="0072509F">
              <w:rPr>
                <w:rStyle w:val="Hipervnculo"/>
                <w:noProof/>
              </w:rPr>
              <w:t>1.1.4.1</w:t>
            </w:r>
            <w:r w:rsidR="00686345">
              <w:rPr>
                <w:rFonts w:eastAsiaTheme="minorEastAsia"/>
                <w:noProof/>
                <w:sz w:val="22"/>
                <w:lang w:val="es-PE" w:eastAsia="es-PE"/>
              </w:rPr>
              <w:tab/>
            </w:r>
            <w:r w:rsidR="00686345" w:rsidRPr="0072509F">
              <w:rPr>
                <w:rStyle w:val="Hipervnculo"/>
                <w:noProof/>
              </w:rPr>
              <w:t>Informes de Avance</w:t>
            </w:r>
            <w:r w:rsidR="00686345">
              <w:rPr>
                <w:noProof/>
                <w:webHidden/>
              </w:rPr>
              <w:tab/>
            </w:r>
            <w:r w:rsidR="00686345">
              <w:rPr>
                <w:noProof/>
                <w:webHidden/>
              </w:rPr>
              <w:fldChar w:fldCharType="begin"/>
            </w:r>
            <w:r w:rsidR="00686345">
              <w:rPr>
                <w:noProof/>
                <w:webHidden/>
              </w:rPr>
              <w:instrText xml:space="preserve"> PAGEREF _Toc383074827 \h </w:instrText>
            </w:r>
            <w:r w:rsidR="00686345">
              <w:rPr>
                <w:noProof/>
                <w:webHidden/>
              </w:rPr>
            </w:r>
            <w:r w:rsidR="00686345">
              <w:rPr>
                <w:noProof/>
                <w:webHidden/>
              </w:rPr>
              <w:fldChar w:fldCharType="separate"/>
            </w:r>
            <w:r w:rsidR="00BB084B">
              <w:rPr>
                <w:noProof/>
                <w:webHidden/>
              </w:rPr>
              <w:t>9</w:t>
            </w:r>
            <w:r w:rsidR="00686345">
              <w:rPr>
                <w:noProof/>
                <w:webHidden/>
              </w:rPr>
              <w:fldChar w:fldCharType="end"/>
            </w:r>
          </w:hyperlink>
        </w:p>
        <w:p w:rsidR="00686345" w:rsidRDefault="00B9493E">
          <w:pPr>
            <w:pStyle w:val="TDC3"/>
            <w:tabs>
              <w:tab w:val="left" w:pos="1320"/>
              <w:tab w:val="right" w:leader="dot" w:pos="8828"/>
            </w:tabs>
            <w:rPr>
              <w:rFonts w:eastAsiaTheme="minorEastAsia"/>
              <w:noProof/>
              <w:sz w:val="22"/>
              <w:lang w:val="es-PE" w:eastAsia="es-PE"/>
            </w:rPr>
          </w:pPr>
          <w:hyperlink w:anchor="_Toc383074828" w:history="1">
            <w:r w:rsidR="00686345" w:rsidRPr="0072509F">
              <w:rPr>
                <w:rStyle w:val="Hipervnculo"/>
                <w:noProof/>
              </w:rPr>
              <w:t>1.1.4.2</w:t>
            </w:r>
            <w:r w:rsidR="00686345">
              <w:rPr>
                <w:rFonts w:eastAsiaTheme="minorEastAsia"/>
                <w:noProof/>
                <w:sz w:val="22"/>
                <w:lang w:val="es-PE" w:eastAsia="es-PE"/>
              </w:rPr>
              <w:tab/>
            </w:r>
            <w:r w:rsidR="00686345" w:rsidRPr="0072509F">
              <w:rPr>
                <w:rStyle w:val="Hipervnculo"/>
                <w:noProof/>
              </w:rPr>
              <w:t>Actas de Reunión</w:t>
            </w:r>
            <w:r w:rsidR="00686345">
              <w:rPr>
                <w:noProof/>
                <w:webHidden/>
              </w:rPr>
              <w:tab/>
            </w:r>
            <w:r w:rsidR="00686345">
              <w:rPr>
                <w:noProof/>
                <w:webHidden/>
              </w:rPr>
              <w:fldChar w:fldCharType="begin"/>
            </w:r>
            <w:r w:rsidR="00686345">
              <w:rPr>
                <w:noProof/>
                <w:webHidden/>
              </w:rPr>
              <w:instrText xml:space="preserve"> PAGEREF _Toc383074828 \h </w:instrText>
            </w:r>
            <w:r w:rsidR="00686345">
              <w:rPr>
                <w:noProof/>
                <w:webHidden/>
              </w:rPr>
            </w:r>
            <w:r w:rsidR="00686345">
              <w:rPr>
                <w:noProof/>
                <w:webHidden/>
              </w:rPr>
              <w:fldChar w:fldCharType="separate"/>
            </w:r>
            <w:r w:rsidR="00BB084B">
              <w:rPr>
                <w:noProof/>
                <w:webHidden/>
              </w:rPr>
              <w:t>10</w:t>
            </w:r>
            <w:r w:rsidR="00686345">
              <w:rPr>
                <w:noProof/>
                <w:webHidden/>
              </w:rPr>
              <w:fldChar w:fldCharType="end"/>
            </w:r>
          </w:hyperlink>
        </w:p>
        <w:p w:rsidR="00686345" w:rsidRDefault="00B9493E">
          <w:pPr>
            <w:pStyle w:val="TDC3"/>
            <w:tabs>
              <w:tab w:val="left" w:pos="1320"/>
              <w:tab w:val="right" w:leader="dot" w:pos="8828"/>
            </w:tabs>
            <w:rPr>
              <w:rFonts w:eastAsiaTheme="minorEastAsia"/>
              <w:noProof/>
              <w:sz w:val="22"/>
              <w:lang w:val="es-PE" w:eastAsia="es-PE"/>
            </w:rPr>
          </w:pPr>
          <w:hyperlink w:anchor="_Toc383074829" w:history="1">
            <w:r w:rsidR="00686345" w:rsidRPr="0072509F">
              <w:rPr>
                <w:rStyle w:val="Hipervnculo"/>
                <w:noProof/>
              </w:rPr>
              <w:t>1.1.4.3</w:t>
            </w:r>
            <w:r w:rsidR="00686345">
              <w:rPr>
                <w:rFonts w:eastAsiaTheme="minorEastAsia"/>
                <w:noProof/>
                <w:sz w:val="22"/>
                <w:lang w:val="es-PE" w:eastAsia="es-PE"/>
              </w:rPr>
              <w:tab/>
            </w:r>
            <w:r w:rsidR="00686345" w:rsidRPr="0072509F">
              <w:rPr>
                <w:rStyle w:val="Hipervnculo"/>
                <w:noProof/>
              </w:rPr>
              <w:t>Actas de Aceptación de Entregables</w:t>
            </w:r>
            <w:r w:rsidR="00686345">
              <w:rPr>
                <w:noProof/>
                <w:webHidden/>
              </w:rPr>
              <w:tab/>
            </w:r>
            <w:r w:rsidR="00686345">
              <w:rPr>
                <w:noProof/>
                <w:webHidden/>
              </w:rPr>
              <w:fldChar w:fldCharType="begin"/>
            </w:r>
            <w:r w:rsidR="00686345">
              <w:rPr>
                <w:noProof/>
                <w:webHidden/>
              </w:rPr>
              <w:instrText xml:space="preserve"> PAGEREF _Toc383074829 \h </w:instrText>
            </w:r>
            <w:r w:rsidR="00686345">
              <w:rPr>
                <w:noProof/>
                <w:webHidden/>
              </w:rPr>
            </w:r>
            <w:r w:rsidR="00686345">
              <w:rPr>
                <w:noProof/>
                <w:webHidden/>
              </w:rPr>
              <w:fldChar w:fldCharType="separate"/>
            </w:r>
            <w:r w:rsidR="00BB084B">
              <w:rPr>
                <w:noProof/>
                <w:webHidden/>
              </w:rPr>
              <w:t>10</w:t>
            </w:r>
            <w:r w:rsidR="00686345">
              <w:rPr>
                <w:noProof/>
                <w:webHidden/>
              </w:rPr>
              <w:fldChar w:fldCharType="end"/>
            </w:r>
          </w:hyperlink>
        </w:p>
        <w:p w:rsidR="00686345" w:rsidRDefault="00B9493E">
          <w:pPr>
            <w:pStyle w:val="TDC3"/>
            <w:tabs>
              <w:tab w:val="left" w:pos="1100"/>
              <w:tab w:val="right" w:leader="dot" w:pos="8828"/>
            </w:tabs>
            <w:rPr>
              <w:rFonts w:eastAsiaTheme="minorEastAsia"/>
              <w:noProof/>
              <w:sz w:val="22"/>
              <w:lang w:val="es-PE" w:eastAsia="es-PE"/>
            </w:rPr>
          </w:pPr>
          <w:hyperlink w:anchor="_Toc383074830" w:history="1">
            <w:r w:rsidR="00686345" w:rsidRPr="0072509F">
              <w:rPr>
                <w:rStyle w:val="Hipervnculo"/>
                <w:noProof/>
              </w:rPr>
              <w:t>1.1.5</w:t>
            </w:r>
            <w:r w:rsidR="00686345">
              <w:rPr>
                <w:rFonts w:eastAsiaTheme="minorEastAsia"/>
                <w:noProof/>
                <w:sz w:val="22"/>
                <w:lang w:val="es-PE" w:eastAsia="es-PE"/>
              </w:rPr>
              <w:tab/>
            </w:r>
            <w:r w:rsidR="00686345" w:rsidRPr="0072509F">
              <w:rPr>
                <w:rStyle w:val="Hipervnculo"/>
                <w:noProof/>
              </w:rPr>
              <w:t>Informe de Cierre del Proyecto</w:t>
            </w:r>
            <w:r w:rsidR="00686345">
              <w:rPr>
                <w:noProof/>
                <w:webHidden/>
              </w:rPr>
              <w:tab/>
            </w:r>
            <w:r w:rsidR="00686345">
              <w:rPr>
                <w:noProof/>
                <w:webHidden/>
              </w:rPr>
              <w:fldChar w:fldCharType="begin"/>
            </w:r>
            <w:r w:rsidR="00686345">
              <w:rPr>
                <w:noProof/>
                <w:webHidden/>
              </w:rPr>
              <w:instrText xml:space="preserve"> PAGEREF _Toc383074830 \h </w:instrText>
            </w:r>
            <w:r w:rsidR="00686345">
              <w:rPr>
                <w:noProof/>
                <w:webHidden/>
              </w:rPr>
            </w:r>
            <w:r w:rsidR="00686345">
              <w:rPr>
                <w:noProof/>
                <w:webHidden/>
              </w:rPr>
              <w:fldChar w:fldCharType="separate"/>
            </w:r>
            <w:r w:rsidR="00BB084B">
              <w:rPr>
                <w:noProof/>
                <w:webHidden/>
              </w:rPr>
              <w:t>10</w:t>
            </w:r>
            <w:r w:rsidR="00686345">
              <w:rPr>
                <w:noProof/>
                <w:webHidden/>
              </w:rPr>
              <w:fldChar w:fldCharType="end"/>
            </w:r>
          </w:hyperlink>
        </w:p>
        <w:p w:rsidR="00686345" w:rsidRDefault="00B9493E">
          <w:pPr>
            <w:pStyle w:val="TDC3"/>
            <w:tabs>
              <w:tab w:val="left" w:pos="880"/>
              <w:tab w:val="right" w:leader="dot" w:pos="8828"/>
            </w:tabs>
            <w:rPr>
              <w:rFonts w:eastAsiaTheme="minorEastAsia"/>
              <w:noProof/>
              <w:sz w:val="22"/>
              <w:lang w:val="es-PE" w:eastAsia="es-PE"/>
            </w:rPr>
          </w:pPr>
          <w:hyperlink w:anchor="_Toc383074831" w:history="1">
            <w:r w:rsidR="00686345" w:rsidRPr="0072509F">
              <w:rPr>
                <w:rStyle w:val="Hipervnculo"/>
                <w:noProof/>
              </w:rPr>
              <w:t>1.2</w:t>
            </w:r>
            <w:r w:rsidR="00686345">
              <w:rPr>
                <w:rFonts w:eastAsiaTheme="minorEastAsia"/>
                <w:noProof/>
                <w:sz w:val="22"/>
                <w:lang w:val="es-PE" w:eastAsia="es-PE"/>
              </w:rPr>
              <w:tab/>
            </w:r>
            <w:r w:rsidR="00686345" w:rsidRPr="0072509F">
              <w:rPr>
                <w:rStyle w:val="Hipervnculo"/>
                <w:noProof/>
              </w:rPr>
              <w:t>Componentes para Perú</w:t>
            </w:r>
            <w:r w:rsidR="00686345">
              <w:rPr>
                <w:noProof/>
                <w:webHidden/>
              </w:rPr>
              <w:tab/>
            </w:r>
            <w:r w:rsidR="00686345">
              <w:rPr>
                <w:noProof/>
                <w:webHidden/>
              </w:rPr>
              <w:fldChar w:fldCharType="begin"/>
            </w:r>
            <w:r w:rsidR="00686345">
              <w:rPr>
                <w:noProof/>
                <w:webHidden/>
              </w:rPr>
              <w:instrText xml:space="preserve"> PAGEREF _Toc383074831 \h </w:instrText>
            </w:r>
            <w:r w:rsidR="00686345">
              <w:rPr>
                <w:noProof/>
                <w:webHidden/>
              </w:rPr>
            </w:r>
            <w:r w:rsidR="00686345">
              <w:rPr>
                <w:noProof/>
                <w:webHidden/>
              </w:rPr>
              <w:fldChar w:fldCharType="separate"/>
            </w:r>
            <w:r w:rsidR="00BB084B">
              <w:rPr>
                <w:noProof/>
                <w:webHidden/>
              </w:rPr>
              <w:t>10</w:t>
            </w:r>
            <w:r w:rsidR="00686345">
              <w:rPr>
                <w:noProof/>
                <w:webHidden/>
              </w:rPr>
              <w:fldChar w:fldCharType="end"/>
            </w:r>
          </w:hyperlink>
        </w:p>
        <w:p w:rsidR="00686345" w:rsidRDefault="00B9493E">
          <w:pPr>
            <w:pStyle w:val="TDC3"/>
            <w:tabs>
              <w:tab w:val="left" w:pos="880"/>
              <w:tab w:val="right" w:leader="dot" w:pos="8828"/>
            </w:tabs>
            <w:rPr>
              <w:rFonts w:eastAsiaTheme="minorEastAsia"/>
              <w:noProof/>
              <w:sz w:val="22"/>
              <w:lang w:val="es-PE" w:eastAsia="es-PE"/>
            </w:rPr>
          </w:pPr>
          <w:hyperlink w:anchor="_Toc383074832" w:history="1">
            <w:r w:rsidR="00686345" w:rsidRPr="0072509F">
              <w:rPr>
                <w:rStyle w:val="Hipervnculo"/>
                <w:noProof/>
              </w:rPr>
              <w:t>1.3</w:t>
            </w:r>
            <w:r w:rsidR="00686345">
              <w:rPr>
                <w:rFonts w:eastAsiaTheme="minorEastAsia"/>
                <w:noProof/>
                <w:sz w:val="22"/>
                <w:lang w:val="es-PE" w:eastAsia="es-PE"/>
              </w:rPr>
              <w:tab/>
            </w:r>
            <w:r w:rsidR="00686345" w:rsidRPr="0072509F">
              <w:rPr>
                <w:rStyle w:val="Hipervnculo"/>
                <w:noProof/>
              </w:rPr>
              <w:t>Componentes para Colombia</w:t>
            </w:r>
            <w:r w:rsidR="00686345">
              <w:rPr>
                <w:noProof/>
                <w:webHidden/>
              </w:rPr>
              <w:tab/>
            </w:r>
            <w:r w:rsidR="00686345">
              <w:rPr>
                <w:noProof/>
                <w:webHidden/>
              </w:rPr>
              <w:fldChar w:fldCharType="begin"/>
            </w:r>
            <w:r w:rsidR="00686345">
              <w:rPr>
                <w:noProof/>
                <w:webHidden/>
              </w:rPr>
              <w:instrText xml:space="preserve"> PAGEREF _Toc383074832 \h </w:instrText>
            </w:r>
            <w:r w:rsidR="00686345">
              <w:rPr>
                <w:noProof/>
                <w:webHidden/>
              </w:rPr>
            </w:r>
            <w:r w:rsidR="00686345">
              <w:rPr>
                <w:noProof/>
                <w:webHidden/>
              </w:rPr>
              <w:fldChar w:fldCharType="separate"/>
            </w:r>
            <w:r w:rsidR="00BB084B">
              <w:rPr>
                <w:noProof/>
                <w:webHidden/>
              </w:rPr>
              <w:t>11</w:t>
            </w:r>
            <w:r w:rsidR="00686345">
              <w:rPr>
                <w:noProof/>
                <w:webHidden/>
              </w:rPr>
              <w:fldChar w:fldCharType="end"/>
            </w:r>
          </w:hyperlink>
        </w:p>
        <w:p w:rsidR="00686345" w:rsidRDefault="00B9493E">
          <w:pPr>
            <w:pStyle w:val="TDC3"/>
            <w:tabs>
              <w:tab w:val="left" w:pos="880"/>
              <w:tab w:val="right" w:leader="dot" w:pos="8828"/>
            </w:tabs>
            <w:rPr>
              <w:rFonts w:eastAsiaTheme="minorEastAsia"/>
              <w:noProof/>
              <w:sz w:val="22"/>
              <w:lang w:val="es-PE" w:eastAsia="es-PE"/>
            </w:rPr>
          </w:pPr>
          <w:hyperlink w:anchor="_Toc383074833" w:history="1">
            <w:r w:rsidR="00686345" w:rsidRPr="0072509F">
              <w:rPr>
                <w:rStyle w:val="Hipervnculo"/>
                <w:noProof/>
              </w:rPr>
              <w:t>1.4</w:t>
            </w:r>
            <w:r w:rsidR="00686345">
              <w:rPr>
                <w:rFonts w:eastAsiaTheme="minorEastAsia"/>
                <w:noProof/>
                <w:sz w:val="22"/>
                <w:lang w:val="es-PE" w:eastAsia="es-PE"/>
              </w:rPr>
              <w:tab/>
            </w:r>
            <w:r w:rsidR="00686345" w:rsidRPr="0072509F">
              <w:rPr>
                <w:rStyle w:val="Hipervnculo"/>
                <w:noProof/>
              </w:rPr>
              <w:t>Componentes para Bolivia</w:t>
            </w:r>
            <w:r w:rsidR="00686345">
              <w:rPr>
                <w:noProof/>
                <w:webHidden/>
              </w:rPr>
              <w:tab/>
            </w:r>
            <w:r w:rsidR="00686345">
              <w:rPr>
                <w:noProof/>
                <w:webHidden/>
              </w:rPr>
              <w:fldChar w:fldCharType="begin"/>
            </w:r>
            <w:r w:rsidR="00686345">
              <w:rPr>
                <w:noProof/>
                <w:webHidden/>
              </w:rPr>
              <w:instrText xml:space="preserve"> PAGEREF _Toc383074833 \h </w:instrText>
            </w:r>
            <w:r w:rsidR="00686345">
              <w:rPr>
                <w:noProof/>
                <w:webHidden/>
              </w:rPr>
            </w:r>
            <w:r w:rsidR="00686345">
              <w:rPr>
                <w:noProof/>
                <w:webHidden/>
              </w:rPr>
              <w:fldChar w:fldCharType="separate"/>
            </w:r>
            <w:r w:rsidR="00BB084B">
              <w:rPr>
                <w:noProof/>
                <w:webHidden/>
              </w:rPr>
              <w:t>11</w:t>
            </w:r>
            <w:r w:rsidR="00686345">
              <w:rPr>
                <w:noProof/>
                <w:webHidden/>
              </w:rPr>
              <w:fldChar w:fldCharType="end"/>
            </w:r>
          </w:hyperlink>
        </w:p>
        <w:p w:rsidR="00686345" w:rsidRDefault="00B9493E">
          <w:pPr>
            <w:pStyle w:val="TDC3"/>
            <w:tabs>
              <w:tab w:val="left" w:pos="880"/>
              <w:tab w:val="right" w:leader="dot" w:pos="8828"/>
            </w:tabs>
            <w:rPr>
              <w:rFonts w:eastAsiaTheme="minorEastAsia"/>
              <w:noProof/>
              <w:sz w:val="22"/>
              <w:lang w:val="es-PE" w:eastAsia="es-PE"/>
            </w:rPr>
          </w:pPr>
          <w:hyperlink w:anchor="_Toc383074834" w:history="1">
            <w:r w:rsidR="00686345" w:rsidRPr="0072509F">
              <w:rPr>
                <w:rStyle w:val="Hipervnculo"/>
                <w:noProof/>
              </w:rPr>
              <w:t>1.5</w:t>
            </w:r>
            <w:r w:rsidR="00686345">
              <w:rPr>
                <w:rFonts w:eastAsiaTheme="minorEastAsia"/>
                <w:noProof/>
                <w:sz w:val="22"/>
                <w:lang w:val="es-PE" w:eastAsia="es-PE"/>
              </w:rPr>
              <w:tab/>
            </w:r>
            <w:r w:rsidR="00686345" w:rsidRPr="0072509F">
              <w:rPr>
                <w:rStyle w:val="Hipervnculo"/>
                <w:noProof/>
              </w:rPr>
              <w:t>Componentes para México</w:t>
            </w:r>
            <w:r w:rsidR="00686345">
              <w:rPr>
                <w:noProof/>
                <w:webHidden/>
              </w:rPr>
              <w:tab/>
            </w:r>
            <w:r w:rsidR="00686345">
              <w:rPr>
                <w:noProof/>
                <w:webHidden/>
              </w:rPr>
              <w:fldChar w:fldCharType="begin"/>
            </w:r>
            <w:r w:rsidR="00686345">
              <w:rPr>
                <w:noProof/>
                <w:webHidden/>
              </w:rPr>
              <w:instrText xml:space="preserve"> PAGEREF _Toc383074834 \h </w:instrText>
            </w:r>
            <w:r w:rsidR="00686345">
              <w:rPr>
                <w:noProof/>
                <w:webHidden/>
              </w:rPr>
            </w:r>
            <w:r w:rsidR="00686345">
              <w:rPr>
                <w:noProof/>
                <w:webHidden/>
              </w:rPr>
              <w:fldChar w:fldCharType="separate"/>
            </w:r>
            <w:r w:rsidR="00BB084B">
              <w:rPr>
                <w:noProof/>
                <w:webHidden/>
              </w:rPr>
              <w:t>11</w:t>
            </w:r>
            <w:r w:rsidR="00686345">
              <w:rPr>
                <w:noProof/>
                <w:webHidden/>
              </w:rPr>
              <w:fldChar w:fldCharType="end"/>
            </w:r>
          </w:hyperlink>
        </w:p>
        <w:p w:rsidR="00686345" w:rsidRDefault="00B9493E">
          <w:pPr>
            <w:pStyle w:val="TDC3"/>
            <w:tabs>
              <w:tab w:val="left" w:pos="880"/>
              <w:tab w:val="right" w:leader="dot" w:pos="8828"/>
            </w:tabs>
            <w:rPr>
              <w:rFonts w:eastAsiaTheme="minorEastAsia"/>
              <w:noProof/>
              <w:sz w:val="22"/>
              <w:lang w:val="es-PE" w:eastAsia="es-PE"/>
            </w:rPr>
          </w:pPr>
          <w:hyperlink w:anchor="_Toc383074835" w:history="1">
            <w:r w:rsidR="00686345" w:rsidRPr="0072509F">
              <w:rPr>
                <w:rStyle w:val="Hipervnculo"/>
                <w:noProof/>
              </w:rPr>
              <w:t>1.6</w:t>
            </w:r>
            <w:r w:rsidR="00686345">
              <w:rPr>
                <w:rFonts w:eastAsiaTheme="minorEastAsia"/>
                <w:noProof/>
                <w:sz w:val="22"/>
                <w:lang w:val="es-PE" w:eastAsia="es-PE"/>
              </w:rPr>
              <w:tab/>
            </w:r>
            <w:r w:rsidR="00686345" w:rsidRPr="0072509F">
              <w:rPr>
                <w:rStyle w:val="Hipervnculo"/>
                <w:noProof/>
              </w:rPr>
              <w:t>Componentes para Guatemala</w:t>
            </w:r>
            <w:r w:rsidR="00686345">
              <w:rPr>
                <w:noProof/>
                <w:webHidden/>
              </w:rPr>
              <w:tab/>
            </w:r>
            <w:r w:rsidR="00686345">
              <w:rPr>
                <w:noProof/>
                <w:webHidden/>
              </w:rPr>
              <w:fldChar w:fldCharType="begin"/>
            </w:r>
            <w:r w:rsidR="00686345">
              <w:rPr>
                <w:noProof/>
                <w:webHidden/>
              </w:rPr>
              <w:instrText xml:space="preserve"> PAGEREF _Toc383074835 \h </w:instrText>
            </w:r>
            <w:r w:rsidR="00686345">
              <w:rPr>
                <w:noProof/>
                <w:webHidden/>
              </w:rPr>
            </w:r>
            <w:r w:rsidR="00686345">
              <w:rPr>
                <w:noProof/>
                <w:webHidden/>
              </w:rPr>
              <w:fldChar w:fldCharType="separate"/>
            </w:r>
            <w:r w:rsidR="00BB084B">
              <w:rPr>
                <w:noProof/>
                <w:webHidden/>
              </w:rPr>
              <w:t>11</w:t>
            </w:r>
            <w:r w:rsidR="00686345">
              <w:rPr>
                <w:noProof/>
                <w:webHidden/>
              </w:rPr>
              <w:fldChar w:fldCharType="end"/>
            </w:r>
          </w:hyperlink>
        </w:p>
        <w:p w:rsidR="00686345" w:rsidRDefault="00B9493E">
          <w:pPr>
            <w:pStyle w:val="TDC3"/>
            <w:tabs>
              <w:tab w:val="left" w:pos="880"/>
              <w:tab w:val="right" w:leader="dot" w:pos="8828"/>
            </w:tabs>
            <w:rPr>
              <w:rFonts w:eastAsiaTheme="minorEastAsia"/>
              <w:noProof/>
              <w:sz w:val="22"/>
              <w:lang w:val="es-PE" w:eastAsia="es-PE"/>
            </w:rPr>
          </w:pPr>
          <w:hyperlink w:anchor="_Toc383074836" w:history="1">
            <w:r w:rsidR="00686345" w:rsidRPr="0072509F">
              <w:rPr>
                <w:rStyle w:val="Hipervnculo"/>
                <w:noProof/>
              </w:rPr>
              <w:t>1.7</w:t>
            </w:r>
            <w:r w:rsidR="00686345">
              <w:rPr>
                <w:rFonts w:eastAsiaTheme="minorEastAsia"/>
                <w:noProof/>
                <w:sz w:val="22"/>
                <w:lang w:val="es-PE" w:eastAsia="es-PE"/>
              </w:rPr>
              <w:tab/>
            </w:r>
            <w:r w:rsidR="00686345" w:rsidRPr="0072509F">
              <w:rPr>
                <w:rStyle w:val="Hipervnculo"/>
                <w:noProof/>
              </w:rPr>
              <w:t>Componentes para Venezuela</w:t>
            </w:r>
            <w:r w:rsidR="00686345">
              <w:rPr>
                <w:noProof/>
                <w:webHidden/>
              </w:rPr>
              <w:tab/>
            </w:r>
            <w:r w:rsidR="00686345">
              <w:rPr>
                <w:noProof/>
                <w:webHidden/>
              </w:rPr>
              <w:fldChar w:fldCharType="begin"/>
            </w:r>
            <w:r w:rsidR="00686345">
              <w:rPr>
                <w:noProof/>
                <w:webHidden/>
              </w:rPr>
              <w:instrText xml:space="preserve"> PAGEREF _Toc383074836 \h </w:instrText>
            </w:r>
            <w:r w:rsidR="00686345">
              <w:rPr>
                <w:noProof/>
                <w:webHidden/>
              </w:rPr>
            </w:r>
            <w:r w:rsidR="00686345">
              <w:rPr>
                <w:noProof/>
                <w:webHidden/>
              </w:rPr>
              <w:fldChar w:fldCharType="separate"/>
            </w:r>
            <w:r w:rsidR="00BB084B">
              <w:rPr>
                <w:noProof/>
                <w:webHidden/>
              </w:rPr>
              <w:t>12</w:t>
            </w:r>
            <w:r w:rsidR="00686345">
              <w:rPr>
                <w:noProof/>
                <w:webHidden/>
              </w:rPr>
              <w:fldChar w:fldCharType="end"/>
            </w:r>
          </w:hyperlink>
        </w:p>
        <w:p w:rsidR="00686345" w:rsidRDefault="00B9493E">
          <w:pPr>
            <w:pStyle w:val="TDC1"/>
            <w:tabs>
              <w:tab w:val="left" w:pos="400"/>
              <w:tab w:val="right" w:leader="dot" w:pos="8828"/>
            </w:tabs>
            <w:rPr>
              <w:rFonts w:eastAsiaTheme="minorEastAsia"/>
              <w:noProof/>
              <w:sz w:val="22"/>
              <w:lang w:val="es-PE" w:eastAsia="es-PE"/>
            </w:rPr>
          </w:pPr>
          <w:hyperlink w:anchor="_Toc383074837" w:history="1">
            <w:r w:rsidR="00686345" w:rsidRPr="0072509F">
              <w:rPr>
                <w:rStyle w:val="Hipervnculo"/>
                <w:noProof/>
              </w:rPr>
              <w:t>4.</w:t>
            </w:r>
            <w:r w:rsidR="00686345">
              <w:rPr>
                <w:rFonts w:eastAsiaTheme="minorEastAsia"/>
                <w:noProof/>
                <w:sz w:val="22"/>
                <w:lang w:val="es-PE" w:eastAsia="es-PE"/>
              </w:rPr>
              <w:tab/>
            </w:r>
            <w:r w:rsidR="00686345" w:rsidRPr="0072509F">
              <w:rPr>
                <w:rStyle w:val="Hipervnculo"/>
                <w:noProof/>
              </w:rPr>
              <w:t>Varianza y Administración de la Línea Base</w:t>
            </w:r>
            <w:r w:rsidR="00686345">
              <w:rPr>
                <w:noProof/>
                <w:webHidden/>
              </w:rPr>
              <w:tab/>
            </w:r>
            <w:r w:rsidR="00686345">
              <w:rPr>
                <w:noProof/>
                <w:webHidden/>
              </w:rPr>
              <w:fldChar w:fldCharType="begin"/>
            </w:r>
            <w:r w:rsidR="00686345">
              <w:rPr>
                <w:noProof/>
                <w:webHidden/>
              </w:rPr>
              <w:instrText xml:space="preserve"> PAGEREF _Toc383074837 \h </w:instrText>
            </w:r>
            <w:r w:rsidR="00686345">
              <w:rPr>
                <w:noProof/>
                <w:webHidden/>
              </w:rPr>
            </w:r>
            <w:r w:rsidR="00686345">
              <w:rPr>
                <w:noProof/>
                <w:webHidden/>
              </w:rPr>
              <w:fldChar w:fldCharType="separate"/>
            </w:r>
            <w:r w:rsidR="00BB084B">
              <w:rPr>
                <w:noProof/>
                <w:webHidden/>
              </w:rPr>
              <w:t>12</w:t>
            </w:r>
            <w:r w:rsidR="00686345">
              <w:rPr>
                <w:noProof/>
                <w:webHidden/>
              </w:rPr>
              <w:fldChar w:fldCharType="end"/>
            </w:r>
          </w:hyperlink>
        </w:p>
        <w:p w:rsidR="00686345" w:rsidRDefault="00B9493E">
          <w:pPr>
            <w:pStyle w:val="TDC1"/>
            <w:tabs>
              <w:tab w:val="left" w:pos="400"/>
              <w:tab w:val="right" w:leader="dot" w:pos="8828"/>
            </w:tabs>
            <w:rPr>
              <w:rFonts w:eastAsiaTheme="minorEastAsia"/>
              <w:noProof/>
              <w:sz w:val="22"/>
              <w:lang w:val="es-PE" w:eastAsia="es-PE"/>
            </w:rPr>
          </w:pPr>
          <w:hyperlink w:anchor="_Toc383074838" w:history="1">
            <w:r w:rsidR="00686345" w:rsidRPr="0072509F">
              <w:rPr>
                <w:rStyle w:val="Hipervnculo"/>
                <w:noProof/>
              </w:rPr>
              <w:t>5.</w:t>
            </w:r>
            <w:r w:rsidR="00686345">
              <w:rPr>
                <w:rFonts w:eastAsiaTheme="minorEastAsia"/>
                <w:noProof/>
                <w:sz w:val="22"/>
                <w:lang w:val="es-PE" w:eastAsia="es-PE"/>
              </w:rPr>
              <w:tab/>
            </w:r>
            <w:r w:rsidR="00686345" w:rsidRPr="0072509F">
              <w:rPr>
                <w:rStyle w:val="Hipervnculo"/>
                <w:noProof/>
              </w:rPr>
              <w:t>Revisiones del Proyecto</w:t>
            </w:r>
            <w:r w:rsidR="00686345">
              <w:rPr>
                <w:noProof/>
                <w:webHidden/>
              </w:rPr>
              <w:tab/>
            </w:r>
            <w:r w:rsidR="00686345">
              <w:rPr>
                <w:noProof/>
                <w:webHidden/>
              </w:rPr>
              <w:fldChar w:fldCharType="begin"/>
            </w:r>
            <w:r w:rsidR="00686345">
              <w:rPr>
                <w:noProof/>
                <w:webHidden/>
              </w:rPr>
              <w:instrText xml:space="preserve"> PAGEREF _Toc383074838 \h </w:instrText>
            </w:r>
            <w:r w:rsidR="00686345">
              <w:rPr>
                <w:noProof/>
                <w:webHidden/>
              </w:rPr>
            </w:r>
            <w:r w:rsidR="00686345">
              <w:rPr>
                <w:noProof/>
                <w:webHidden/>
              </w:rPr>
              <w:fldChar w:fldCharType="separate"/>
            </w:r>
            <w:r w:rsidR="00BB084B">
              <w:rPr>
                <w:noProof/>
                <w:webHidden/>
              </w:rPr>
              <w:t>12</w:t>
            </w:r>
            <w:r w:rsidR="00686345">
              <w:rPr>
                <w:noProof/>
                <w:webHidden/>
              </w:rPr>
              <w:fldChar w:fldCharType="end"/>
            </w:r>
          </w:hyperlink>
        </w:p>
        <w:p w:rsidR="00686345" w:rsidRDefault="00B9493E">
          <w:pPr>
            <w:pStyle w:val="TDC1"/>
            <w:tabs>
              <w:tab w:val="left" w:pos="400"/>
              <w:tab w:val="right" w:leader="dot" w:pos="8828"/>
            </w:tabs>
            <w:rPr>
              <w:rFonts w:eastAsiaTheme="minorEastAsia"/>
              <w:noProof/>
              <w:sz w:val="22"/>
              <w:lang w:val="es-PE" w:eastAsia="es-PE"/>
            </w:rPr>
          </w:pPr>
          <w:hyperlink w:anchor="_Toc383074839" w:history="1">
            <w:r w:rsidR="00686345" w:rsidRPr="0072509F">
              <w:rPr>
                <w:rStyle w:val="Hipervnculo"/>
                <w:noProof/>
              </w:rPr>
              <w:t>6.</w:t>
            </w:r>
            <w:r w:rsidR="00686345">
              <w:rPr>
                <w:rFonts w:eastAsiaTheme="minorEastAsia"/>
                <w:noProof/>
                <w:sz w:val="22"/>
                <w:lang w:val="es-PE" w:eastAsia="es-PE"/>
              </w:rPr>
              <w:tab/>
            </w:r>
            <w:r w:rsidR="00686345" w:rsidRPr="0072509F">
              <w:rPr>
                <w:rStyle w:val="Hipervnculo"/>
                <w:noProof/>
              </w:rPr>
              <w:t>Consideraciones específicas del proyecto</w:t>
            </w:r>
            <w:r w:rsidR="00686345">
              <w:rPr>
                <w:noProof/>
                <w:webHidden/>
              </w:rPr>
              <w:tab/>
            </w:r>
            <w:r w:rsidR="00686345">
              <w:rPr>
                <w:noProof/>
                <w:webHidden/>
              </w:rPr>
              <w:fldChar w:fldCharType="begin"/>
            </w:r>
            <w:r w:rsidR="00686345">
              <w:rPr>
                <w:noProof/>
                <w:webHidden/>
              </w:rPr>
              <w:instrText xml:space="preserve"> PAGEREF _Toc383074839 \h </w:instrText>
            </w:r>
            <w:r w:rsidR="00686345">
              <w:rPr>
                <w:noProof/>
                <w:webHidden/>
              </w:rPr>
            </w:r>
            <w:r w:rsidR="00686345">
              <w:rPr>
                <w:noProof/>
                <w:webHidden/>
              </w:rPr>
              <w:fldChar w:fldCharType="separate"/>
            </w:r>
            <w:r w:rsidR="00BB084B">
              <w:rPr>
                <w:noProof/>
                <w:webHidden/>
              </w:rPr>
              <w:t>13</w:t>
            </w:r>
            <w:r w:rsidR="00686345">
              <w:rPr>
                <w:noProof/>
                <w:webHidden/>
              </w:rPr>
              <w:fldChar w:fldCharType="end"/>
            </w:r>
          </w:hyperlink>
        </w:p>
        <w:p w:rsidR="00686345" w:rsidRDefault="00B9493E">
          <w:pPr>
            <w:pStyle w:val="TDC1"/>
            <w:tabs>
              <w:tab w:val="left" w:pos="400"/>
              <w:tab w:val="right" w:leader="dot" w:pos="8828"/>
            </w:tabs>
            <w:rPr>
              <w:rFonts w:eastAsiaTheme="minorEastAsia"/>
              <w:noProof/>
              <w:sz w:val="22"/>
              <w:lang w:val="es-PE" w:eastAsia="es-PE"/>
            </w:rPr>
          </w:pPr>
          <w:hyperlink w:anchor="_Toc383074840" w:history="1">
            <w:r w:rsidR="00686345" w:rsidRPr="0072509F">
              <w:rPr>
                <w:rStyle w:val="Hipervnculo"/>
                <w:noProof/>
              </w:rPr>
              <w:t>7.</w:t>
            </w:r>
            <w:r w:rsidR="00686345">
              <w:rPr>
                <w:rFonts w:eastAsiaTheme="minorEastAsia"/>
                <w:noProof/>
                <w:sz w:val="22"/>
                <w:lang w:val="es-PE" w:eastAsia="es-PE"/>
              </w:rPr>
              <w:tab/>
            </w:r>
            <w:r w:rsidR="00686345" w:rsidRPr="0072509F">
              <w:rPr>
                <w:rStyle w:val="Hipervnculo"/>
                <w:noProof/>
              </w:rPr>
              <w:t>Planes subsidiarios</w:t>
            </w:r>
            <w:r w:rsidR="00686345">
              <w:rPr>
                <w:noProof/>
                <w:webHidden/>
              </w:rPr>
              <w:tab/>
            </w:r>
            <w:r w:rsidR="00686345">
              <w:rPr>
                <w:noProof/>
                <w:webHidden/>
              </w:rPr>
              <w:fldChar w:fldCharType="begin"/>
            </w:r>
            <w:r w:rsidR="00686345">
              <w:rPr>
                <w:noProof/>
                <w:webHidden/>
              </w:rPr>
              <w:instrText xml:space="preserve"> PAGEREF _Toc383074840 \h </w:instrText>
            </w:r>
            <w:r w:rsidR="00686345">
              <w:rPr>
                <w:noProof/>
                <w:webHidden/>
              </w:rPr>
            </w:r>
            <w:r w:rsidR="00686345">
              <w:rPr>
                <w:noProof/>
                <w:webHidden/>
              </w:rPr>
              <w:fldChar w:fldCharType="separate"/>
            </w:r>
            <w:r w:rsidR="00BB084B">
              <w:rPr>
                <w:noProof/>
                <w:webHidden/>
              </w:rPr>
              <w:t>13</w:t>
            </w:r>
            <w:r w:rsidR="00686345">
              <w:rPr>
                <w:noProof/>
                <w:webHidden/>
              </w:rPr>
              <w:fldChar w:fldCharType="end"/>
            </w:r>
          </w:hyperlink>
        </w:p>
        <w:p w:rsidR="00686345" w:rsidRDefault="00B9493E">
          <w:pPr>
            <w:pStyle w:val="TDC1"/>
            <w:tabs>
              <w:tab w:val="left" w:pos="660"/>
              <w:tab w:val="right" w:leader="dot" w:pos="8828"/>
            </w:tabs>
            <w:rPr>
              <w:rFonts w:eastAsiaTheme="minorEastAsia"/>
              <w:noProof/>
              <w:sz w:val="22"/>
              <w:lang w:val="es-PE" w:eastAsia="es-PE"/>
            </w:rPr>
          </w:pPr>
          <w:hyperlink w:anchor="_Toc383074841" w:history="1">
            <w:r w:rsidR="00686345" w:rsidRPr="0072509F">
              <w:rPr>
                <w:rStyle w:val="Hipervnculo"/>
                <w:noProof/>
              </w:rPr>
              <w:t>7.1.</w:t>
            </w:r>
            <w:r w:rsidR="00686345">
              <w:rPr>
                <w:rFonts w:eastAsiaTheme="minorEastAsia"/>
                <w:noProof/>
                <w:sz w:val="22"/>
                <w:lang w:val="es-PE" w:eastAsia="es-PE"/>
              </w:rPr>
              <w:tab/>
            </w:r>
            <w:r w:rsidR="00686345" w:rsidRPr="0072509F">
              <w:rPr>
                <w:rStyle w:val="Hipervnculo"/>
                <w:noProof/>
              </w:rPr>
              <w:t>Plan de gestión de requerimientos</w:t>
            </w:r>
            <w:r w:rsidR="00686345">
              <w:rPr>
                <w:noProof/>
                <w:webHidden/>
              </w:rPr>
              <w:tab/>
            </w:r>
            <w:r w:rsidR="00686345">
              <w:rPr>
                <w:noProof/>
                <w:webHidden/>
              </w:rPr>
              <w:fldChar w:fldCharType="begin"/>
            </w:r>
            <w:r w:rsidR="00686345">
              <w:rPr>
                <w:noProof/>
                <w:webHidden/>
              </w:rPr>
              <w:instrText xml:space="preserve"> PAGEREF _Toc383074841 \h </w:instrText>
            </w:r>
            <w:r w:rsidR="00686345">
              <w:rPr>
                <w:noProof/>
                <w:webHidden/>
              </w:rPr>
            </w:r>
            <w:r w:rsidR="00686345">
              <w:rPr>
                <w:noProof/>
                <w:webHidden/>
              </w:rPr>
              <w:fldChar w:fldCharType="separate"/>
            </w:r>
            <w:r w:rsidR="00BB084B">
              <w:rPr>
                <w:noProof/>
                <w:webHidden/>
              </w:rPr>
              <w:t>13</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42" w:history="1">
            <w:r w:rsidR="00686345" w:rsidRPr="0072509F">
              <w:rPr>
                <w:rStyle w:val="Hipervnculo"/>
                <w:noProof/>
              </w:rPr>
              <w:t>7.1.1.</w:t>
            </w:r>
            <w:r w:rsidR="00686345">
              <w:rPr>
                <w:rFonts w:eastAsiaTheme="minorEastAsia"/>
                <w:noProof/>
                <w:sz w:val="22"/>
                <w:lang w:val="es-PE" w:eastAsia="es-PE"/>
              </w:rPr>
              <w:tab/>
            </w:r>
            <w:r w:rsidR="00686345" w:rsidRPr="0072509F">
              <w:rPr>
                <w:rStyle w:val="Hipervnculo"/>
                <w:noProof/>
              </w:rPr>
              <w:t>Identificación de requerimientos</w:t>
            </w:r>
            <w:r w:rsidR="00686345">
              <w:rPr>
                <w:noProof/>
                <w:webHidden/>
              </w:rPr>
              <w:tab/>
            </w:r>
            <w:r w:rsidR="00686345">
              <w:rPr>
                <w:noProof/>
                <w:webHidden/>
              </w:rPr>
              <w:fldChar w:fldCharType="begin"/>
            </w:r>
            <w:r w:rsidR="00686345">
              <w:rPr>
                <w:noProof/>
                <w:webHidden/>
              </w:rPr>
              <w:instrText xml:space="preserve"> PAGEREF _Toc383074842 \h </w:instrText>
            </w:r>
            <w:r w:rsidR="00686345">
              <w:rPr>
                <w:noProof/>
                <w:webHidden/>
              </w:rPr>
            </w:r>
            <w:r w:rsidR="00686345">
              <w:rPr>
                <w:noProof/>
                <w:webHidden/>
              </w:rPr>
              <w:fldChar w:fldCharType="separate"/>
            </w:r>
            <w:r w:rsidR="00BB084B">
              <w:rPr>
                <w:noProof/>
                <w:webHidden/>
              </w:rPr>
              <w:t>13</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43" w:history="1">
            <w:r w:rsidR="00686345" w:rsidRPr="0072509F">
              <w:rPr>
                <w:rStyle w:val="Hipervnculo"/>
                <w:noProof/>
              </w:rPr>
              <w:t>7.1.2.</w:t>
            </w:r>
            <w:r w:rsidR="00686345">
              <w:rPr>
                <w:rFonts w:eastAsiaTheme="minorEastAsia"/>
                <w:noProof/>
                <w:sz w:val="22"/>
                <w:lang w:val="es-PE" w:eastAsia="es-PE"/>
              </w:rPr>
              <w:tab/>
            </w:r>
            <w:r w:rsidR="00686345" w:rsidRPr="0072509F">
              <w:rPr>
                <w:rStyle w:val="Hipervnculo"/>
                <w:noProof/>
              </w:rPr>
              <w:t>Categorías de los requerimientos</w:t>
            </w:r>
            <w:r w:rsidR="00686345">
              <w:rPr>
                <w:noProof/>
                <w:webHidden/>
              </w:rPr>
              <w:tab/>
            </w:r>
            <w:r w:rsidR="00686345">
              <w:rPr>
                <w:noProof/>
                <w:webHidden/>
              </w:rPr>
              <w:fldChar w:fldCharType="begin"/>
            </w:r>
            <w:r w:rsidR="00686345">
              <w:rPr>
                <w:noProof/>
                <w:webHidden/>
              </w:rPr>
              <w:instrText xml:space="preserve"> PAGEREF _Toc383074843 \h </w:instrText>
            </w:r>
            <w:r w:rsidR="00686345">
              <w:rPr>
                <w:noProof/>
                <w:webHidden/>
              </w:rPr>
            </w:r>
            <w:r w:rsidR="00686345">
              <w:rPr>
                <w:noProof/>
                <w:webHidden/>
              </w:rPr>
              <w:fldChar w:fldCharType="separate"/>
            </w:r>
            <w:r w:rsidR="00BB084B">
              <w:rPr>
                <w:noProof/>
                <w:webHidden/>
              </w:rPr>
              <w:t>13</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44" w:history="1">
            <w:r w:rsidR="00686345" w:rsidRPr="0072509F">
              <w:rPr>
                <w:rStyle w:val="Hipervnculo"/>
                <w:noProof/>
              </w:rPr>
              <w:t>7.1.3.</w:t>
            </w:r>
            <w:r w:rsidR="00686345">
              <w:rPr>
                <w:rFonts w:eastAsiaTheme="minorEastAsia"/>
                <w:noProof/>
                <w:sz w:val="22"/>
                <w:lang w:val="es-PE" w:eastAsia="es-PE"/>
              </w:rPr>
              <w:tab/>
            </w:r>
            <w:r w:rsidR="00686345" w:rsidRPr="0072509F">
              <w:rPr>
                <w:rStyle w:val="Hipervnculo"/>
                <w:noProof/>
              </w:rPr>
              <w:t>Priorización</w:t>
            </w:r>
            <w:r w:rsidR="00686345">
              <w:rPr>
                <w:noProof/>
                <w:webHidden/>
              </w:rPr>
              <w:tab/>
            </w:r>
            <w:r w:rsidR="00686345">
              <w:rPr>
                <w:noProof/>
                <w:webHidden/>
              </w:rPr>
              <w:fldChar w:fldCharType="begin"/>
            </w:r>
            <w:r w:rsidR="00686345">
              <w:rPr>
                <w:noProof/>
                <w:webHidden/>
              </w:rPr>
              <w:instrText xml:space="preserve"> PAGEREF _Toc383074844 \h </w:instrText>
            </w:r>
            <w:r w:rsidR="00686345">
              <w:rPr>
                <w:noProof/>
                <w:webHidden/>
              </w:rPr>
            </w:r>
            <w:r w:rsidR="00686345">
              <w:rPr>
                <w:noProof/>
                <w:webHidden/>
              </w:rPr>
              <w:fldChar w:fldCharType="separate"/>
            </w:r>
            <w:r w:rsidR="00BB084B">
              <w:rPr>
                <w:noProof/>
                <w:webHidden/>
              </w:rPr>
              <w:t>13</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45" w:history="1">
            <w:r w:rsidR="00686345" w:rsidRPr="0072509F">
              <w:rPr>
                <w:rStyle w:val="Hipervnculo"/>
                <w:noProof/>
              </w:rPr>
              <w:t>7.1.4.</w:t>
            </w:r>
            <w:r w:rsidR="00686345">
              <w:rPr>
                <w:rFonts w:eastAsiaTheme="minorEastAsia"/>
                <w:noProof/>
                <w:sz w:val="22"/>
                <w:lang w:val="es-PE" w:eastAsia="es-PE"/>
              </w:rPr>
              <w:tab/>
            </w:r>
            <w:r w:rsidR="00686345" w:rsidRPr="0072509F">
              <w:rPr>
                <w:rStyle w:val="Hipervnculo"/>
                <w:noProof/>
              </w:rPr>
              <w:t>Administración de la configuración</w:t>
            </w:r>
            <w:r w:rsidR="00686345">
              <w:rPr>
                <w:noProof/>
                <w:webHidden/>
              </w:rPr>
              <w:tab/>
            </w:r>
            <w:r w:rsidR="00686345">
              <w:rPr>
                <w:noProof/>
                <w:webHidden/>
              </w:rPr>
              <w:fldChar w:fldCharType="begin"/>
            </w:r>
            <w:r w:rsidR="00686345">
              <w:rPr>
                <w:noProof/>
                <w:webHidden/>
              </w:rPr>
              <w:instrText xml:space="preserve"> PAGEREF _Toc383074845 \h </w:instrText>
            </w:r>
            <w:r w:rsidR="00686345">
              <w:rPr>
                <w:noProof/>
                <w:webHidden/>
              </w:rPr>
            </w:r>
            <w:r w:rsidR="00686345">
              <w:rPr>
                <w:noProof/>
                <w:webHidden/>
              </w:rPr>
              <w:fldChar w:fldCharType="separate"/>
            </w:r>
            <w:r w:rsidR="00BB084B">
              <w:rPr>
                <w:noProof/>
                <w:webHidden/>
              </w:rPr>
              <w:t>14</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46" w:history="1">
            <w:r w:rsidR="00686345" w:rsidRPr="0072509F">
              <w:rPr>
                <w:rStyle w:val="Hipervnculo"/>
                <w:noProof/>
              </w:rPr>
              <w:t>7.1.5.</w:t>
            </w:r>
            <w:r w:rsidR="00686345">
              <w:rPr>
                <w:rFonts w:eastAsiaTheme="minorEastAsia"/>
                <w:noProof/>
                <w:sz w:val="22"/>
                <w:lang w:val="es-PE" w:eastAsia="es-PE"/>
              </w:rPr>
              <w:tab/>
            </w:r>
            <w:r w:rsidR="00686345" w:rsidRPr="0072509F">
              <w:rPr>
                <w:rStyle w:val="Hipervnculo"/>
                <w:noProof/>
              </w:rPr>
              <w:t>Verificación</w:t>
            </w:r>
            <w:r w:rsidR="00686345">
              <w:rPr>
                <w:noProof/>
                <w:webHidden/>
              </w:rPr>
              <w:tab/>
            </w:r>
            <w:r w:rsidR="00686345">
              <w:rPr>
                <w:noProof/>
                <w:webHidden/>
              </w:rPr>
              <w:fldChar w:fldCharType="begin"/>
            </w:r>
            <w:r w:rsidR="00686345">
              <w:rPr>
                <w:noProof/>
                <w:webHidden/>
              </w:rPr>
              <w:instrText xml:space="preserve"> PAGEREF _Toc383074846 \h </w:instrText>
            </w:r>
            <w:r w:rsidR="00686345">
              <w:rPr>
                <w:noProof/>
                <w:webHidden/>
              </w:rPr>
            </w:r>
            <w:r w:rsidR="00686345">
              <w:rPr>
                <w:noProof/>
                <w:webHidden/>
              </w:rPr>
              <w:fldChar w:fldCharType="separate"/>
            </w:r>
            <w:r w:rsidR="00BB084B">
              <w:rPr>
                <w:noProof/>
                <w:webHidden/>
              </w:rPr>
              <w:t>14</w:t>
            </w:r>
            <w:r w:rsidR="00686345">
              <w:rPr>
                <w:noProof/>
                <w:webHidden/>
              </w:rPr>
              <w:fldChar w:fldCharType="end"/>
            </w:r>
          </w:hyperlink>
        </w:p>
        <w:p w:rsidR="00686345" w:rsidRDefault="00B9493E">
          <w:pPr>
            <w:pStyle w:val="TDC1"/>
            <w:tabs>
              <w:tab w:val="left" w:pos="660"/>
              <w:tab w:val="right" w:leader="dot" w:pos="8828"/>
            </w:tabs>
            <w:rPr>
              <w:rFonts w:eastAsiaTheme="minorEastAsia"/>
              <w:noProof/>
              <w:sz w:val="22"/>
              <w:lang w:val="es-PE" w:eastAsia="es-PE"/>
            </w:rPr>
          </w:pPr>
          <w:hyperlink w:anchor="_Toc383074847" w:history="1">
            <w:r w:rsidR="00686345" w:rsidRPr="0072509F">
              <w:rPr>
                <w:rStyle w:val="Hipervnculo"/>
                <w:noProof/>
              </w:rPr>
              <w:t>7.2.</w:t>
            </w:r>
            <w:r w:rsidR="00686345">
              <w:rPr>
                <w:rFonts w:eastAsiaTheme="minorEastAsia"/>
                <w:noProof/>
                <w:sz w:val="22"/>
                <w:lang w:val="es-PE" w:eastAsia="es-PE"/>
              </w:rPr>
              <w:tab/>
            </w:r>
            <w:r w:rsidR="00686345" w:rsidRPr="0072509F">
              <w:rPr>
                <w:rStyle w:val="Hipervnculo"/>
                <w:noProof/>
              </w:rPr>
              <w:t>Plan de gestión de Recursos Humanos</w:t>
            </w:r>
            <w:r w:rsidR="00686345">
              <w:rPr>
                <w:noProof/>
                <w:webHidden/>
              </w:rPr>
              <w:tab/>
            </w:r>
            <w:r w:rsidR="00686345">
              <w:rPr>
                <w:noProof/>
                <w:webHidden/>
              </w:rPr>
              <w:fldChar w:fldCharType="begin"/>
            </w:r>
            <w:r w:rsidR="00686345">
              <w:rPr>
                <w:noProof/>
                <w:webHidden/>
              </w:rPr>
              <w:instrText xml:space="preserve"> PAGEREF _Toc383074847 \h </w:instrText>
            </w:r>
            <w:r w:rsidR="00686345">
              <w:rPr>
                <w:noProof/>
                <w:webHidden/>
              </w:rPr>
            </w:r>
            <w:r w:rsidR="00686345">
              <w:rPr>
                <w:noProof/>
                <w:webHidden/>
              </w:rPr>
              <w:fldChar w:fldCharType="separate"/>
            </w:r>
            <w:r w:rsidR="00BB084B">
              <w:rPr>
                <w:noProof/>
                <w:webHidden/>
              </w:rPr>
              <w:t>14</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48" w:history="1">
            <w:r w:rsidR="00686345" w:rsidRPr="0072509F">
              <w:rPr>
                <w:rStyle w:val="Hipervnculo"/>
                <w:noProof/>
              </w:rPr>
              <w:t>7.2.1.</w:t>
            </w:r>
            <w:r w:rsidR="00686345">
              <w:rPr>
                <w:rFonts w:eastAsiaTheme="minorEastAsia"/>
                <w:noProof/>
                <w:sz w:val="22"/>
                <w:lang w:val="es-PE" w:eastAsia="es-PE"/>
              </w:rPr>
              <w:tab/>
            </w:r>
            <w:r w:rsidR="00686345" w:rsidRPr="0072509F">
              <w:rPr>
                <w:rStyle w:val="Hipervnculo"/>
                <w:noProof/>
              </w:rPr>
              <w:t>Estructura Organizacional del Proyecto</w:t>
            </w:r>
            <w:r w:rsidR="00686345">
              <w:rPr>
                <w:noProof/>
                <w:webHidden/>
              </w:rPr>
              <w:tab/>
            </w:r>
            <w:r w:rsidR="00686345">
              <w:rPr>
                <w:noProof/>
                <w:webHidden/>
              </w:rPr>
              <w:fldChar w:fldCharType="begin"/>
            </w:r>
            <w:r w:rsidR="00686345">
              <w:rPr>
                <w:noProof/>
                <w:webHidden/>
              </w:rPr>
              <w:instrText xml:space="preserve"> PAGEREF _Toc383074848 \h </w:instrText>
            </w:r>
            <w:r w:rsidR="00686345">
              <w:rPr>
                <w:noProof/>
                <w:webHidden/>
              </w:rPr>
            </w:r>
            <w:r w:rsidR="00686345">
              <w:rPr>
                <w:noProof/>
                <w:webHidden/>
              </w:rPr>
              <w:fldChar w:fldCharType="separate"/>
            </w:r>
            <w:r w:rsidR="00BB084B">
              <w:rPr>
                <w:noProof/>
                <w:webHidden/>
              </w:rPr>
              <w:t>14</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49" w:history="1">
            <w:r w:rsidR="00686345" w:rsidRPr="0072509F">
              <w:rPr>
                <w:rStyle w:val="Hipervnculo"/>
                <w:noProof/>
              </w:rPr>
              <w:t>7.2.2.</w:t>
            </w:r>
            <w:r w:rsidR="00686345">
              <w:rPr>
                <w:rFonts w:eastAsiaTheme="minorEastAsia"/>
                <w:noProof/>
                <w:sz w:val="22"/>
                <w:lang w:val="es-PE" w:eastAsia="es-PE"/>
              </w:rPr>
              <w:tab/>
            </w:r>
            <w:r w:rsidR="00686345" w:rsidRPr="0072509F">
              <w:rPr>
                <w:rStyle w:val="Hipervnculo"/>
                <w:noProof/>
              </w:rPr>
              <w:t>Roles, Autoridad y Responsabilidades</w:t>
            </w:r>
            <w:r w:rsidR="00686345">
              <w:rPr>
                <w:noProof/>
                <w:webHidden/>
              </w:rPr>
              <w:tab/>
            </w:r>
            <w:r w:rsidR="00686345">
              <w:rPr>
                <w:noProof/>
                <w:webHidden/>
              </w:rPr>
              <w:fldChar w:fldCharType="begin"/>
            </w:r>
            <w:r w:rsidR="00686345">
              <w:rPr>
                <w:noProof/>
                <w:webHidden/>
              </w:rPr>
              <w:instrText xml:space="preserve"> PAGEREF _Toc383074849 \h </w:instrText>
            </w:r>
            <w:r w:rsidR="00686345">
              <w:rPr>
                <w:noProof/>
                <w:webHidden/>
              </w:rPr>
            </w:r>
            <w:r w:rsidR="00686345">
              <w:rPr>
                <w:noProof/>
                <w:webHidden/>
              </w:rPr>
              <w:fldChar w:fldCharType="separate"/>
            </w:r>
            <w:r w:rsidR="00BB084B">
              <w:rPr>
                <w:noProof/>
                <w:webHidden/>
              </w:rPr>
              <w:t>15</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50" w:history="1">
            <w:r w:rsidR="00686345" w:rsidRPr="0072509F">
              <w:rPr>
                <w:rStyle w:val="Hipervnculo"/>
                <w:noProof/>
              </w:rPr>
              <w:t>7.2.3.</w:t>
            </w:r>
            <w:r w:rsidR="00686345">
              <w:rPr>
                <w:rFonts w:eastAsiaTheme="minorEastAsia"/>
                <w:noProof/>
                <w:sz w:val="22"/>
                <w:lang w:val="es-PE" w:eastAsia="es-PE"/>
              </w:rPr>
              <w:tab/>
            </w:r>
            <w:r w:rsidR="00686345" w:rsidRPr="0072509F">
              <w:rPr>
                <w:rStyle w:val="Hipervnculo"/>
                <w:noProof/>
              </w:rPr>
              <w:t>Reclutamiento</w:t>
            </w:r>
            <w:r w:rsidR="00686345">
              <w:rPr>
                <w:noProof/>
                <w:webHidden/>
              </w:rPr>
              <w:tab/>
            </w:r>
            <w:r w:rsidR="00686345">
              <w:rPr>
                <w:noProof/>
                <w:webHidden/>
              </w:rPr>
              <w:fldChar w:fldCharType="begin"/>
            </w:r>
            <w:r w:rsidR="00686345">
              <w:rPr>
                <w:noProof/>
                <w:webHidden/>
              </w:rPr>
              <w:instrText xml:space="preserve"> PAGEREF _Toc383074850 \h </w:instrText>
            </w:r>
            <w:r w:rsidR="00686345">
              <w:rPr>
                <w:noProof/>
                <w:webHidden/>
              </w:rPr>
            </w:r>
            <w:r w:rsidR="00686345">
              <w:rPr>
                <w:noProof/>
                <w:webHidden/>
              </w:rPr>
              <w:fldChar w:fldCharType="separate"/>
            </w:r>
            <w:r w:rsidR="00BB084B">
              <w:rPr>
                <w:noProof/>
                <w:webHidden/>
              </w:rPr>
              <w:t>16</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51" w:history="1">
            <w:r w:rsidR="00686345" w:rsidRPr="0072509F">
              <w:rPr>
                <w:rStyle w:val="Hipervnculo"/>
                <w:noProof/>
              </w:rPr>
              <w:t>7.2.4.</w:t>
            </w:r>
            <w:r w:rsidR="00686345">
              <w:rPr>
                <w:rFonts w:eastAsiaTheme="minorEastAsia"/>
                <w:noProof/>
                <w:sz w:val="22"/>
                <w:lang w:val="es-PE" w:eastAsia="es-PE"/>
              </w:rPr>
              <w:tab/>
            </w:r>
            <w:r w:rsidR="00686345" w:rsidRPr="0072509F">
              <w:rPr>
                <w:rStyle w:val="Hipervnculo"/>
                <w:noProof/>
              </w:rPr>
              <w:t>Liberación</w:t>
            </w:r>
            <w:r w:rsidR="00686345">
              <w:rPr>
                <w:noProof/>
                <w:webHidden/>
              </w:rPr>
              <w:tab/>
            </w:r>
            <w:r w:rsidR="00686345">
              <w:rPr>
                <w:noProof/>
                <w:webHidden/>
              </w:rPr>
              <w:fldChar w:fldCharType="begin"/>
            </w:r>
            <w:r w:rsidR="00686345">
              <w:rPr>
                <w:noProof/>
                <w:webHidden/>
              </w:rPr>
              <w:instrText xml:space="preserve"> PAGEREF _Toc383074851 \h </w:instrText>
            </w:r>
            <w:r w:rsidR="00686345">
              <w:rPr>
                <w:noProof/>
                <w:webHidden/>
              </w:rPr>
            </w:r>
            <w:r w:rsidR="00686345">
              <w:rPr>
                <w:noProof/>
                <w:webHidden/>
              </w:rPr>
              <w:fldChar w:fldCharType="separate"/>
            </w:r>
            <w:r w:rsidR="00BB084B">
              <w:rPr>
                <w:noProof/>
                <w:webHidden/>
              </w:rPr>
              <w:t>16</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52" w:history="1">
            <w:r w:rsidR="00686345" w:rsidRPr="0072509F">
              <w:rPr>
                <w:rStyle w:val="Hipervnculo"/>
                <w:noProof/>
              </w:rPr>
              <w:t>7.2.5.</w:t>
            </w:r>
            <w:r w:rsidR="00686345">
              <w:rPr>
                <w:rFonts w:eastAsiaTheme="minorEastAsia"/>
                <w:noProof/>
                <w:sz w:val="22"/>
                <w:lang w:val="es-PE" w:eastAsia="es-PE"/>
              </w:rPr>
              <w:tab/>
            </w:r>
            <w:r w:rsidR="00686345" w:rsidRPr="0072509F">
              <w:rPr>
                <w:rStyle w:val="Hipervnculo"/>
                <w:noProof/>
              </w:rPr>
              <w:t>Calendario de recursos</w:t>
            </w:r>
            <w:r w:rsidR="00686345">
              <w:rPr>
                <w:noProof/>
                <w:webHidden/>
              </w:rPr>
              <w:tab/>
            </w:r>
            <w:r w:rsidR="00686345">
              <w:rPr>
                <w:noProof/>
                <w:webHidden/>
              </w:rPr>
              <w:fldChar w:fldCharType="begin"/>
            </w:r>
            <w:r w:rsidR="00686345">
              <w:rPr>
                <w:noProof/>
                <w:webHidden/>
              </w:rPr>
              <w:instrText xml:space="preserve"> PAGEREF _Toc383074852 \h </w:instrText>
            </w:r>
            <w:r w:rsidR="00686345">
              <w:rPr>
                <w:noProof/>
                <w:webHidden/>
              </w:rPr>
            </w:r>
            <w:r w:rsidR="00686345">
              <w:rPr>
                <w:noProof/>
                <w:webHidden/>
              </w:rPr>
              <w:fldChar w:fldCharType="separate"/>
            </w:r>
            <w:r w:rsidR="00BB084B">
              <w:rPr>
                <w:noProof/>
                <w:webHidden/>
              </w:rPr>
              <w:t>17</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53" w:history="1">
            <w:r w:rsidR="00686345" w:rsidRPr="0072509F">
              <w:rPr>
                <w:rStyle w:val="Hipervnculo"/>
                <w:noProof/>
              </w:rPr>
              <w:t>7.2.6.</w:t>
            </w:r>
            <w:r w:rsidR="00686345">
              <w:rPr>
                <w:rFonts w:eastAsiaTheme="minorEastAsia"/>
                <w:noProof/>
                <w:sz w:val="22"/>
                <w:lang w:val="es-PE" w:eastAsia="es-PE"/>
              </w:rPr>
              <w:tab/>
            </w:r>
            <w:r w:rsidR="00686345" w:rsidRPr="0072509F">
              <w:rPr>
                <w:rStyle w:val="Hipervnculo"/>
                <w:noProof/>
              </w:rPr>
              <w:t>Necesidades de Entrenamiento</w:t>
            </w:r>
            <w:r w:rsidR="00686345">
              <w:rPr>
                <w:noProof/>
                <w:webHidden/>
              </w:rPr>
              <w:tab/>
            </w:r>
            <w:r w:rsidR="00686345">
              <w:rPr>
                <w:noProof/>
                <w:webHidden/>
              </w:rPr>
              <w:fldChar w:fldCharType="begin"/>
            </w:r>
            <w:r w:rsidR="00686345">
              <w:rPr>
                <w:noProof/>
                <w:webHidden/>
              </w:rPr>
              <w:instrText xml:space="preserve"> PAGEREF _Toc383074853 \h </w:instrText>
            </w:r>
            <w:r w:rsidR="00686345">
              <w:rPr>
                <w:noProof/>
                <w:webHidden/>
              </w:rPr>
            </w:r>
            <w:r w:rsidR="00686345">
              <w:rPr>
                <w:noProof/>
                <w:webHidden/>
              </w:rPr>
              <w:fldChar w:fldCharType="separate"/>
            </w:r>
            <w:r w:rsidR="00BB084B">
              <w:rPr>
                <w:noProof/>
                <w:webHidden/>
              </w:rPr>
              <w:t>17</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54" w:history="1">
            <w:r w:rsidR="00686345" w:rsidRPr="0072509F">
              <w:rPr>
                <w:rStyle w:val="Hipervnculo"/>
                <w:noProof/>
              </w:rPr>
              <w:t>7.2.7.</w:t>
            </w:r>
            <w:r w:rsidR="00686345">
              <w:rPr>
                <w:rFonts w:eastAsiaTheme="minorEastAsia"/>
                <w:noProof/>
                <w:sz w:val="22"/>
                <w:lang w:val="es-PE" w:eastAsia="es-PE"/>
              </w:rPr>
              <w:tab/>
            </w:r>
            <w:r w:rsidR="00686345" w:rsidRPr="0072509F">
              <w:rPr>
                <w:rStyle w:val="Hipervnculo"/>
                <w:noProof/>
              </w:rPr>
              <w:t>Premios y Reconocimientos</w:t>
            </w:r>
            <w:r w:rsidR="00686345">
              <w:rPr>
                <w:noProof/>
                <w:webHidden/>
              </w:rPr>
              <w:tab/>
            </w:r>
            <w:r w:rsidR="00686345">
              <w:rPr>
                <w:noProof/>
                <w:webHidden/>
              </w:rPr>
              <w:fldChar w:fldCharType="begin"/>
            </w:r>
            <w:r w:rsidR="00686345">
              <w:rPr>
                <w:noProof/>
                <w:webHidden/>
              </w:rPr>
              <w:instrText xml:space="preserve"> PAGEREF _Toc383074854 \h </w:instrText>
            </w:r>
            <w:r w:rsidR="00686345">
              <w:rPr>
                <w:noProof/>
                <w:webHidden/>
              </w:rPr>
            </w:r>
            <w:r w:rsidR="00686345">
              <w:rPr>
                <w:noProof/>
                <w:webHidden/>
              </w:rPr>
              <w:fldChar w:fldCharType="separate"/>
            </w:r>
            <w:r w:rsidR="00BB084B">
              <w:rPr>
                <w:noProof/>
                <w:webHidden/>
              </w:rPr>
              <w:t>17</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55" w:history="1">
            <w:r w:rsidR="00686345" w:rsidRPr="0072509F">
              <w:rPr>
                <w:rStyle w:val="Hipervnculo"/>
                <w:noProof/>
              </w:rPr>
              <w:t>7.2.8.</w:t>
            </w:r>
            <w:r w:rsidR="00686345">
              <w:rPr>
                <w:rFonts w:eastAsiaTheme="minorEastAsia"/>
                <w:noProof/>
                <w:sz w:val="22"/>
                <w:lang w:val="es-PE" w:eastAsia="es-PE"/>
              </w:rPr>
              <w:tab/>
            </w:r>
            <w:r w:rsidR="00686345" w:rsidRPr="0072509F">
              <w:rPr>
                <w:rStyle w:val="Hipervnculo"/>
                <w:noProof/>
              </w:rPr>
              <w:t>Regulaciones, Estándares y Cumplimiento de Políticas</w:t>
            </w:r>
            <w:r w:rsidR="00686345">
              <w:rPr>
                <w:noProof/>
                <w:webHidden/>
              </w:rPr>
              <w:tab/>
            </w:r>
            <w:r w:rsidR="00686345">
              <w:rPr>
                <w:noProof/>
                <w:webHidden/>
              </w:rPr>
              <w:fldChar w:fldCharType="begin"/>
            </w:r>
            <w:r w:rsidR="00686345">
              <w:rPr>
                <w:noProof/>
                <w:webHidden/>
              </w:rPr>
              <w:instrText xml:space="preserve"> PAGEREF _Toc383074855 \h </w:instrText>
            </w:r>
            <w:r w:rsidR="00686345">
              <w:rPr>
                <w:noProof/>
                <w:webHidden/>
              </w:rPr>
            </w:r>
            <w:r w:rsidR="00686345">
              <w:rPr>
                <w:noProof/>
                <w:webHidden/>
              </w:rPr>
              <w:fldChar w:fldCharType="separate"/>
            </w:r>
            <w:r w:rsidR="00BB084B">
              <w:rPr>
                <w:noProof/>
                <w:webHidden/>
              </w:rPr>
              <w:t>17</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56" w:history="1">
            <w:r w:rsidR="00686345" w:rsidRPr="0072509F">
              <w:rPr>
                <w:rStyle w:val="Hipervnculo"/>
                <w:noProof/>
              </w:rPr>
              <w:t>7.2.9.</w:t>
            </w:r>
            <w:r w:rsidR="00686345">
              <w:rPr>
                <w:rFonts w:eastAsiaTheme="minorEastAsia"/>
                <w:noProof/>
                <w:sz w:val="22"/>
                <w:lang w:val="es-PE" w:eastAsia="es-PE"/>
              </w:rPr>
              <w:tab/>
            </w:r>
            <w:r w:rsidR="00686345" w:rsidRPr="0072509F">
              <w:rPr>
                <w:rStyle w:val="Hipervnculo"/>
                <w:noProof/>
              </w:rPr>
              <w:t>Seguridad</w:t>
            </w:r>
            <w:r w:rsidR="00686345">
              <w:rPr>
                <w:noProof/>
                <w:webHidden/>
              </w:rPr>
              <w:tab/>
            </w:r>
            <w:r w:rsidR="00686345">
              <w:rPr>
                <w:noProof/>
                <w:webHidden/>
              </w:rPr>
              <w:fldChar w:fldCharType="begin"/>
            </w:r>
            <w:r w:rsidR="00686345">
              <w:rPr>
                <w:noProof/>
                <w:webHidden/>
              </w:rPr>
              <w:instrText xml:space="preserve"> PAGEREF _Toc383074856 \h </w:instrText>
            </w:r>
            <w:r w:rsidR="00686345">
              <w:rPr>
                <w:noProof/>
                <w:webHidden/>
              </w:rPr>
            </w:r>
            <w:r w:rsidR="00686345">
              <w:rPr>
                <w:noProof/>
                <w:webHidden/>
              </w:rPr>
              <w:fldChar w:fldCharType="separate"/>
            </w:r>
            <w:r w:rsidR="00BB084B">
              <w:rPr>
                <w:noProof/>
                <w:webHidden/>
              </w:rPr>
              <w:t>17</w:t>
            </w:r>
            <w:r w:rsidR="00686345">
              <w:rPr>
                <w:noProof/>
                <w:webHidden/>
              </w:rPr>
              <w:fldChar w:fldCharType="end"/>
            </w:r>
          </w:hyperlink>
        </w:p>
        <w:p w:rsidR="00686345" w:rsidRDefault="00B9493E">
          <w:pPr>
            <w:pStyle w:val="TDC1"/>
            <w:tabs>
              <w:tab w:val="left" w:pos="660"/>
              <w:tab w:val="right" w:leader="dot" w:pos="8828"/>
            </w:tabs>
            <w:rPr>
              <w:rFonts w:eastAsiaTheme="minorEastAsia"/>
              <w:noProof/>
              <w:sz w:val="22"/>
              <w:lang w:val="es-PE" w:eastAsia="es-PE"/>
            </w:rPr>
          </w:pPr>
          <w:hyperlink w:anchor="_Toc383074857" w:history="1">
            <w:r w:rsidR="00686345" w:rsidRPr="0072509F">
              <w:rPr>
                <w:rStyle w:val="Hipervnculo"/>
                <w:noProof/>
              </w:rPr>
              <w:t>7.3.</w:t>
            </w:r>
            <w:r w:rsidR="00686345">
              <w:rPr>
                <w:rFonts w:eastAsiaTheme="minorEastAsia"/>
                <w:noProof/>
                <w:sz w:val="22"/>
                <w:lang w:val="es-PE" w:eastAsia="es-PE"/>
              </w:rPr>
              <w:tab/>
            </w:r>
            <w:r w:rsidR="00686345" w:rsidRPr="0072509F">
              <w:rPr>
                <w:rStyle w:val="Hipervnculo"/>
                <w:noProof/>
              </w:rPr>
              <w:t>Plan de gestión de comunicaciones</w:t>
            </w:r>
            <w:r w:rsidR="00686345">
              <w:rPr>
                <w:noProof/>
                <w:webHidden/>
              </w:rPr>
              <w:tab/>
            </w:r>
            <w:r w:rsidR="00686345">
              <w:rPr>
                <w:noProof/>
                <w:webHidden/>
              </w:rPr>
              <w:fldChar w:fldCharType="begin"/>
            </w:r>
            <w:r w:rsidR="00686345">
              <w:rPr>
                <w:noProof/>
                <w:webHidden/>
              </w:rPr>
              <w:instrText xml:space="preserve"> PAGEREF _Toc383074857 \h </w:instrText>
            </w:r>
            <w:r w:rsidR="00686345">
              <w:rPr>
                <w:noProof/>
                <w:webHidden/>
              </w:rPr>
            </w:r>
            <w:r w:rsidR="00686345">
              <w:rPr>
                <w:noProof/>
                <w:webHidden/>
              </w:rPr>
              <w:fldChar w:fldCharType="separate"/>
            </w:r>
            <w:r w:rsidR="00BB084B">
              <w:rPr>
                <w:noProof/>
                <w:webHidden/>
              </w:rPr>
              <w:t>18</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58" w:history="1">
            <w:r w:rsidR="00686345" w:rsidRPr="0072509F">
              <w:rPr>
                <w:rStyle w:val="Hipervnculo"/>
                <w:noProof/>
              </w:rPr>
              <w:t>7.3.1.</w:t>
            </w:r>
            <w:r w:rsidR="00686345">
              <w:rPr>
                <w:rFonts w:eastAsiaTheme="minorEastAsia"/>
                <w:noProof/>
                <w:sz w:val="22"/>
                <w:lang w:val="es-PE" w:eastAsia="es-PE"/>
              </w:rPr>
              <w:tab/>
            </w:r>
            <w:r w:rsidR="00686345" w:rsidRPr="0072509F">
              <w:rPr>
                <w:rStyle w:val="Hipervnculo"/>
                <w:noProof/>
              </w:rPr>
              <w:t>Comunicaciones</w:t>
            </w:r>
            <w:r w:rsidR="00686345">
              <w:rPr>
                <w:noProof/>
                <w:webHidden/>
              </w:rPr>
              <w:tab/>
            </w:r>
            <w:r w:rsidR="00686345">
              <w:rPr>
                <w:noProof/>
                <w:webHidden/>
              </w:rPr>
              <w:fldChar w:fldCharType="begin"/>
            </w:r>
            <w:r w:rsidR="00686345">
              <w:rPr>
                <w:noProof/>
                <w:webHidden/>
              </w:rPr>
              <w:instrText xml:space="preserve"> PAGEREF _Toc383074858 \h </w:instrText>
            </w:r>
            <w:r w:rsidR="00686345">
              <w:rPr>
                <w:noProof/>
                <w:webHidden/>
              </w:rPr>
            </w:r>
            <w:r w:rsidR="00686345">
              <w:rPr>
                <w:noProof/>
                <w:webHidden/>
              </w:rPr>
              <w:fldChar w:fldCharType="separate"/>
            </w:r>
            <w:r w:rsidR="00BB084B">
              <w:rPr>
                <w:noProof/>
                <w:webHidden/>
              </w:rPr>
              <w:t>18</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59" w:history="1">
            <w:r w:rsidR="00686345" w:rsidRPr="0072509F">
              <w:rPr>
                <w:rStyle w:val="Hipervnculo"/>
                <w:noProof/>
              </w:rPr>
              <w:t>7.3.2.</w:t>
            </w:r>
            <w:r w:rsidR="00686345">
              <w:rPr>
                <w:rFonts w:eastAsiaTheme="minorEastAsia"/>
                <w:noProof/>
                <w:sz w:val="22"/>
                <w:lang w:val="es-PE" w:eastAsia="es-PE"/>
              </w:rPr>
              <w:tab/>
            </w:r>
            <w:r w:rsidR="00686345" w:rsidRPr="0072509F">
              <w:rPr>
                <w:rStyle w:val="Hipervnculo"/>
                <w:noProof/>
              </w:rPr>
              <w:t>Glosario</w:t>
            </w:r>
            <w:r w:rsidR="00686345">
              <w:rPr>
                <w:noProof/>
                <w:webHidden/>
              </w:rPr>
              <w:tab/>
            </w:r>
            <w:r w:rsidR="00686345">
              <w:rPr>
                <w:noProof/>
                <w:webHidden/>
              </w:rPr>
              <w:fldChar w:fldCharType="begin"/>
            </w:r>
            <w:r w:rsidR="00686345">
              <w:rPr>
                <w:noProof/>
                <w:webHidden/>
              </w:rPr>
              <w:instrText xml:space="preserve"> PAGEREF _Toc383074859 \h </w:instrText>
            </w:r>
            <w:r w:rsidR="00686345">
              <w:rPr>
                <w:noProof/>
                <w:webHidden/>
              </w:rPr>
            </w:r>
            <w:r w:rsidR="00686345">
              <w:rPr>
                <w:noProof/>
                <w:webHidden/>
              </w:rPr>
              <w:fldChar w:fldCharType="separate"/>
            </w:r>
            <w:r w:rsidR="00BB084B">
              <w:rPr>
                <w:noProof/>
                <w:webHidden/>
              </w:rPr>
              <w:t>18</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60" w:history="1">
            <w:r w:rsidR="00686345" w:rsidRPr="0072509F">
              <w:rPr>
                <w:rStyle w:val="Hipervnculo"/>
                <w:noProof/>
              </w:rPr>
              <w:t>7.3.3.</w:t>
            </w:r>
            <w:r w:rsidR="00686345">
              <w:rPr>
                <w:rFonts w:eastAsiaTheme="minorEastAsia"/>
                <w:noProof/>
                <w:sz w:val="22"/>
                <w:lang w:val="es-PE" w:eastAsia="es-PE"/>
              </w:rPr>
              <w:tab/>
            </w:r>
            <w:r w:rsidR="00686345" w:rsidRPr="0072509F">
              <w:rPr>
                <w:rStyle w:val="Hipervnculo"/>
                <w:noProof/>
              </w:rPr>
              <w:t>Restricciones y Asunciones</w:t>
            </w:r>
            <w:r w:rsidR="00686345">
              <w:rPr>
                <w:noProof/>
                <w:webHidden/>
              </w:rPr>
              <w:tab/>
            </w:r>
            <w:r w:rsidR="00686345">
              <w:rPr>
                <w:noProof/>
                <w:webHidden/>
              </w:rPr>
              <w:fldChar w:fldCharType="begin"/>
            </w:r>
            <w:r w:rsidR="00686345">
              <w:rPr>
                <w:noProof/>
                <w:webHidden/>
              </w:rPr>
              <w:instrText xml:space="preserve"> PAGEREF _Toc383074860 \h </w:instrText>
            </w:r>
            <w:r w:rsidR="00686345">
              <w:rPr>
                <w:noProof/>
                <w:webHidden/>
              </w:rPr>
            </w:r>
            <w:r w:rsidR="00686345">
              <w:rPr>
                <w:noProof/>
                <w:webHidden/>
              </w:rPr>
              <w:fldChar w:fldCharType="separate"/>
            </w:r>
            <w:r w:rsidR="00BB084B">
              <w:rPr>
                <w:noProof/>
                <w:webHidden/>
              </w:rPr>
              <w:t>18</w:t>
            </w:r>
            <w:r w:rsidR="00686345">
              <w:rPr>
                <w:noProof/>
                <w:webHidden/>
              </w:rPr>
              <w:fldChar w:fldCharType="end"/>
            </w:r>
          </w:hyperlink>
        </w:p>
        <w:p w:rsidR="00686345" w:rsidRDefault="00B9493E">
          <w:pPr>
            <w:pStyle w:val="TDC1"/>
            <w:tabs>
              <w:tab w:val="left" w:pos="660"/>
              <w:tab w:val="right" w:leader="dot" w:pos="8828"/>
            </w:tabs>
            <w:rPr>
              <w:rFonts w:eastAsiaTheme="minorEastAsia"/>
              <w:noProof/>
              <w:sz w:val="22"/>
              <w:lang w:val="es-PE" w:eastAsia="es-PE"/>
            </w:rPr>
          </w:pPr>
          <w:hyperlink w:anchor="_Toc383074861" w:history="1">
            <w:r w:rsidR="00686345" w:rsidRPr="0072509F">
              <w:rPr>
                <w:rStyle w:val="Hipervnculo"/>
                <w:noProof/>
              </w:rPr>
              <w:t>7.4.</w:t>
            </w:r>
            <w:r w:rsidR="00686345">
              <w:rPr>
                <w:rFonts w:eastAsiaTheme="minorEastAsia"/>
                <w:noProof/>
                <w:sz w:val="22"/>
                <w:lang w:val="es-PE" w:eastAsia="es-PE"/>
              </w:rPr>
              <w:tab/>
            </w:r>
            <w:r w:rsidR="00686345" w:rsidRPr="0072509F">
              <w:rPr>
                <w:rStyle w:val="Hipervnculo"/>
                <w:noProof/>
              </w:rPr>
              <w:t>Plan de gestión de riesgos</w:t>
            </w:r>
            <w:r w:rsidR="00686345">
              <w:rPr>
                <w:noProof/>
                <w:webHidden/>
              </w:rPr>
              <w:tab/>
            </w:r>
            <w:r w:rsidR="00686345">
              <w:rPr>
                <w:noProof/>
                <w:webHidden/>
              </w:rPr>
              <w:fldChar w:fldCharType="begin"/>
            </w:r>
            <w:r w:rsidR="00686345">
              <w:rPr>
                <w:noProof/>
                <w:webHidden/>
              </w:rPr>
              <w:instrText xml:space="preserve"> PAGEREF _Toc383074861 \h </w:instrText>
            </w:r>
            <w:r w:rsidR="00686345">
              <w:rPr>
                <w:noProof/>
                <w:webHidden/>
              </w:rPr>
            </w:r>
            <w:r w:rsidR="00686345">
              <w:rPr>
                <w:noProof/>
                <w:webHidden/>
              </w:rPr>
              <w:fldChar w:fldCharType="separate"/>
            </w:r>
            <w:r w:rsidR="00BB084B">
              <w:rPr>
                <w:noProof/>
                <w:webHidden/>
              </w:rPr>
              <w:t>19</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62" w:history="1">
            <w:r w:rsidR="00686345" w:rsidRPr="0072509F">
              <w:rPr>
                <w:rStyle w:val="Hipervnculo"/>
                <w:noProof/>
              </w:rPr>
              <w:t>7.4.1.</w:t>
            </w:r>
            <w:r w:rsidR="00686345">
              <w:rPr>
                <w:rFonts w:eastAsiaTheme="minorEastAsia"/>
                <w:noProof/>
                <w:sz w:val="22"/>
                <w:lang w:val="es-PE" w:eastAsia="es-PE"/>
              </w:rPr>
              <w:tab/>
            </w:r>
            <w:r w:rsidR="00686345" w:rsidRPr="0072509F">
              <w:rPr>
                <w:rStyle w:val="Hipervnculo"/>
                <w:noProof/>
              </w:rPr>
              <w:t>Método para la gestión de riesgos</w:t>
            </w:r>
            <w:r w:rsidR="00686345">
              <w:rPr>
                <w:noProof/>
                <w:webHidden/>
              </w:rPr>
              <w:tab/>
            </w:r>
            <w:r w:rsidR="00686345">
              <w:rPr>
                <w:noProof/>
                <w:webHidden/>
              </w:rPr>
              <w:fldChar w:fldCharType="begin"/>
            </w:r>
            <w:r w:rsidR="00686345">
              <w:rPr>
                <w:noProof/>
                <w:webHidden/>
              </w:rPr>
              <w:instrText xml:space="preserve"> PAGEREF _Toc383074862 \h </w:instrText>
            </w:r>
            <w:r w:rsidR="00686345">
              <w:rPr>
                <w:noProof/>
                <w:webHidden/>
              </w:rPr>
            </w:r>
            <w:r w:rsidR="00686345">
              <w:rPr>
                <w:noProof/>
                <w:webHidden/>
              </w:rPr>
              <w:fldChar w:fldCharType="separate"/>
            </w:r>
            <w:r w:rsidR="00BB084B">
              <w:rPr>
                <w:noProof/>
                <w:webHidden/>
              </w:rPr>
              <w:t>19</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63" w:history="1">
            <w:r w:rsidR="00686345" w:rsidRPr="0072509F">
              <w:rPr>
                <w:rStyle w:val="Hipervnculo"/>
                <w:noProof/>
              </w:rPr>
              <w:t>7.4.2.</w:t>
            </w:r>
            <w:r w:rsidR="00686345">
              <w:rPr>
                <w:rFonts w:eastAsiaTheme="minorEastAsia"/>
                <w:noProof/>
                <w:sz w:val="22"/>
                <w:lang w:val="es-PE" w:eastAsia="es-PE"/>
              </w:rPr>
              <w:tab/>
            </w:r>
            <w:r w:rsidR="00686345" w:rsidRPr="0072509F">
              <w:rPr>
                <w:rStyle w:val="Hipervnculo"/>
                <w:noProof/>
              </w:rPr>
              <w:t>Técnicas y Herramientas</w:t>
            </w:r>
            <w:r w:rsidR="00686345">
              <w:rPr>
                <w:noProof/>
                <w:webHidden/>
              </w:rPr>
              <w:tab/>
            </w:r>
            <w:r w:rsidR="00686345">
              <w:rPr>
                <w:noProof/>
                <w:webHidden/>
              </w:rPr>
              <w:fldChar w:fldCharType="begin"/>
            </w:r>
            <w:r w:rsidR="00686345">
              <w:rPr>
                <w:noProof/>
                <w:webHidden/>
              </w:rPr>
              <w:instrText xml:space="preserve"> PAGEREF _Toc383074863 \h </w:instrText>
            </w:r>
            <w:r w:rsidR="00686345">
              <w:rPr>
                <w:noProof/>
                <w:webHidden/>
              </w:rPr>
            </w:r>
            <w:r w:rsidR="00686345">
              <w:rPr>
                <w:noProof/>
                <w:webHidden/>
              </w:rPr>
              <w:fldChar w:fldCharType="separate"/>
            </w:r>
            <w:r w:rsidR="00BB084B">
              <w:rPr>
                <w:noProof/>
                <w:webHidden/>
              </w:rPr>
              <w:t>19</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64" w:history="1">
            <w:r w:rsidR="00686345" w:rsidRPr="0072509F">
              <w:rPr>
                <w:rStyle w:val="Hipervnculo"/>
                <w:noProof/>
              </w:rPr>
              <w:t>7.4.3.</w:t>
            </w:r>
            <w:r w:rsidR="00686345">
              <w:rPr>
                <w:rFonts w:eastAsiaTheme="minorEastAsia"/>
                <w:noProof/>
                <w:sz w:val="22"/>
                <w:lang w:val="es-PE" w:eastAsia="es-PE"/>
              </w:rPr>
              <w:tab/>
            </w:r>
            <w:r w:rsidR="00686345" w:rsidRPr="0072509F">
              <w:rPr>
                <w:rStyle w:val="Hipervnculo"/>
                <w:noProof/>
              </w:rPr>
              <w:t>Roles y Responsabilidades</w:t>
            </w:r>
            <w:r w:rsidR="00686345">
              <w:rPr>
                <w:noProof/>
                <w:webHidden/>
              </w:rPr>
              <w:tab/>
            </w:r>
            <w:r w:rsidR="00686345">
              <w:rPr>
                <w:noProof/>
                <w:webHidden/>
              </w:rPr>
              <w:fldChar w:fldCharType="begin"/>
            </w:r>
            <w:r w:rsidR="00686345">
              <w:rPr>
                <w:noProof/>
                <w:webHidden/>
              </w:rPr>
              <w:instrText xml:space="preserve"> PAGEREF _Toc383074864 \h </w:instrText>
            </w:r>
            <w:r w:rsidR="00686345">
              <w:rPr>
                <w:noProof/>
                <w:webHidden/>
              </w:rPr>
            </w:r>
            <w:r w:rsidR="00686345">
              <w:rPr>
                <w:noProof/>
                <w:webHidden/>
              </w:rPr>
              <w:fldChar w:fldCharType="separate"/>
            </w:r>
            <w:r w:rsidR="00BB084B">
              <w:rPr>
                <w:noProof/>
                <w:webHidden/>
              </w:rPr>
              <w:t>19</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65" w:history="1">
            <w:r w:rsidR="00686345" w:rsidRPr="0072509F">
              <w:rPr>
                <w:rStyle w:val="Hipervnculo"/>
                <w:noProof/>
              </w:rPr>
              <w:t>7.4.4.</w:t>
            </w:r>
            <w:r w:rsidR="00686345">
              <w:rPr>
                <w:rFonts w:eastAsiaTheme="minorEastAsia"/>
                <w:noProof/>
                <w:sz w:val="22"/>
                <w:lang w:val="es-PE" w:eastAsia="es-PE"/>
              </w:rPr>
              <w:tab/>
            </w:r>
            <w:r w:rsidR="00686345" w:rsidRPr="0072509F">
              <w:rPr>
                <w:rStyle w:val="Hipervnculo"/>
                <w:noProof/>
              </w:rPr>
              <w:t>Categorías del Riesgo</w:t>
            </w:r>
            <w:r w:rsidR="00686345">
              <w:rPr>
                <w:noProof/>
                <w:webHidden/>
              </w:rPr>
              <w:tab/>
            </w:r>
            <w:r w:rsidR="00686345">
              <w:rPr>
                <w:noProof/>
                <w:webHidden/>
              </w:rPr>
              <w:fldChar w:fldCharType="begin"/>
            </w:r>
            <w:r w:rsidR="00686345">
              <w:rPr>
                <w:noProof/>
                <w:webHidden/>
              </w:rPr>
              <w:instrText xml:space="preserve"> PAGEREF _Toc383074865 \h </w:instrText>
            </w:r>
            <w:r w:rsidR="00686345">
              <w:rPr>
                <w:noProof/>
                <w:webHidden/>
              </w:rPr>
            </w:r>
            <w:r w:rsidR="00686345">
              <w:rPr>
                <w:noProof/>
                <w:webHidden/>
              </w:rPr>
              <w:fldChar w:fldCharType="separate"/>
            </w:r>
            <w:r w:rsidR="00BB084B">
              <w:rPr>
                <w:noProof/>
                <w:webHidden/>
              </w:rPr>
              <w:t>19</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66" w:history="1">
            <w:r w:rsidR="00686345" w:rsidRPr="0072509F">
              <w:rPr>
                <w:rStyle w:val="Hipervnculo"/>
                <w:noProof/>
              </w:rPr>
              <w:t>7.4.5.</w:t>
            </w:r>
            <w:r w:rsidR="00686345">
              <w:rPr>
                <w:rFonts w:eastAsiaTheme="minorEastAsia"/>
                <w:noProof/>
                <w:sz w:val="22"/>
                <w:lang w:val="es-PE" w:eastAsia="es-PE"/>
              </w:rPr>
              <w:tab/>
            </w:r>
            <w:r w:rsidR="00686345" w:rsidRPr="0072509F">
              <w:rPr>
                <w:rStyle w:val="Hipervnculo"/>
                <w:noProof/>
              </w:rPr>
              <w:t>Tolerancia al Riesgo</w:t>
            </w:r>
            <w:r w:rsidR="00686345">
              <w:rPr>
                <w:noProof/>
                <w:webHidden/>
              </w:rPr>
              <w:tab/>
            </w:r>
            <w:r w:rsidR="00686345">
              <w:rPr>
                <w:noProof/>
                <w:webHidden/>
              </w:rPr>
              <w:fldChar w:fldCharType="begin"/>
            </w:r>
            <w:r w:rsidR="00686345">
              <w:rPr>
                <w:noProof/>
                <w:webHidden/>
              </w:rPr>
              <w:instrText xml:space="preserve"> PAGEREF _Toc383074866 \h </w:instrText>
            </w:r>
            <w:r w:rsidR="00686345">
              <w:rPr>
                <w:noProof/>
                <w:webHidden/>
              </w:rPr>
            </w:r>
            <w:r w:rsidR="00686345">
              <w:rPr>
                <w:noProof/>
                <w:webHidden/>
              </w:rPr>
              <w:fldChar w:fldCharType="separate"/>
            </w:r>
            <w:r w:rsidR="00BB084B">
              <w:rPr>
                <w:noProof/>
                <w:webHidden/>
              </w:rPr>
              <w:t>20</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67" w:history="1">
            <w:r w:rsidR="00686345" w:rsidRPr="0072509F">
              <w:rPr>
                <w:rStyle w:val="Hipervnculo"/>
                <w:noProof/>
              </w:rPr>
              <w:t>7.4.6.</w:t>
            </w:r>
            <w:r w:rsidR="00686345">
              <w:rPr>
                <w:rFonts w:eastAsiaTheme="minorEastAsia"/>
                <w:noProof/>
                <w:sz w:val="22"/>
                <w:lang w:val="es-PE" w:eastAsia="es-PE"/>
              </w:rPr>
              <w:tab/>
            </w:r>
            <w:r w:rsidR="00686345" w:rsidRPr="0072509F">
              <w:rPr>
                <w:rStyle w:val="Hipervnculo"/>
                <w:noProof/>
              </w:rPr>
              <w:t>Definiciones de Probabilidad</w:t>
            </w:r>
            <w:r w:rsidR="00686345">
              <w:rPr>
                <w:noProof/>
                <w:webHidden/>
              </w:rPr>
              <w:tab/>
            </w:r>
            <w:r w:rsidR="00686345">
              <w:rPr>
                <w:noProof/>
                <w:webHidden/>
              </w:rPr>
              <w:fldChar w:fldCharType="begin"/>
            </w:r>
            <w:r w:rsidR="00686345">
              <w:rPr>
                <w:noProof/>
                <w:webHidden/>
              </w:rPr>
              <w:instrText xml:space="preserve"> PAGEREF _Toc383074867 \h </w:instrText>
            </w:r>
            <w:r w:rsidR="00686345">
              <w:rPr>
                <w:noProof/>
                <w:webHidden/>
              </w:rPr>
            </w:r>
            <w:r w:rsidR="00686345">
              <w:rPr>
                <w:noProof/>
                <w:webHidden/>
              </w:rPr>
              <w:fldChar w:fldCharType="separate"/>
            </w:r>
            <w:r w:rsidR="00BB084B">
              <w:rPr>
                <w:noProof/>
                <w:webHidden/>
              </w:rPr>
              <w:t>20</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68" w:history="1">
            <w:r w:rsidR="00686345" w:rsidRPr="0072509F">
              <w:rPr>
                <w:rStyle w:val="Hipervnculo"/>
                <w:noProof/>
              </w:rPr>
              <w:t>7.4.7.</w:t>
            </w:r>
            <w:r w:rsidR="00686345">
              <w:rPr>
                <w:rFonts w:eastAsiaTheme="minorEastAsia"/>
                <w:noProof/>
                <w:sz w:val="22"/>
                <w:lang w:val="es-PE" w:eastAsia="es-PE"/>
              </w:rPr>
              <w:tab/>
            </w:r>
            <w:r w:rsidR="00686345" w:rsidRPr="0072509F">
              <w:rPr>
                <w:rStyle w:val="Hipervnculo"/>
                <w:noProof/>
              </w:rPr>
              <w:t>Definiciones de Impacto por Objetivo</w:t>
            </w:r>
            <w:r w:rsidR="00686345">
              <w:rPr>
                <w:noProof/>
                <w:webHidden/>
              </w:rPr>
              <w:tab/>
            </w:r>
            <w:r w:rsidR="00686345">
              <w:rPr>
                <w:noProof/>
                <w:webHidden/>
              </w:rPr>
              <w:fldChar w:fldCharType="begin"/>
            </w:r>
            <w:r w:rsidR="00686345">
              <w:rPr>
                <w:noProof/>
                <w:webHidden/>
              </w:rPr>
              <w:instrText xml:space="preserve"> PAGEREF _Toc383074868 \h </w:instrText>
            </w:r>
            <w:r w:rsidR="00686345">
              <w:rPr>
                <w:noProof/>
                <w:webHidden/>
              </w:rPr>
            </w:r>
            <w:r w:rsidR="00686345">
              <w:rPr>
                <w:noProof/>
                <w:webHidden/>
              </w:rPr>
              <w:fldChar w:fldCharType="separate"/>
            </w:r>
            <w:r w:rsidR="00BB084B">
              <w:rPr>
                <w:noProof/>
                <w:webHidden/>
              </w:rPr>
              <w:t>20</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69" w:history="1">
            <w:r w:rsidR="00686345" w:rsidRPr="0072509F">
              <w:rPr>
                <w:rStyle w:val="Hipervnculo"/>
                <w:noProof/>
              </w:rPr>
              <w:t>7.4.7.1.</w:t>
            </w:r>
            <w:r w:rsidR="00686345">
              <w:rPr>
                <w:rFonts w:eastAsiaTheme="minorEastAsia"/>
                <w:noProof/>
                <w:sz w:val="22"/>
                <w:lang w:val="es-PE" w:eastAsia="es-PE"/>
              </w:rPr>
              <w:tab/>
            </w:r>
            <w:r w:rsidR="00686345" w:rsidRPr="0072509F">
              <w:rPr>
                <w:rStyle w:val="Hipervnculo"/>
                <w:noProof/>
              </w:rPr>
              <w:t>En el Alcance</w:t>
            </w:r>
            <w:r w:rsidR="00686345">
              <w:rPr>
                <w:noProof/>
                <w:webHidden/>
              </w:rPr>
              <w:tab/>
            </w:r>
            <w:r w:rsidR="00686345">
              <w:rPr>
                <w:noProof/>
                <w:webHidden/>
              </w:rPr>
              <w:fldChar w:fldCharType="begin"/>
            </w:r>
            <w:r w:rsidR="00686345">
              <w:rPr>
                <w:noProof/>
                <w:webHidden/>
              </w:rPr>
              <w:instrText xml:space="preserve"> PAGEREF _Toc383074869 \h </w:instrText>
            </w:r>
            <w:r w:rsidR="00686345">
              <w:rPr>
                <w:noProof/>
                <w:webHidden/>
              </w:rPr>
            </w:r>
            <w:r w:rsidR="00686345">
              <w:rPr>
                <w:noProof/>
                <w:webHidden/>
              </w:rPr>
              <w:fldChar w:fldCharType="separate"/>
            </w:r>
            <w:r w:rsidR="00BB084B">
              <w:rPr>
                <w:noProof/>
                <w:webHidden/>
              </w:rPr>
              <w:t>20</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70" w:history="1">
            <w:r w:rsidR="00686345" w:rsidRPr="0072509F">
              <w:rPr>
                <w:rStyle w:val="Hipervnculo"/>
                <w:noProof/>
              </w:rPr>
              <w:t>7.4.7.2.</w:t>
            </w:r>
            <w:r w:rsidR="00686345">
              <w:rPr>
                <w:rFonts w:eastAsiaTheme="minorEastAsia"/>
                <w:noProof/>
                <w:sz w:val="22"/>
                <w:lang w:val="es-PE" w:eastAsia="es-PE"/>
              </w:rPr>
              <w:tab/>
            </w:r>
            <w:r w:rsidR="00686345" w:rsidRPr="0072509F">
              <w:rPr>
                <w:rStyle w:val="Hipervnculo"/>
                <w:noProof/>
              </w:rPr>
              <w:t>En la calidad</w:t>
            </w:r>
            <w:r w:rsidR="00686345">
              <w:rPr>
                <w:noProof/>
                <w:webHidden/>
              </w:rPr>
              <w:tab/>
            </w:r>
            <w:r w:rsidR="00686345">
              <w:rPr>
                <w:noProof/>
                <w:webHidden/>
              </w:rPr>
              <w:fldChar w:fldCharType="begin"/>
            </w:r>
            <w:r w:rsidR="00686345">
              <w:rPr>
                <w:noProof/>
                <w:webHidden/>
              </w:rPr>
              <w:instrText xml:space="preserve"> PAGEREF _Toc383074870 \h </w:instrText>
            </w:r>
            <w:r w:rsidR="00686345">
              <w:rPr>
                <w:noProof/>
                <w:webHidden/>
              </w:rPr>
            </w:r>
            <w:r w:rsidR="00686345">
              <w:rPr>
                <w:noProof/>
                <w:webHidden/>
              </w:rPr>
              <w:fldChar w:fldCharType="separate"/>
            </w:r>
            <w:r w:rsidR="00BB084B">
              <w:rPr>
                <w:noProof/>
                <w:webHidden/>
              </w:rPr>
              <w:t>20</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71" w:history="1">
            <w:r w:rsidR="00686345" w:rsidRPr="0072509F">
              <w:rPr>
                <w:rStyle w:val="Hipervnculo"/>
                <w:noProof/>
              </w:rPr>
              <w:t>7.4.7.3.</w:t>
            </w:r>
            <w:r w:rsidR="00686345">
              <w:rPr>
                <w:rFonts w:eastAsiaTheme="minorEastAsia"/>
                <w:noProof/>
                <w:sz w:val="22"/>
                <w:lang w:val="es-PE" w:eastAsia="es-PE"/>
              </w:rPr>
              <w:tab/>
            </w:r>
            <w:r w:rsidR="00686345" w:rsidRPr="0072509F">
              <w:rPr>
                <w:rStyle w:val="Hipervnculo"/>
                <w:noProof/>
              </w:rPr>
              <w:t>En el calendario</w:t>
            </w:r>
            <w:r w:rsidR="00686345">
              <w:rPr>
                <w:noProof/>
                <w:webHidden/>
              </w:rPr>
              <w:tab/>
            </w:r>
            <w:r w:rsidR="00686345">
              <w:rPr>
                <w:noProof/>
                <w:webHidden/>
              </w:rPr>
              <w:fldChar w:fldCharType="begin"/>
            </w:r>
            <w:r w:rsidR="00686345">
              <w:rPr>
                <w:noProof/>
                <w:webHidden/>
              </w:rPr>
              <w:instrText xml:space="preserve"> PAGEREF _Toc383074871 \h </w:instrText>
            </w:r>
            <w:r w:rsidR="00686345">
              <w:rPr>
                <w:noProof/>
                <w:webHidden/>
              </w:rPr>
            </w:r>
            <w:r w:rsidR="00686345">
              <w:rPr>
                <w:noProof/>
                <w:webHidden/>
              </w:rPr>
              <w:fldChar w:fldCharType="separate"/>
            </w:r>
            <w:r w:rsidR="00BB084B">
              <w:rPr>
                <w:noProof/>
                <w:webHidden/>
              </w:rPr>
              <w:t>20</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72" w:history="1">
            <w:r w:rsidR="00686345" w:rsidRPr="0072509F">
              <w:rPr>
                <w:rStyle w:val="Hipervnculo"/>
                <w:noProof/>
              </w:rPr>
              <w:t>7.4.7.4.</w:t>
            </w:r>
            <w:r w:rsidR="00686345">
              <w:rPr>
                <w:rFonts w:eastAsiaTheme="minorEastAsia"/>
                <w:noProof/>
                <w:sz w:val="22"/>
                <w:lang w:val="es-PE" w:eastAsia="es-PE"/>
              </w:rPr>
              <w:tab/>
            </w:r>
            <w:r w:rsidR="00686345" w:rsidRPr="0072509F">
              <w:rPr>
                <w:rStyle w:val="Hipervnculo"/>
                <w:noProof/>
              </w:rPr>
              <w:t>En el costo</w:t>
            </w:r>
            <w:r w:rsidR="00686345">
              <w:rPr>
                <w:noProof/>
                <w:webHidden/>
              </w:rPr>
              <w:tab/>
            </w:r>
            <w:r w:rsidR="00686345">
              <w:rPr>
                <w:noProof/>
                <w:webHidden/>
              </w:rPr>
              <w:fldChar w:fldCharType="begin"/>
            </w:r>
            <w:r w:rsidR="00686345">
              <w:rPr>
                <w:noProof/>
                <w:webHidden/>
              </w:rPr>
              <w:instrText xml:space="preserve"> PAGEREF _Toc383074872 \h </w:instrText>
            </w:r>
            <w:r w:rsidR="00686345">
              <w:rPr>
                <w:noProof/>
                <w:webHidden/>
              </w:rPr>
            </w:r>
            <w:r w:rsidR="00686345">
              <w:rPr>
                <w:noProof/>
                <w:webHidden/>
              </w:rPr>
              <w:fldChar w:fldCharType="separate"/>
            </w:r>
            <w:r w:rsidR="00BB084B">
              <w:rPr>
                <w:noProof/>
                <w:webHidden/>
              </w:rPr>
              <w:t>20</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73" w:history="1">
            <w:r w:rsidR="00686345" w:rsidRPr="0072509F">
              <w:rPr>
                <w:rStyle w:val="Hipervnculo"/>
                <w:noProof/>
              </w:rPr>
              <w:t>1.1.1.</w:t>
            </w:r>
            <w:r w:rsidR="00686345">
              <w:rPr>
                <w:rFonts w:eastAsiaTheme="minorEastAsia"/>
                <w:noProof/>
                <w:sz w:val="22"/>
                <w:lang w:val="es-PE" w:eastAsia="es-PE"/>
              </w:rPr>
              <w:tab/>
            </w:r>
            <w:r w:rsidR="00686345" w:rsidRPr="0072509F">
              <w:rPr>
                <w:rStyle w:val="Hipervnculo"/>
                <w:noProof/>
              </w:rPr>
              <w:t>Matriz de Probabilidad vs. Impacto</w:t>
            </w:r>
            <w:r w:rsidR="00686345">
              <w:rPr>
                <w:noProof/>
                <w:webHidden/>
              </w:rPr>
              <w:tab/>
            </w:r>
            <w:r w:rsidR="00686345">
              <w:rPr>
                <w:noProof/>
                <w:webHidden/>
              </w:rPr>
              <w:fldChar w:fldCharType="begin"/>
            </w:r>
            <w:r w:rsidR="00686345">
              <w:rPr>
                <w:noProof/>
                <w:webHidden/>
              </w:rPr>
              <w:instrText xml:space="preserve"> PAGEREF _Toc383074873 \h </w:instrText>
            </w:r>
            <w:r w:rsidR="00686345">
              <w:rPr>
                <w:noProof/>
                <w:webHidden/>
              </w:rPr>
            </w:r>
            <w:r w:rsidR="00686345">
              <w:rPr>
                <w:noProof/>
                <w:webHidden/>
              </w:rPr>
              <w:fldChar w:fldCharType="separate"/>
            </w:r>
            <w:r w:rsidR="00BB084B">
              <w:rPr>
                <w:noProof/>
                <w:webHidden/>
              </w:rPr>
              <w:t>21</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74" w:history="1">
            <w:r w:rsidR="00686345" w:rsidRPr="0072509F">
              <w:rPr>
                <w:rStyle w:val="Hipervnculo"/>
                <w:noProof/>
              </w:rPr>
              <w:t>1.1.2.</w:t>
            </w:r>
            <w:r w:rsidR="00686345">
              <w:rPr>
                <w:rFonts w:eastAsiaTheme="minorEastAsia"/>
                <w:noProof/>
                <w:sz w:val="22"/>
                <w:lang w:val="es-PE" w:eastAsia="es-PE"/>
              </w:rPr>
              <w:tab/>
            </w:r>
            <w:r w:rsidR="00686345" w:rsidRPr="0072509F">
              <w:rPr>
                <w:rStyle w:val="Hipervnculo"/>
                <w:noProof/>
              </w:rPr>
              <w:t>Presupuesto de Gestión de Riesgos</w:t>
            </w:r>
            <w:r w:rsidR="00686345">
              <w:rPr>
                <w:noProof/>
                <w:webHidden/>
              </w:rPr>
              <w:tab/>
            </w:r>
            <w:r w:rsidR="00686345">
              <w:rPr>
                <w:noProof/>
                <w:webHidden/>
              </w:rPr>
              <w:fldChar w:fldCharType="begin"/>
            </w:r>
            <w:r w:rsidR="00686345">
              <w:rPr>
                <w:noProof/>
                <w:webHidden/>
              </w:rPr>
              <w:instrText xml:space="preserve"> PAGEREF _Toc383074874 \h </w:instrText>
            </w:r>
            <w:r w:rsidR="00686345">
              <w:rPr>
                <w:noProof/>
                <w:webHidden/>
              </w:rPr>
            </w:r>
            <w:r w:rsidR="00686345">
              <w:rPr>
                <w:noProof/>
                <w:webHidden/>
              </w:rPr>
              <w:fldChar w:fldCharType="separate"/>
            </w:r>
            <w:r w:rsidR="00BB084B">
              <w:rPr>
                <w:noProof/>
                <w:webHidden/>
              </w:rPr>
              <w:t>21</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75" w:history="1">
            <w:r w:rsidR="00686345" w:rsidRPr="0072509F">
              <w:rPr>
                <w:rStyle w:val="Hipervnculo"/>
                <w:noProof/>
              </w:rPr>
              <w:t>1.1.3.</w:t>
            </w:r>
            <w:r w:rsidR="00686345">
              <w:rPr>
                <w:rFonts w:eastAsiaTheme="minorEastAsia"/>
                <w:noProof/>
                <w:sz w:val="22"/>
                <w:lang w:val="es-PE" w:eastAsia="es-PE"/>
              </w:rPr>
              <w:tab/>
            </w:r>
            <w:r w:rsidR="00686345" w:rsidRPr="0072509F">
              <w:rPr>
                <w:rStyle w:val="Hipervnculo"/>
                <w:noProof/>
              </w:rPr>
              <w:t>Protocolos de Contingencia</w:t>
            </w:r>
            <w:r w:rsidR="00686345">
              <w:rPr>
                <w:noProof/>
                <w:webHidden/>
              </w:rPr>
              <w:tab/>
            </w:r>
            <w:r w:rsidR="00686345">
              <w:rPr>
                <w:noProof/>
                <w:webHidden/>
              </w:rPr>
              <w:fldChar w:fldCharType="begin"/>
            </w:r>
            <w:r w:rsidR="00686345">
              <w:rPr>
                <w:noProof/>
                <w:webHidden/>
              </w:rPr>
              <w:instrText xml:space="preserve"> PAGEREF _Toc383074875 \h </w:instrText>
            </w:r>
            <w:r w:rsidR="00686345">
              <w:rPr>
                <w:noProof/>
                <w:webHidden/>
              </w:rPr>
            </w:r>
            <w:r w:rsidR="00686345">
              <w:rPr>
                <w:noProof/>
                <w:webHidden/>
              </w:rPr>
              <w:fldChar w:fldCharType="separate"/>
            </w:r>
            <w:r w:rsidR="00BB084B">
              <w:rPr>
                <w:noProof/>
                <w:webHidden/>
              </w:rPr>
              <w:t>21</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76" w:history="1">
            <w:r w:rsidR="00686345" w:rsidRPr="0072509F">
              <w:rPr>
                <w:rStyle w:val="Hipervnculo"/>
                <w:noProof/>
              </w:rPr>
              <w:t>1.1.4.</w:t>
            </w:r>
            <w:r w:rsidR="00686345">
              <w:rPr>
                <w:rFonts w:eastAsiaTheme="minorEastAsia"/>
                <w:noProof/>
                <w:sz w:val="22"/>
                <w:lang w:val="es-PE" w:eastAsia="es-PE"/>
              </w:rPr>
              <w:tab/>
            </w:r>
            <w:r w:rsidR="00686345" w:rsidRPr="0072509F">
              <w:rPr>
                <w:rStyle w:val="Hipervnculo"/>
                <w:noProof/>
              </w:rPr>
              <w:t>Frecuencia y Tiempo</w:t>
            </w:r>
            <w:r w:rsidR="00686345">
              <w:rPr>
                <w:noProof/>
                <w:webHidden/>
              </w:rPr>
              <w:tab/>
            </w:r>
            <w:r w:rsidR="00686345">
              <w:rPr>
                <w:noProof/>
                <w:webHidden/>
              </w:rPr>
              <w:fldChar w:fldCharType="begin"/>
            </w:r>
            <w:r w:rsidR="00686345">
              <w:rPr>
                <w:noProof/>
                <w:webHidden/>
              </w:rPr>
              <w:instrText xml:space="preserve"> PAGEREF _Toc383074876 \h </w:instrText>
            </w:r>
            <w:r w:rsidR="00686345">
              <w:rPr>
                <w:noProof/>
                <w:webHidden/>
              </w:rPr>
            </w:r>
            <w:r w:rsidR="00686345">
              <w:rPr>
                <w:noProof/>
                <w:webHidden/>
              </w:rPr>
              <w:fldChar w:fldCharType="separate"/>
            </w:r>
            <w:r w:rsidR="00BB084B">
              <w:rPr>
                <w:noProof/>
                <w:webHidden/>
              </w:rPr>
              <w:t>21</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77" w:history="1">
            <w:r w:rsidR="00686345" w:rsidRPr="0072509F">
              <w:rPr>
                <w:rStyle w:val="Hipervnculo"/>
                <w:noProof/>
              </w:rPr>
              <w:t>1.1.5.</w:t>
            </w:r>
            <w:r w:rsidR="00686345">
              <w:rPr>
                <w:rFonts w:eastAsiaTheme="minorEastAsia"/>
                <w:noProof/>
                <w:sz w:val="22"/>
                <w:lang w:val="es-PE" w:eastAsia="es-PE"/>
              </w:rPr>
              <w:tab/>
            </w:r>
            <w:r w:rsidR="00686345" w:rsidRPr="0072509F">
              <w:rPr>
                <w:rStyle w:val="Hipervnculo"/>
                <w:noProof/>
              </w:rPr>
              <w:t>Auditoría de Riesgos</w:t>
            </w:r>
            <w:r w:rsidR="00686345">
              <w:rPr>
                <w:noProof/>
                <w:webHidden/>
              </w:rPr>
              <w:tab/>
            </w:r>
            <w:r w:rsidR="00686345">
              <w:rPr>
                <w:noProof/>
                <w:webHidden/>
              </w:rPr>
              <w:fldChar w:fldCharType="begin"/>
            </w:r>
            <w:r w:rsidR="00686345">
              <w:rPr>
                <w:noProof/>
                <w:webHidden/>
              </w:rPr>
              <w:instrText xml:space="preserve"> PAGEREF _Toc383074877 \h </w:instrText>
            </w:r>
            <w:r w:rsidR="00686345">
              <w:rPr>
                <w:noProof/>
                <w:webHidden/>
              </w:rPr>
            </w:r>
            <w:r w:rsidR="00686345">
              <w:rPr>
                <w:noProof/>
                <w:webHidden/>
              </w:rPr>
              <w:fldChar w:fldCharType="separate"/>
            </w:r>
            <w:r w:rsidR="00BB084B">
              <w:rPr>
                <w:noProof/>
                <w:webHidden/>
              </w:rPr>
              <w:t>21</w:t>
            </w:r>
            <w:r w:rsidR="00686345">
              <w:rPr>
                <w:noProof/>
                <w:webHidden/>
              </w:rPr>
              <w:fldChar w:fldCharType="end"/>
            </w:r>
          </w:hyperlink>
        </w:p>
        <w:p w:rsidR="00686345" w:rsidRDefault="00B9493E">
          <w:pPr>
            <w:pStyle w:val="TDC1"/>
            <w:tabs>
              <w:tab w:val="left" w:pos="660"/>
              <w:tab w:val="right" w:leader="dot" w:pos="8828"/>
            </w:tabs>
            <w:rPr>
              <w:rFonts w:eastAsiaTheme="minorEastAsia"/>
              <w:noProof/>
              <w:sz w:val="22"/>
              <w:lang w:val="es-PE" w:eastAsia="es-PE"/>
            </w:rPr>
          </w:pPr>
          <w:hyperlink w:anchor="_Toc383074878" w:history="1">
            <w:r w:rsidR="00686345" w:rsidRPr="0072509F">
              <w:rPr>
                <w:rStyle w:val="Hipervnculo"/>
                <w:noProof/>
              </w:rPr>
              <w:t>7.5.</w:t>
            </w:r>
            <w:r w:rsidR="00686345">
              <w:rPr>
                <w:rFonts w:eastAsiaTheme="minorEastAsia"/>
                <w:noProof/>
                <w:sz w:val="22"/>
                <w:lang w:val="es-PE" w:eastAsia="es-PE"/>
              </w:rPr>
              <w:tab/>
            </w:r>
            <w:r w:rsidR="00686345" w:rsidRPr="0072509F">
              <w:rPr>
                <w:rStyle w:val="Hipervnculo"/>
                <w:noProof/>
              </w:rPr>
              <w:t>Plan de gestión de compras</w:t>
            </w:r>
            <w:r w:rsidR="00686345">
              <w:rPr>
                <w:noProof/>
                <w:webHidden/>
              </w:rPr>
              <w:tab/>
            </w:r>
            <w:r w:rsidR="00686345">
              <w:rPr>
                <w:noProof/>
                <w:webHidden/>
              </w:rPr>
              <w:fldChar w:fldCharType="begin"/>
            </w:r>
            <w:r w:rsidR="00686345">
              <w:rPr>
                <w:noProof/>
                <w:webHidden/>
              </w:rPr>
              <w:instrText xml:space="preserve"> PAGEREF _Toc383074878 \h </w:instrText>
            </w:r>
            <w:r w:rsidR="00686345">
              <w:rPr>
                <w:noProof/>
                <w:webHidden/>
              </w:rPr>
            </w:r>
            <w:r w:rsidR="00686345">
              <w:rPr>
                <w:noProof/>
                <w:webHidden/>
              </w:rPr>
              <w:fldChar w:fldCharType="separate"/>
            </w:r>
            <w:r w:rsidR="00BB084B">
              <w:rPr>
                <w:noProof/>
                <w:webHidden/>
              </w:rPr>
              <w:t>22</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79" w:history="1">
            <w:r w:rsidR="00686345" w:rsidRPr="0072509F">
              <w:rPr>
                <w:rStyle w:val="Hipervnculo"/>
                <w:noProof/>
              </w:rPr>
              <w:t>7.5.1.</w:t>
            </w:r>
            <w:r w:rsidR="00686345">
              <w:rPr>
                <w:rFonts w:eastAsiaTheme="minorEastAsia"/>
                <w:noProof/>
                <w:sz w:val="22"/>
                <w:lang w:val="es-PE" w:eastAsia="es-PE"/>
              </w:rPr>
              <w:tab/>
            </w:r>
            <w:r w:rsidR="00686345" w:rsidRPr="0072509F">
              <w:rPr>
                <w:rStyle w:val="Hipervnculo"/>
                <w:noProof/>
              </w:rPr>
              <w:t>Autoridad para compras</w:t>
            </w:r>
            <w:r w:rsidR="00686345">
              <w:rPr>
                <w:noProof/>
                <w:webHidden/>
              </w:rPr>
              <w:tab/>
            </w:r>
            <w:r w:rsidR="00686345">
              <w:rPr>
                <w:noProof/>
                <w:webHidden/>
              </w:rPr>
              <w:fldChar w:fldCharType="begin"/>
            </w:r>
            <w:r w:rsidR="00686345">
              <w:rPr>
                <w:noProof/>
                <w:webHidden/>
              </w:rPr>
              <w:instrText xml:space="preserve"> PAGEREF _Toc383074879 \h </w:instrText>
            </w:r>
            <w:r w:rsidR="00686345">
              <w:rPr>
                <w:noProof/>
                <w:webHidden/>
              </w:rPr>
            </w:r>
            <w:r w:rsidR="00686345">
              <w:rPr>
                <w:noProof/>
                <w:webHidden/>
              </w:rPr>
              <w:fldChar w:fldCharType="separate"/>
            </w:r>
            <w:r w:rsidR="00BB084B">
              <w:rPr>
                <w:noProof/>
                <w:webHidden/>
              </w:rPr>
              <w:t>22</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80" w:history="1">
            <w:r w:rsidR="00686345" w:rsidRPr="0072509F">
              <w:rPr>
                <w:rStyle w:val="Hipervnculo"/>
                <w:noProof/>
              </w:rPr>
              <w:t>7.5.2.</w:t>
            </w:r>
            <w:r w:rsidR="00686345">
              <w:rPr>
                <w:rFonts w:eastAsiaTheme="minorEastAsia"/>
                <w:noProof/>
                <w:sz w:val="22"/>
                <w:lang w:val="es-PE" w:eastAsia="es-PE"/>
              </w:rPr>
              <w:tab/>
            </w:r>
            <w:r w:rsidR="00686345" w:rsidRPr="0072509F">
              <w:rPr>
                <w:rStyle w:val="Hipervnculo"/>
                <w:noProof/>
              </w:rPr>
              <w:t>Roles y Responsabilidades</w:t>
            </w:r>
            <w:r w:rsidR="00686345">
              <w:rPr>
                <w:noProof/>
                <w:webHidden/>
              </w:rPr>
              <w:tab/>
            </w:r>
            <w:r w:rsidR="00686345">
              <w:rPr>
                <w:noProof/>
                <w:webHidden/>
              </w:rPr>
              <w:fldChar w:fldCharType="begin"/>
            </w:r>
            <w:r w:rsidR="00686345">
              <w:rPr>
                <w:noProof/>
                <w:webHidden/>
              </w:rPr>
              <w:instrText xml:space="preserve"> PAGEREF _Toc383074880 \h </w:instrText>
            </w:r>
            <w:r w:rsidR="00686345">
              <w:rPr>
                <w:noProof/>
                <w:webHidden/>
              </w:rPr>
            </w:r>
            <w:r w:rsidR="00686345">
              <w:rPr>
                <w:noProof/>
                <w:webHidden/>
              </w:rPr>
              <w:fldChar w:fldCharType="separate"/>
            </w:r>
            <w:r w:rsidR="00BB084B">
              <w:rPr>
                <w:noProof/>
                <w:webHidden/>
              </w:rPr>
              <w:t>22</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81" w:history="1">
            <w:r w:rsidR="00686345" w:rsidRPr="0072509F">
              <w:rPr>
                <w:rStyle w:val="Hipervnculo"/>
                <w:noProof/>
              </w:rPr>
              <w:t>7.5.3.</w:t>
            </w:r>
            <w:r w:rsidR="00686345">
              <w:rPr>
                <w:rFonts w:eastAsiaTheme="minorEastAsia"/>
                <w:noProof/>
                <w:sz w:val="22"/>
                <w:lang w:val="es-PE" w:eastAsia="es-PE"/>
              </w:rPr>
              <w:tab/>
            </w:r>
            <w:r w:rsidR="00686345" w:rsidRPr="0072509F">
              <w:rPr>
                <w:rStyle w:val="Hipervnculo"/>
                <w:noProof/>
              </w:rPr>
              <w:t>Documentos de compras</w:t>
            </w:r>
            <w:r w:rsidR="00686345">
              <w:rPr>
                <w:noProof/>
                <w:webHidden/>
              </w:rPr>
              <w:tab/>
            </w:r>
            <w:r w:rsidR="00686345">
              <w:rPr>
                <w:noProof/>
                <w:webHidden/>
              </w:rPr>
              <w:fldChar w:fldCharType="begin"/>
            </w:r>
            <w:r w:rsidR="00686345">
              <w:rPr>
                <w:noProof/>
                <w:webHidden/>
              </w:rPr>
              <w:instrText xml:space="preserve"> PAGEREF _Toc383074881 \h </w:instrText>
            </w:r>
            <w:r w:rsidR="00686345">
              <w:rPr>
                <w:noProof/>
                <w:webHidden/>
              </w:rPr>
            </w:r>
            <w:r w:rsidR="00686345">
              <w:rPr>
                <w:noProof/>
                <w:webHidden/>
              </w:rPr>
              <w:fldChar w:fldCharType="separate"/>
            </w:r>
            <w:r w:rsidR="00BB084B">
              <w:rPr>
                <w:noProof/>
                <w:webHidden/>
              </w:rPr>
              <w:t>22</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82" w:history="1">
            <w:r w:rsidR="00686345" w:rsidRPr="0072509F">
              <w:rPr>
                <w:rStyle w:val="Hipervnculo"/>
                <w:noProof/>
              </w:rPr>
              <w:t>7.5.4.</w:t>
            </w:r>
            <w:r w:rsidR="00686345">
              <w:rPr>
                <w:rFonts w:eastAsiaTheme="minorEastAsia"/>
                <w:noProof/>
                <w:sz w:val="22"/>
                <w:lang w:val="es-PE" w:eastAsia="es-PE"/>
              </w:rPr>
              <w:tab/>
            </w:r>
            <w:r w:rsidR="00686345" w:rsidRPr="0072509F">
              <w:rPr>
                <w:rStyle w:val="Hipervnculo"/>
                <w:noProof/>
              </w:rPr>
              <w:t>Tipos de contrataciones</w:t>
            </w:r>
            <w:r w:rsidR="00686345">
              <w:rPr>
                <w:noProof/>
                <w:webHidden/>
              </w:rPr>
              <w:tab/>
            </w:r>
            <w:r w:rsidR="00686345">
              <w:rPr>
                <w:noProof/>
                <w:webHidden/>
              </w:rPr>
              <w:fldChar w:fldCharType="begin"/>
            </w:r>
            <w:r w:rsidR="00686345">
              <w:rPr>
                <w:noProof/>
                <w:webHidden/>
              </w:rPr>
              <w:instrText xml:space="preserve"> PAGEREF _Toc383074882 \h </w:instrText>
            </w:r>
            <w:r w:rsidR="00686345">
              <w:rPr>
                <w:noProof/>
                <w:webHidden/>
              </w:rPr>
            </w:r>
            <w:r w:rsidR="00686345">
              <w:rPr>
                <w:noProof/>
                <w:webHidden/>
              </w:rPr>
              <w:fldChar w:fldCharType="separate"/>
            </w:r>
            <w:r w:rsidR="00BB084B">
              <w:rPr>
                <w:noProof/>
                <w:webHidden/>
              </w:rPr>
              <w:t>22</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83" w:history="1">
            <w:r w:rsidR="00686345" w:rsidRPr="0072509F">
              <w:rPr>
                <w:rStyle w:val="Hipervnculo"/>
                <w:noProof/>
              </w:rPr>
              <w:t>7.5.5.</w:t>
            </w:r>
            <w:r w:rsidR="00686345">
              <w:rPr>
                <w:rFonts w:eastAsiaTheme="minorEastAsia"/>
                <w:noProof/>
                <w:sz w:val="22"/>
                <w:lang w:val="es-PE" w:eastAsia="es-PE"/>
              </w:rPr>
              <w:tab/>
            </w:r>
            <w:r w:rsidR="00686345" w:rsidRPr="0072509F">
              <w:rPr>
                <w:rStyle w:val="Hipervnculo"/>
                <w:noProof/>
              </w:rPr>
              <w:t>Requisitos de seguros en contratos</w:t>
            </w:r>
            <w:r w:rsidR="00686345">
              <w:rPr>
                <w:noProof/>
                <w:webHidden/>
              </w:rPr>
              <w:tab/>
            </w:r>
            <w:r w:rsidR="00686345">
              <w:rPr>
                <w:noProof/>
                <w:webHidden/>
              </w:rPr>
              <w:fldChar w:fldCharType="begin"/>
            </w:r>
            <w:r w:rsidR="00686345">
              <w:rPr>
                <w:noProof/>
                <w:webHidden/>
              </w:rPr>
              <w:instrText xml:space="preserve"> PAGEREF _Toc383074883 \h </w:instrText>
            </w:r>
            <w:r w:rsidR="00686345">
              <w:rPr>
                <w:noProof/>
                <w:webHidden/>
              </w:rPr>
            </w:r>
            <w:r w:rsidR="00686345">
              <w:rPr>
                <w:noProof/>
                <w:webHidden/>
              </w:rPr>
              <w:fldChar w:fldCharType="separate"/>
            </w:r>
            <w:r w:rsidR="00BB084B">
              <w:rPr>
                <w:noProof/>
                <w:webHidden/>
              </w:rPr>
              <w:t>22</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84" w:history="1">
            <w:r w:rsidR="00686345" w:rsidRPr="0072509F">
              <w:rPr>
                <w:rStyle w:val="Hipervnculo"/>
                <w:noProof/>
              </w:rPr>
              <w:t>7.5.6.</w:t>
            </w:r>
            <w:r w:rsidR="00686345">
              <w:rPr>
                <w:rFonts w:eastAsiaTheme="minorEastAsia"/>
                <w:noProof/>
                <w:sz w:val="22"/>
                <w:lang w:val="es-PE" w:eastAsia="es-PE"/>
              </w:rPr>
              <w:tab/>
            </w:r>
            <w:r w:rsidR="00686345" w:rsidRPr="0072509F">
              <w:rPr>
                <w:rStyle w:val="Hipervnculo"/>
                <w:noProof/>
              </w:rPr>
              <w:t>Criterios de Selección de proveedores</w:t>
            </w:r>
            <w:r w:rsidR="00686345">
              <w:rPr>
                <w:noProof/>
                <w:webHidden/>
              </w:rPr>
              <w:tab/>
            </w:r>
            <w:r w:rsidR="00686345">
              <w:rPr>
                <w:noProof/>
                <w:webHidden/>
              </w:rPr>
              <w:fldChar w:fldCharType="begin"/>
            </w:r>
            <w:r w:rsidR="00686345">
              <w:rPr>
                <w:noProof/>
                <w:webHidden/>
              </w:rPr>
              <w:instrText xml:space="preserve"> PAGEREF _Toc383074884 \h </w:instrText>
            </w:r>
            <w:r w:rsidR="00686345">
              <w:rPr>
                <w:noProof/>
                <w:webHidden/>
              </w:rPr>
            </w:r>
            <w:r w:rsidR="00686345">
              <w:rPr>
                <w:noProof/>
                <w:webHidden/>
              </w:rPr>
              <w:fldChar w:fldCharType="separate"/>
            </w:r>
            <w:r w:rsidR="00BB084B">
              <w:rPr>
                <w:noProof/>
                <w:webHidden/>
              </w:rPr>
              <w:t>23</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85" w:history="1">
            <w:r w:rsidR="00686345" w:rsidRPr="0072509F">
              <w:rPr>
                <w:rStyle w:val="Hipervnculo"/>
                <w:noProof/>
              </w:rPr>
              <w:t>7.5.7.</w:t>
            </w:r>
            <w:r w:rsidR="00686345">
              <w:rPr>
                <w:rFonts w:eastAsiaTheme="minorEastAsia"/>
                <w:noProof/>
                <w:sz w:val="22"/>
                <w:lang w:val="es-PE" w:eastAsia="es-PE"/>
              </w:rPr>
              <w:tab/>
            </w:r>
            <w:r w:rsidR="00686345" w:rsidRPr="0072509F">
              <w:rPr>
                <w:rStyle w:val="Hipervnculo"/>
                <w:noProof/>
              </w:rPr>
              <w:t>Asunciones y Restricciones</w:t>
            </w:r>
            <w:r w:rsidR="00686345">
              <w:rPr>
                <w:noProof/>
                <w:webHidden/>
              </w:rPr>
              <w:tab/>
            </w:r>
            <w:r w:rsidR="00686345">
              <w:rPr>
                <w:noProof/>
                <w:webHidden/>
              </w:rPr>
              <w:fldChar w:fldCharType="begin"/>
            </w:r>
            <w:r w:rsidR="00686345">
              <w:rPr>
                <w:noProof/>
                <w:webHidden/>
              </w:rPr>
              <w:instrText xml:space="preserve"> PAGEREF _Toc383074885 \h </w:instrText>
            </w:r>
            <w:r w:rsidR="00686345">
              <w:rPr>
                <w:noProof/>
                <w:webHidden/>
              </w:rPr>
            </w:r>
            <w:r w:rsidR="00686345">
              <w:rPr>
                <w:noProof/>
                <w:webHidden/>
              </w:rPr>
              <w:fldChar w:fldCharType="separate"/>
            </w:r>
            <w:r w:rsidR="00BB084B">
              <w:rPr>
                <w:noProof/>
                <w:webHidden/>
              </w:rPr>
              <w:t>23</w:t>
            </w:r>
            <w:r w:rsidR="00686345">
              <w:rPr>
                <w:noProof/>
                <w:webHidden/>
              </w:rPr>
              <w:fldChar w:fldCharType="end"/>
            </w:r>
          </w:hyperlink>
        </w:p>
        <w:p w:rsidR="00686345" w:rsidRDefault="00B9493E">
          <w:pPr>
            <w:pStyle w:val="TDC1"/>
            <w:tabs>
              <w:tab w:val="left" w:pos="880"/>
              <w:tab w:val="right" w:leader="dot" w:pos="8828"/>
            </w:tabs>
            <w:rPr>
              <w:rFonts w:eastAsiaTheme="minorEastAsia"/>
              <w:noProof/>
              <w:sz w:val="22"/>
              <w:lang w:val="es-PE" w:eastAsia="es-PE"/>
            </w:rPr>
          </w:pPr>
          <w:hyperlink w:anchor="_Toc383074886" w:history="1">
            <w:r w:rsidR="00686345" w:rsidRPr="0072509F">
              <w:rPr>
                <w:rStyle w:val="Hipervnculo"/>
                <w:noProof/>
              </w:rPr>
              <w:t>7.5.8.</w:t>
            </w:r>
            <w:r w:rsidR="00686345">
              <w:rPr>
                <w:rFonts w:eastAsiaTheme="minorEastAsia"/>
                <w:noProof/>
                <w:sz w:val="22"/>
                <w:lang w:val="es-PE" w:eastAsia="es-PE"/>
              </w:rPr>
              <w:tab/>
            </w:r>
            <w:r w:rsidR="00686345" w:rsidRPr="0072509F">
              <w:rPr>
                <w:rStyle w:val="Hipervnculo"/>
                <w:noProof/>
              </w:rPr>
              <w:t>Requerimientos de Integración</w:t>
            </w:r>
            <w:r w:rsidR="00686345">
              <w:rPr>
                <w:noProof/>
                <w:webHidden/>
              </w:rPr>
              <w:tab/>
            </w:r>
            <w:r w:rsidR="00686345">
              <w:rPr>
                <w:noProof/>
                <w:webHidden/>
              </w:rPr>
              <w:fldChar w:fldCharType="begin"/>
            </w:r>
            <w:r w:rsidR="00686345">
              <w:rPr>
                <w:noProof/>
                <w:webHidden/>
              </w:rPr>
              <w:instrText xml:space="preserve"> PAGEREF _Toc383074886 \h </w:instrText>
            </w:r>
            <w:r w:rsidR="00686345">
              <w:rPr>
                <w:noProof/>
                <w:webHidden/>
              </w:rPr>
            </w:r>
            <w:r w:rsidR="00686345">
              <w:rPr>
                <w:noProof/>
                <w:webHidden/>
              </w:rPr>
              <w:fldChar w:fldCharType="separate"/>
            </w:r>
            <w:r w:rsidR="00BB084B">
              <w:rPr>
                <w:noProof/>
                <w:webHidden/>
              </w:rPr>
              <w:t>23</w:t>
            </w:r>
            <w:r w:rsidR="00686345">
              <w:rPr>
                <w:noProof/>
                <w:webHidden/>
              </w:rPr>
              <w:fldChar w:fldCharType="end"/>
            </w:r>
          </w:hyperlink>
        </w:p>
        <w:p w:rsidR="00686345" w:rsidRDefault="00B9493E">
          <w:pPr>
            <w:pStyle w:val="TDC1"/>
            <w:tabs>
              <w:tab w:val="left" w:pos="400"/>
              <w:tab w:val="right" w:leader="dot" w:pos="8828"/>
            </w:tabs>
            <w:rPr>
              <w:rFonts w:eastAsiaTheme="minorEastAsia"/>
              <w:noProof/>
              <w:sz w:val="22"/>
              <w:lang w:val="es-PE" w:eastAsia="es-PE"/>
            </w:rPr>
          </w:pPr>
          <w:hyperlink w:anchor="_Toc383074887" w:history="1">
            <w:r w:rsidR="00686345" w:rsidRPr="0072509F">
              <w:rPr>
                <w:rStyle w:val="Hipervnculo"/>
                <w:noProof/>
              </w:rPr>
              <w:t>2.</w:t>
            </w:r>
            <w:r w:rsidR="00686345">
              <w:rPr>
                <w:rFonts w:eastAsiaTheme="minorEastAsia"/>
                <w:noProof/>
                <w:sz w:val="22"/>
                <w:lang w:val="es-PE" w:eastAsia="es-PE"/>
              </w:rPr>
              <w:tab/>
            </w:r>
            <w:r w:rsidR="00686345" w:rsidRPr="0072509F">
              <w:rPr>
                <w:rStyle w:val="Hipervnculo"/>
                <w:noProof/>
              </w:rPr>
              <w:t>Líneas base</w:t>
            </w:r>
            <w:r w:rsidR="00686345">
              <w:rPr>
                <w:noProof/>
                <w:webHidden/>
              </w:rPr>
              <w:tab/>
            </w:r>
            <w:r w:rsidR="00686345">
              <w:rPr>
                <w:noProof/>
                <w:webHidden/>
              </w:rPr>
              <w:fldChar w:fldCharType="begin"/>
            </w:r>
            <w:r w:rsidR="00686345">
              <w:rPr>
                <w:noProof/>
                <w:webHidden/>
              </w:rPr>
              <w:instrText xml:space="preserve"> PAGEREF _Toc383074887 \h </w:instrText>
            </w:r>
            <w:r w:rsidR="00686345">
              <w:rPr>
                <w:noProof/>
                <w:webHidden/>
              </w:rPr>
            </w:r>
            <w:r w:rsidR="00686345">
              <w:rPr>
                <w:noProof/>
                <w:webHidden/>
              </w:rPr>
              <w:fldChar w:fldCharType="separate"/>
            </w:r>
            <w:r w:rsidR="00BB084B">
              <w:rPr>
                <w:noProof/>
                <w:webHidden/>
              </w:rPr>
              <w:t>23</w:t>
            </w:r>
            <w:r w:rsidR="00686345">
              <w:rPr>
                <w:noProof/>
                <w:webHidden/>
              </w:rPr>
              <w:fldChar w:fldCharType="end"/>
            </w:r>
          </w:hyperlink>
        </w:p>
        <w:p w:rsidR="00686345" w:rsidRDefault="00B9493E">
          <w:pPr>
            <w:pStyle w:val="TDC1"/>
            <w:tabs>
              <w:tab w:val="left" w:pos="400"/>
              <w:tab w:val="right" w:leader="dot" w:pos="8828"/>
            </w:tabs>
            <w:rPr>
              <w:rFonts w:eastAsiaTheme="minorEastAsia"/>
              <w:noProof/>
              <w:sz w:val="22"/>
              <w:lang w:val="es-PE" w:eastAsia="es-PE"/>
            </w:rPr>
          </w:pPr>
          <w:hyperlink w:anchor="_Toc383074888" w:history="1">
            <w:r w:rsidR="00686345" w:rsidRPr="0072509F">
              <w:rPr>
                <w:rStyle w:val="Hipervnculo"/>
                <w:noProof/>
              </w:rPr>
              <w:t>3.</w:t>
            </w:r>
            <w:r w:rsidR="00686345">
              <w:rPr>
                <w:rFonts w:eastAsiaTheme="minorEastAsia"/>
                <w:noProof/>
                <w:sz w:val="22"/>
                <w:lang w:val="es-PE" w:eastAsia="es-PE"/>
              </w:rPr>
              <w:tab/>
            </w:r>
            <w:r w:rsidR="00686345" w:rsidRPr="0072509F">
              <w:rPr>
                <w:rStyle w:val="Hipervnculo"/>
                <w:noProof/>
              </w:rPr>
              <w:t>Control de Versiones del Documento</w:t>
            </w:r>
            <w:r w:rsidR="00686345">
              <w:rPr>
                <w:noProof/>
                <w:webHidden/>
              </w:rPr>
              <w:tab/>
            </w:r>
            <w:r w:rsidR="00686345">
              <w:rPr>
                <w:noProof/>
                <w:webHidden/>
              </w:rPr>
              <w:fldChar w:fldCharType="begin"/>
            </w:r>
            <w:r w:rsidR="00686345">
              <w:rPr>
                <w:noProof/>
                <w:webHidden/>
              </w:rPr>
              <w:instrText xml:space="preserve"> PAGEREF _Toc383074888 \h </w:instrText>
            </w:r>
            <w:r w:rsidR="00686345">
              <w:rPr>
                <w:noProof/>
                <w:webHidden/>
              </w:rPr>
            </w:r>
            <w:r w:rsidR="00686345">
              <w:rPr>
                <w:noProof/>
                <w:webHidden/>
              </w:rPr>
              <w:fldChar w:fldCharType="separate"/>
            </w:r>
            <w:r w:rsidR="00BB084B">
              <w:rPr>
                <w:noProof/>
                <w:webHidden/>
              </w:rPr>
              <w:t>23</w:t>
            </w:r>
            <w:r w:rsidR="00686345">
              <w:rPr>
                <w:noProof/>
                <w:webHidden/>
              </w:rPr>
              <w:fldChar w:fldCharType="end"/>
            </w:r>
          </w:hyperlink>
        </w:p>
        <w:p w:rsidR="006B1BE1" w:rsidRDefault="001E43C9">
          <w:pPr>
            <w:rPr>
              <w:lang w:val="es-ES"/>
            </w:rPr>
          </w:pPr>
          <w:r>
            <w:rPr>
              <w:lang w:val="es-ES"/>
            </w:rPr>
            <w:fldChar w:fldCharType="end"/>
          </w:r>
        </w:p>
      </w:sdtContent>
    </w:sdt>
    <w:tbl>
      <w:tblPr>
        <w:tblStyle w:val="Tablaconcuadrcula"/>
        <w:tblW w:w="0" w:type="auto"/>
        <w:tblLook w:val="04A0" w:firstRow="1" w:lastRow="0" w:firstColumn="1" w:lastColumn="0" w:noHBand="0" w:noVBand="1"/>
      </w:tblPr>
      <w:tblGrid>
        <w:gridCol w:w="9054"/>
      </w:tblGrid>
      <w:tr w:rsidR="004A6A6B" w:rsidRPr="00086CDA" w:rsidTr="005A6235">
        <w:tc>
          <w:tcPr>
            <w:tcW w:w="9054" w:type="dxa"/>
            <w:shd w:val="clear" w:color="auto" w:fill="F79646" w:themeFill="accent6"/>
          </w:tcPr>
          <w:p w:rsidR="004A6A6B" w:rsidRPr="00375AFB" w:rsidRDefault="008414E5" w:rsidP="00ED2D8E">
            <w:pPr>
              <w:pStyle w:val="xTitulo1"/>
              <w:numPr>
                <w:ilvl w:val="0"/>
                <w:numId w:val="4"/>
              </w:numPr>
            </w:pPr>
            <w:r>
              <w:rPr>
                <w:b w:val="0"/>
              </w:rPr>
              <w:lastRenderedPageBreak/>
              <w:br w:type="page"/>
            </w:r>
            <w:bookmarkStart w:id="3" w:name="_Toc383074810"/>
            <w:r w:rsidR="00D1467D">
              <w:t>Ciclo de Vida del Proyecto</w:t>
            </w:r>
            <w:bookmarkEnd w:id="3"/>
            <w:r w:rsidR="00ED2D8E">
              <w:t xml:space="preserve"> </w:t>
            </w:r>
          </w:p>
        </w:tc>
      </w:tr>
      <w:tr w:rsidR="000F1F16" w:rsidRPr="004A6A6B" w:rsidTr="00FD5CF5">
        <w:tc>
          <w:tcPr>
            <w:tcW w:w="9054" w:type="dxa"/>
          </w:tcPr>
          <w:p w:rsidR="000F1F16" w:rsidRDefault="000F1F16" w:rsidP="004A6A6B"/>
          <w:tbl>
            <w:tblPr>
              <w:tblW w:w="6793" w:type="dxa"/>
              <w:jc w:val="center"/>
              <w:tblCellMar>
                <w:left w:w="70" w:type="dxa"/>
                <w:right w:w="70" w:type="dxa"/>
              </w:tblCellMar>
              <w:tblLook w:val="04A0" w:firstRow="1" w:lastRow="0" w:firstColumn="1" w:lastColumn="0" w:noHBand="0" w:noVBand="1"/>
            </w:tblPr>
            <w:tblGrid>
              <w:gridCol w:w="1539"/>
              <w:gridCol w:w="432"/>
              <w:gridCol w:w="1039"/>
              <w:gridCol w:w="366"/>
              <w:gridCol w:w="367"/>
              <w:gridCol w:w="367"/>
              <w:gridCol w:w="367"/>
              <w:gridCol w:w="367"/>
              <w:gridCol w:w="367"/>
              <w:gridCol w:w="367"/>
              <w:gridCol w:w="405"/>
              <w:gridCol w:w="405"/>
              <w:gridCol w:w="405"/>
            </w:tblGrid>
            <w:tr w:rsidR="005028AE" w:rsidRPr="003C5944" w:rsidTr="005028AE">
              <w:trPr>
                <w:trHeight w:val="240"/>
                <w:jc w:val="center"/>
              </w:trPr>
              <w:tc>
                <w:tcPr>
                  <w:tcW w:w="1539" w:type="dxa"/>
                  <w:tcBorders>
                    <w:top w:val="single" w:sz="8" w:space="0" w:color="auto"/>
                    <w:left w:val="single" w:sz="8" w:space="0" w:color="auto"/>
                    <w:bottom w:val="nil"/>
                    <w:right w:val="nil"/>
                  </w:tcBorders>
                  <w:shd w:val="clear" w:color="000000" w:fill="FF9933"/>
                  <w:noWrap/>
                  <w:vAlign w:val="center"/>
                  <w:hideMark/>
                </w:tcPr>
                <w:p w:rsidR="005028AE" w:rsidRPr="003C5944" w:rsidRDefault="005028AE" w:rsidP="003C5944">
                  <w:pPr>
                    <w:spacing w:after="0" w:line="240" w:lineRule="auto"/>
                    <w:rPr>
                      <w:rFonts w:ascii="Calibri" w:eastAsia="Times New Roman" w:hAnsi="Calibri" w:cs="Calibri"/>
                      <w:b/>
                      <w:bCs/>
                      <w:color w:val="000000"/>
                      <w:sz w:val="16"/>
                      <w:szCs w:val="16"/>
                      <w:lang w:eastAsia="es-EC"/>
                    </w:rPr>
                  </w:pPr>
                  <w:r w:rsidRPr="003C5944">
                    <w:rPr>
                      <w:rFonts w:ascii="Calibri" w:eastAsia="Times New Roman" w:hAnsi="Calibri" w:cs="Calibri"/>
                      <w:b/>
                      <w:bCs/>
                      <w:color w:val="000000"/>
                      <w:sz w:val="16"/>
                      <w:szCs w:val="16"/>
                      <w:lang w:eastAsia="es-EC"/>
                    </w:rPr>
                    <w:t>FASES</w:t>
                  </w:r>
                </w:p>
              </w:tc>
              <w:tc>
                <w:tcPr>
                  <w:tcW w:w="432" w:type="dxa"/>
                  <w:tcBorders>
                    <w:top w:val="single" w:sz="8" w:space="0" w:color="auto"/>
                    <w:left w:val="single" w:sz="8" w:space="0" w:color="auto"/>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M1</w:t>
                  </w:r>
                </w:p>
              </w:tc>
              <w:tc>
                <w:tcPr>
                  <w:tcW w:w="1039" w:type="dxa"/>
                  <w:tcBorders>
                    <w:top w:val="single" w:sz="8" w:space="0" w:color="auto"/>
                    <w:left w:val="nil"/>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M2</w:t>
                  </w:r>
                </w:p>
              </w:tc>
              <w:tc>
                <w:tcPr>
                  <w:tcW w:w="366" w:type="dxa"/>
                  <w:tcBorders>
                    <w:top w:val="single" w:sz="8" w:space="0" w:color="auto"/>
                    <w:left w:val="nil"/>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M3</w:t>
                  </w:r>
                </w:p>
              </w:tc>
              <w:tc>
                <w:tcPr>
                  <w:tcW w:w="367" w:type="dxa"/>
                  <w:tcBorders>
                    <w:top w:val="single" w:sz="8" w:space="0" w:color="auto"/>
                    <w:left w:val="nil"/>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M4</w:t>
                  </w:r>
                </w:p>
              </w:tc>
              <w:tc>
                <w:tcPr>
                  <w:tcW w:w="367" w:type="dxa"/>
                  <w:tcBorders>
                    <w:top w:val="single" w:sz="8" w:space="0" w:color="auto"/>
                    <w:left w:val="nil"/>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M5</w:t>
                  </w:r>
                </w:p>
              </w:tc>
              <w:tc>
                <w:tcPr>
                  <w:tcW w:w="367" w:type="dxa"/>
                  <w:tcBorders>
                    <w:top w:val="single" w:sz="8" w:space="0" w:color="auto"/>
                    <w:left w:val="nil"/>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M6</w:t>
                  </w:r>
                </w:p>
              </w:tc>
              <w:tc>
                <w:tcPr>
                  <w:tcW w:w="367" w:type="dxa"/>
                  <w:tcBorders>
                    <w:top w:val="single" w:sz="8" w:space="0" w:color="auto"/>
                    <w:left w:val="nil"/>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M7</w:t>
                  </w:r>
                </w:p>
              </w:tc>
              <w:tc>
                <w:tcPr>
                  <w:tcW w:w="367" w:type="dxa"/>
                  <w:tcBorders>
                    <w:top w:val="single" w:sz="8" w:space="0" w:color="auto"/>
                    <w:left w:val="nil"/>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M8</w:t>
                  </w:r>
                </w:p>
              </w:tc>
              <w:tc>
                <w:tcPr>
                  <w:tcW w:w="367" w:type="dxa"/>
                  <w:tcBorders>
                    <w:top w:val="single" w:sz="8" w:space="0" w:color="auto"/>
                    <w:left w:val="nil"/>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M9</w:t>
                  </w:r>
                </w:p>
              </w:tc>
              <w:tc>
                <w:tcPr>
                  <w:tcW w:w="405" w:type="dxa"/>
                  <w:tcBorders>
                    <w:top w:val="single" w:sz="8" w:space="0" w:color="auto"/>
                    <w:left w:val="nil"/>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M10</w:t>
                  </w:r>
                </w:p>
              </w:tc>
              <w:tc>
                <w:tcPr>
                  <w:tcW w:w="405" w:type="dxa"/>
                  <w:tcBorders>
                    <w:top w:val="single" w:sz="8" w:space="0" w:color="auto"/>
                    <w:left w:val="nil"/>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M11</w:t>
                  </w:r>
                </w:p>
              </w:tc>
              <w:tc>
                <w:tcPr>
                  <w:tcW w:w="405" w:type="dxa"/>
                  <w:tcBorders>
                    <w:top w:val="single" w:sz="8" w:space="0" w:color="auto"/>
                    <w:left w:val="nil"/>
                    <w:bottom w:val="nil"/>
                    <w:right w:val="single" w:sz="4" w:space="0" w:color="auto"/>
                  </w:tcBorders>
                  <w:shd w:val="clear" w:color="000000" w:fill="FF9933"/>
                  <w:noWrap/>
                  <w:vAlign w:val="bottom"/>
                  <w:hideMark/>
                </w:tcPr>
                <w:p w:rsidR="005028AE" w:rsidRPr="003C5944" w:rsidRDefault="005028AE" w:rsidP="003C5944">
                  <w:pPr>
                    <w:spacing w:after="0" w:line="240" w:lineRule="auto"/>
                    <w:jc w:val="center"/>
                    <w:rPr>
                      <w:rFonts w:ascii="Calibri" w:eastAsia="Times New Roman" w:hAnsi="Calibri" w:cs="Calibri"/>
                      <w:b/>
                      <w:bCs/>
                      <w:color w:val="000000"/>
                      <w:sz w:val="14"/>
                      <w:szCs w:val="16"/>
                      <w:lang w:eastAsia="es-EC"/>
                    </w:rPr>
                  </w:pPr>
                  <w:r w:rsidRPr="003C5944">
                    <w:rPr>
                      <w:rFonts w:ascii="Calibri" w:eastAsia="Times New Roman" w:hAnsi="Calibri" w:cs="Calibri"/>
                      <w:b/>
                      <w:bCs/>
                      <w:color w:val="000000"/>
                      <w:sz w:val="14"/>
                      <w:szCs w:val="16"/>
                      <w:lang w:eastAsia="es-EC"/>
                    </w:rPr>
                    <w:t>M12</w:t>
                  </w:r>
                </w:p>
              </w:tc>
            </w:tr>
            <w:tr w:rsidR="005028AE" w:rsidRPr="003C5944" w:rsidTr="005028AE">
              <w:trPr>
                <w:trHeight w:val="225"/>
                <w:jc w:val="center"/>
              </w:trPr>
              <w:tc>
                <w:tcPr>
                  <w:tcW w:w="153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028AE" w:rsidRPr="00E624E8" w:rsidRDefault="005028AE" w:rsidP="00E624E8">
                  <w:pPr>
                    <w:pStyle w:val="Prrafodelista"/>
                    <w:numPr>
                      <w:ilvl w:val="0"/>
                      <w:numId w:val="22"/>
                    </w:numPr>
                    <w:spacing w:after="0" w:line="240" w:lineRule="auto"/>
                    <w:rPr>
                      <w:rFonts w:ascii="Calibri" w:eastAsia="Times New Roman" w:hAnsi="Calibri" w:cs="Calibri"/>
                      <w:color w:val="000000"/>
                      <w:sz w:val="16"/>
                      <w:szCs w:val="16"/>
                      <w:lang w:eastAsia="es-EC"/>
                    </w:rPr>
                  </w:pPr>
                  <w:r w:rsidRPr="00E624E8">
                    <w:rPr>
                      <w:rFonts w:ascii="Calibri" w:eastAsia="Times New Roman" w:hAnsi="Calibri" w:cs="Calibri"/>
                      <w:color w:val="000000"/>
                      <w:sz w:val="16"/>
                      <w:szCs w:val="16"/>
                      <w:lang w:eastAsia="es-EC"/>
                    </w:rPr>
                    <w:t>INICIO</w:t>
                  </w:r>
                </w:p>
              </w:tc>
              <w:tc>
                <w:tcPr>
                  <w:tcW w:w="432" w:type="dxa"/>
                  <w:tcBorders>
                    <w:top w:val="single" w:sz="8" w:space="0" w:color="auto"/>
                    <w:left w:val="nil"/>
                    <w:bottom w:val="single" w:sz="4" w:space="0" w:color="auto"/>
                    <w:right w:val="single" w:sz="4" w:space="0" w:color="auto"/>
                  </w:tcBorders>
                  <w:shd w:val="clear" w:color="000000"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1039" w:type="dxa"/>
                  <w:tcBorders>
                    <w:top w:val="single" w:sz="8" w:space="0" w:color="auto"/>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6" w:type="dxa"/>
                  <w:tcBorders>
                    <w:top w:val="single" w:sz="8" w:space="0" w:color="auto"/>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single" w:sz="8" w:space="0" w:color="auto"/>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single" w:sz="8" w:space="0" w:color="auto"/>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single" w:sz="8" w:space="0" w:color="auto"/>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single" w:sz="8" w:space="0" w:color="auto"/>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single" w:sz="8" w:space="0" w:color="auto"/>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single" w:sz="8" w:space="0" w:color="auto"/>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single" w:sz="8" w:space="0" w:color="auto"/>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single" w:sz="8" w:space="0" w:color="auto"/>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single" w:sz="8" w:space="0" w:color="auto"/>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r>
            <w:tr w:rsidR="005028AE" w:rsidRPr="003C5944" w:rsidTr="005028AE">
              <w:trPr>
                <w:trHeight w:val="225"/>
                <w:jc w:val="center"/>
              </w:trPr>
              <w:tc>
                <w:tcPr>
                  <w:tcW w:w="1539" w:type="dxa"/>
                  <w:tcBorders>
                    <w:top w:val="nil"/>
                    <w:left w:val="single" w:sz="8" w:space="0" w:color="auto"/>
                    <w:bottom w:val="single" w:sz="4" w:space="0" w:color="auto"/>
                    <w:right w:val="single" w:sz="4" w:space="0" w:color="auto"/>
                  </w:tcBorders>
                  <w:shd w:val="clear" w:color="auto" w:fill="auto"/>
                  <w:noWrap/>
                  <w:vAlign w:val="bottom"/>
                  <w:hideMark/>
                </w:tcPr>
                <w:p w:rsidR="005028AE" w:rsidRPr="00E624E8" w:rsidRDefault="005028AE" w:rsidP="00E624E8">
                  <w:pPr>
                    <w:pStyle w:val="Prrafodelista"/>
                    <w:numPr>
                      <w:ilvl w:val="0"/>
                      <w:numId w:val="22"/>
                    </w:numPr>
                    <w:spacing w:after="0" w:line="240" w:lineRule="auto"/>
                    <w:rPr>
                      <w:rFonts w:ascii="Calibri" w:eastAsia="Times New Roman" w:hAnsi="Calibri" w:cs="Calibri"/>
                      <w:color w:val="000000"/>
                      <w:sz w:val="16"/>
                      <w:szCs w:val="16"/>
                      <w:lang w:eastAsia="es-EC"/>
                    </w:rPr>
                  </w:pPr>
                  <w:r>
                    <w:rPr>
                      <w:rFonts w:ascii="Calibri" w:eastAsia="Times New Roman" w:hAnsi="Calibri" w:cs="Calibri"/>
                      <w:color w:val="000000"/>
                      <w:sz w:val="16"/>
                      <w:szCs w:val="16"/>
                      <w:lang w:eastAsia="es-EC"/>
                    </w:rPr>
                    <w:t>PLANEACION</w:t>
                  </w:r>
                </w:p>
              </w:tc>
              <w:tc>
                <w:tcPr>
                  <w:tcW w:w="432"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1039" w:type="dxa"/>
                  <w:tcBorders>
                    <w:top w:val="nil"/>
                    <w:left w:val="nil"/>
                    <w:bottom w:val="single" w:sz="4" w:space="0" w:color="auto"/>
                    <w:right w:val="single" w:sz="4" w:space="0" w:color="auto"/>
                  </w:tcBorders>
                  <w:shd w:val="clear" w:color="000000"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6"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r>
            <w:tr w:rsidR="005028AE" w:rsidRPr="003C5944" w:rsidTr="005028AE">
              <w:trPr>
                <w:trHeight w:val="225"/>
                <w:jc w:val="center"/>
              </w:trPr>
              <w:tc>
                <w:tcPr>
                  <w:tcW w:w="1539" w:type="dxa"/>
                  <w:tcBorders>
                    <w:top w:val="nil"/>
                    <w:left w:val="single" w:sz="8" w:space="0" w:color="auto"/>
                    <w:bottom w:val="single" w:sz="4" w:space="0" w:color="auto"/>
                    <w:right w:val="single" w:sz="4" w:space="0" w:color="auto"/>
                  </w:tcBorders>
                  <w:shd w:val="clear" w:color="auto" w:fill="auto"/>
                  <w:noWrap/>
                  <w:vAlign w:val="bottom"/>
                  <w:hideMark/>
                </w:tcPr>
                <w:p w:rsidR="005028AE" w:rsidRPr="00E624E8" w:rsidRDefault="005028AE" w:rsidP="00E624E8">
                  <w:pPr>
                    <w:pStyle w:val="Prrafodelista"/>
                    <w:numPr>
                      <w:ilvl w:val="0"/>
                      <w:numId w:val="22"/>
                    </w:numPr>
                    <w:spacing w:after="0" w:line="240" w:lineRule="auto"/>
                    <w:rPr>
                      <w:rFonts w:ascii="Calibri" w:eastAsia="Times New Roman" w:hAnsi="Calibri" w:cs="Calibri"/>
                      <w:color w:val="000000"/>
                      <w:sz w:val="16"/>
                      <w:szCs w:val="16"/>
                      <w:lang w:eastAsia="es-EC"/>
                    </w:rPr>
                  </w:pPr>
                  <w:r>
                    <w:rPr>
                      <w:rFonts w:ascii="Calibri" w:eastAsia="Times New Roman" w:hAnsi="Calibri" w:cs="Calibri"/>
                      <w:color w:val="000000"/>
                      <w:sz w:val="16"/>
                      <w:szCs w:val="16"/>
                      <w:lang w:eastAsia="es-EC"/>
                    </w:rPr>
                    <w:t>EJECUCION</w:t>
                  </w:r>
                </w:p>
              </w:tc>
              <w:tc>
                <w:tcPr>
                  <w:tcW w:w="432"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1039" w:type="dxa"/>
                  <w:tcBorders>
                    <w:top w:val="nil"/>
                    <w:left w:val="nil"/>
                    <w:bottom w:val="single" w:sz="4" w:space="0" w:color="auto"/>
                    <w:right w:val="single" w:sz="4" w:space="0" w:color="auto"/>
                  </w:tcBorders>
                  <w:shd w:val="clear" w:color="000000"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6" w:type="dxa"/>
                  <w:tcBorders>
                    <w:top w:val="nil"/>
                    <w:left w:val="nil"/>
                    <w:bottom w:val="single" w:sz="4" w:space="0" w:color="auto"/>
                    <w:right w:val="single" w:sz="4" w:space="0" w:color="auto"/>
                  </w:tcBorders>
                  <w:shd w:val="clear" w:color="000000"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000000"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000000"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000000"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nil"/>
                    <w:left w:val="nil"/>
                    <w:bottom w:val="single" w:sz="4" w:space="0" w:color="auto"/>
                    <w:right w:val="single" w:sz="4" w:space="0" w:color="auto"/>
                  </w:tcBorders>
                  <w:shd w:val="clear" w:color="auto"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nil"/>
                    <w:left w:val="nil"/>
                    <w:bottom w:val="single" w:sz="4" w:space="0" w:color="auto"/>
                    <w:right w:val="single" w:sz="4" w:space="0" w:color="auto"/>
                  </w:tcBorders>
                  <w:shd w:val="clear" w:color="auto"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nil"/>
                    <w:left w:val="nil"/>
                    <w:bottom w:val="single" w:sz="4" w:space="0" w:color="auto"/>
                    <w:right w:val="single" w:sz="4" w:space="0" w:color="auto"/>
                  </w:tcBorders>
                  <w:shd w:val="clear" w:color="auto" w:fill="FFC000"/>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r>
            <w:tr w:rsidR="005028AE" w:rsidRPr="003C5944" w:rsidTr="005028AE">
              <w:trPr>
                <w:trHeight w:val="225"/>
                <w:jc w:val="center"/>
              </w:trPr>
              <w:tc>
                <w:tcPr>
                  <w:tcW w:w="1539" w:type="dxa"/>
                  <w:tcBorders>
                    <w:top w:val="nil"/>
                    <w:left w:val="single" w:sz="8" w:space="0" w:color="auto"/>
                    <w:bottom w:val="single" w:sz="4" w:space="0" w:color="auto"/>
                    <w:right w:val="single" w:sz="4" w:space="0" w:color="auto"/>
                  </w:tcBorders>
                  <w:shd w:val="clear" w:color="auto" w:fill="auto"/>
                  <w:noWrap/>
                  <w:vAlign w:val="bottom"/>
                  <w:hideMark/>
                </w:tcPr>
                <w:p w:rsidR="005028AE" w:rsidRDefault="005028AE" w:rsidP="00E624E8">
                  <w:pPr>
                    <w:pStyle w:val="Prrafodelista"/>
                    <w:spacing w:after="0" w:line="240" w:lineRule="auto"/>
                    <w:rPr>
                      <w:rFonts w:ascii="Calibri" w:eastAsia="Times New Roman" w:hAnsi="Calibri" w:cs="Calibri"/>
                      <w:color w:val="000000"/>
                      <w:sz w:val="16"/>
                      <w:szCs w:val="16"/>
                      <w:lang w:eastAsia="es-EC"/>
                    </w:rPr>
                  </w:pPr>
                  <w:r>
                    <w:rPr>
                      <w:rFonts w:ascii="Calibri" w:eastAsia="Times New Roman" w:hAnsi="Calibri" w:cs="Calibri"/>
                      <w:color w:val="000000"/>
                      <w:sz w:val="16"/>
                      <w:szCs w:val="16"/>
                      <w:lang w:eastAsia="es-EC"/>
                    </w:rPr>
                    <w:t>GO LIVE</w:t>
                  </w:r>
                </w:p>
              </w:tc>
              <w:tc>
                <w:tcPr>
                  <w:tcW w:w="432"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c>
                <w:tcPr>
                  <w:tcW w:w="1039"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c>
                <w:tcPr>
                  <w:tcW w:w="366"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c>
                <w:tcPr>
                  <w:tcW w:w="405"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c>
                <w:tcPr>
                  <w:tcW w:w="405"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c>
                <w:tcPr>
                  <w:tcW w:w="405"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p>
              </w:tc>
            </w:tr>
            <w:tr w:rsidR="005028AE" w:rsidRPr="003C5944" w:rsidTr="005028AE">
              <w:trPr>
                <w:trHeight w:val="225"/>
                <w:jc w:val="center"/>
              </w:trPr>
              <w:tc>
                <w:tcPr>
                  <w:tcW w:w="1539" w:type="dxa"/>
                  <w:tcBorders>
                    <w:top w:val="nil"/>
                    <w:left w:val="single" w:sz="8" w:space="0" w:color="auto"/>
                    <w:bottom w:val="single" w:sz="4" w:space="0" w:color="auto"/>
                    <w:right w:val="single" w:sz="4" w:space="0" w:color="auto"/>
                  </w:tcBorders>
                  <w:shd w:val="clear" w:color="auto" w:fill="auto"/>
                  <w:noWrap/>
                  <w:vAlign w:val="bottom"/>
                  <w:hideMark/>
                </w:tcPr>
                <w:p w:rsidR="005028AE" w:rsidRPr="00E624E8" w:rsidRDefault="005028AE" w:rsidP="00E624E8">
                  <w:pPr>
                    <w:pStyle w:val="Prrafodelista"/>
                    <w:numPr>
                      <w:ilvl w:val="0"/>
                      <w:numId w:val="22"/>
                    </w:numPr>
                    <w:spacing w:after="0" w:line="240" w:lineRule="auto"/>
                    <w:rPr>
                      <w:rFonts w:ascii="Calibri" w:eastAsia="Times New Roman" w:hAnsi="Calibri" w:cs="Calibri"/>
                      <w:color w:val="000000"/>
                      <w:sz w:val="16"/>
                      <w:szCs w:val="16"/>
                      <w:lang w:eastAsia="es-EC"/>
                    </w:rPr>
                  </w:pPr>
                  <w:r>
                    <w:rPr>
                      <w:rFonts w:ascii="Calibri" w:eastAsia="Times New Roman" w:hAnsi="Calibri" w:cs="Calibri"/>
                      <w:color w:val="000000"/>
                      <w:sz w:val="16"/>
                      <w:szCs w:val="16"/>
                      <w:lang w:eastAsia="es-EC"/>
                    </w:rPr>
                    <w:t>CIERRE</w:t>
                  </w:r>
                </w:p>
              </w:tc>
              <w:tc>
                <w:tcPr>
                  <w:tcW w:w="432"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1039"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6"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367"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c>
                <w:tcPr>
                  <w:tcW w:w="405" w:type="dxa"/>
                  <w:tcBorders>
                    <w:top w:val="nil"/>
                    <w:left w:val="nil"/>
                    <w:bottom w:val="single" w:sz="4" w:space="0" w:color="auto"/>
                    <w:right w:val="single" w:sz="4" w:space="0" w:color="auto"/>
                  </w:tcBorders>
                  <w:shd w:val="clear" w:color="auto" w:fill="auto"/>
                  <w:noWrap/>
                  <w:vAlign w:val="bottom"/>
                  <w:hideMark/>
                </w:tcPr>
                <w:p w:rsidR="005028AE" w:rsidRPr="003C5944" w:rsidRDefault="005028AE" w:rsidP="003C5944">
                  <w:pPr>
                    <w:spacing w:after="0" w:line="240" w:lineRule="auto"/>
                    <w:rPr>
                      <w:rFonts w:ascii="Calibri" w:eastAsia="Times New Roman" w:hAnsi="Calibri" w:cs="Calibri"/>
                      <w:color w:val="000000"/>
                      <w:sz w:val="16"/>
                      <w:szCs w:val="16"/>
                      <w:lang w:eastAsia="es-EC"/>
                    </w:rPr>
                  </w:pPr>
                  <w:r w:rsidRPr="003C5944">
                    <w:rPr>
                      <w:rFonts w:ascii="Calibri" w:eastAsia="Times New Roman" w:hAnsi="Calibri" w:cs="Calibri"/>
                      <w:color w:val="000000"/>
                      <w:sz w:val="16"/>
                      <w:szCs w:val="16"/>
                      <w:lang w:eastAsia="es-EC"/>
                    </w:rPr>
                    <w:t> </w:t>
                  </w:r>
                </w:p>
              </w:tc>
            </w:tr>
          </w:tbl>
          <w:p w:rsidR="003C5944" w:rsidRDefault="003C5944" w:rsidP="004A6A6B"/>
          <w:p w:rsidR="003C5944" w:rsidRPr="004A6A6B" w:rsidRDefault="003C5944" w:rsidP="004A6A6B"/>
        </w:tc>
      </w:tr>
    </w:tbl>
    <w:p w:rsidR="004A6A6B" w:rsidRDefault="004A6A6B" w:rsidP="005A6235">
      <w:pPr>
        <w:rPr>
          <w:sz w:val="16"/>
          <w:szCs w:val="16"/>
        </w:rPr>
      </w:pPr>
    </w:p>
    <w:tbl>
      <w:tblPr>
        <w:tblStyle w:val="Tablaconcuadrcula"/>
        <w:tblW w:w="0" w:type="auto"/>
        <w:tblLook w:val="04A0" w:firstRow="1" w:lastRow="0" w:firstColumn="1" w:lastColumn="0" w:noHBand="0" w:noVBand="1"/>
      </w:tblPr>
      <w:tblGrid>
        <w:gridCol w:w="4489"/>
        <w:gridCol w:w="3699"/>
        <w:gridCol w:w="851"/>
        <w:gridCol w:w="15"/>
      </w:tblGrid>
      <w:tr w:rsidR="008414E5" w:rsidRPr="00086CDA" w:rsidTr="008414E5">
        <w:tc>
          <w:tcPr>
            <w:tcW w:w="9054" w:type="dxa"/>
            <w:gridSpan w:val="4"/>
            <w:shd w:val="clear" w:color="auto" w:fill="F79646" w:themeFill="accent6"/>
          </w:tcPr>
          <w:p w:rsidR="008414E5" w:rsidRDefault="008414E5" w:rsidP="008414E5">
            <w:pPr>
              <w:pStyle w:val="xTitulo1"/>
              <w:numPr>
                <w:ilvl w:val="0"/>
                <w:numId w:val="4"/>
              </w:numPr>
            </w:pPr>
            <w:bookmarkStart w:id="4" w:name="_Toc383074811"/>
            <w:r>
              <w:t>Declaración de alcance del proyecto</w:t>
            </w:r>
            <w:bookmarkEnd w:id="4"/>
          </w:p>
        </w:tc>
      </w:tr>
      <w:tr w:rsidR="008414E5" w:rsidRPr="00086CDA" w:rsidTr="004F40AF">
        <w:tc>
          <w:tcPr>
            <w:tcW w:w="9054" w:type="dxa"/>
            <w:gridSpan w:val="4"/>
            <w:shd w:val="clear" w:color="auto" w:fill="FDE9D9" w:themeFill="accent6" w:themeFillTint="33"/>
          </w:tcPr>
          <w:p w:rsidR="008414E5" w:rsidRPr="00375AFB" w:rsidRDefault="008414E5" w:rsidP="008414E5">
            <w:pPr>
              <w:pStyle w:val="xTitulo1"/>
              <w:numPr>
                <w:ilvl w:val="1"/>
                <w:numId w:val="4"/>
              </w:numPr>
            </w:pPr>
            <w:bookmarkStart w:id="5" w:name="_Toc303086335"/>
            <w:bookmarkStart w:id="6" w:name="_Toc383074812"/>
            <w:r>
              <w:t>Descripción del Alcance del Producto / Servicio</w:t>
            </w:r>
            <w:bookmarkEnd w:id="5"/>
            <w:bookmarkEnd w:id="6"/>
          </w:p>
        </w:tc>
      </w:tr>
      <w:tr w:rsidR="008414E5" w:rsidRPr="004A6A6B" w:rsidTr="008414E5">
        <w:tc>
          <w:tcPr>
            <w:tcW w:w="9054" w:type="dxa"/>
            <w:gridSpan w:val="4"/>
          </w:tcPr>
          <w:p w:rsidR="008414E5" w:rsidRPr="004A6A6B" w:rsidRDefault="005028AE" w:rsidP="00824B9E">
            <w:r>
              <w:t xml:space="preserve">El objetivo del proyecto es poder migrar los componentes (DTS) existentes en el servidor de base de datos SQL Server 2000 a </w:t>
            </w:r>
            <w:r w:rsidR="00824B9E">
              <w:t xml:space="preserve">una </w:t>
            </w:r>
            <w:r>
              <w:t>nueva plataforma de datos soportada por la base de datos SQL Server 2008</w:t>
            </w:r>
            <w:r w:rsidR="00824B9E">
              <w:t xml:space="preserve"> R2</w:t>
            </w:r>
            <w:r>
              <w:t>, así mismo en caso de existir componentes con idénticas funcionalidades se realizaría la factorización de</w:t>
            </w:r>
            <w:r w:rsidR="00824B9E">
              <w:t xml:space="preserve"> </w:t>
            </w:r>
            <w:r>
              <w:t>l</w:t>
            </w:r>
            <w:r w:rsidR="00824B9E">
              <w:t>os</w:t>
            </w:r>
            <w:r>
              <w:t xml:space="preserve"> mismo</w:t>
            </w:r>
            <w:r w:rsidR="00824B9E">
              <w:t>s</w:t>
            </w:r>
            <w:r>
              <w:t>.</w:t>
            </w:r>
          </w:p>
        </w:tc>
      </w:tr>
      <w:tr w:rsidR="008414E5" w:rsidRPr="00086CDA" w:rsidTr="004F40AF">
        <w:trPr>
          <w:gridAfter w:val="1"/>
          <w:wAfter w:w="15" w:type="dxa"/>
        </w:trPr>
        <w:tc>
          <w:tcPr>
            <w:tcW w:w="9039" w:type="dxa"/>
            <w:gridSpan w:val="3"/>
            <w:shd w:val="clear" w:color="auto" w:fill="FDE9D9" w:themeFill="accent6" w:themeFillTint="33"/>
          </w:tcPr>
          <w:p w:rsidR="008414E5" w:rsidRPr="00375AFB" w:rsidRDefault="008414E5" w:rsidP="004F40AF">
            <w:pPr>
              <w:pStyle w:val="xTitulo1"/>
              <w:numPr>
                <w:ilvl w:val="1"/>
                <w:numId w:val="4"/>
              </w:numPr>
            </w:pPr>
            <w:bookmarkStart w:id="7" w:name="_Toc303086336"/>
            <w:bookmarkStart w:id="8" w:name="_Toc383074813"/>
            <w:r>
              <w:t>Entregables del Proyecto</w:t>
            </w:r>
            <w:bookmarkEnd w:id="7"/>
            <w:bookmarkEnd w:id="8"/>
          </w:p>
        </w:tc>
      </w:tr>
      <w:tr w:rsidR="008414E5" w:rsidRPr="00086CDA" w:rsidTr="008414E5">
        <w:trPr>
          <w:gridAfter w:val="1"/>
          <w:wAfter w:w="15" w:type="dxa"/>
        </w:trPr>
        <w:tc>
          <w:tcPr>
            <w:tcW w:w="4489" w:type="dxa"/>
            <w:shd w:val="clear" w:color="auto" w:fill="FABF8F" w:themeFill="accent6" w:themeFillTint="99"/>
          </w:tcPr>
          <w:p w:rsidR="008414E5" w:rsidRPr="00086CDA" w:rsidRDefault="008414E5" w:rsidP="008414E5">
            <w:pPr>
              <w:rPr>
                <w:b/>
              </w:rPr>
            </w:pPr>
            <w:r w:rsidRPr="00086CDA">
              <w:rPr>
                <w:b/>
              </w:rPr>
              <w:t xml:space="preserve">Descripción </w:t>
            </w:r>
          </w:p>
        </w:tc>
        <w:tc>
          <w:tcPr>
            <w:tcW w:w="4550" w:type="dxa"/>
            <w:gridSpan w:val="2"/>
            <w:shd w:val="clear" w:color="auto" w:fill="FABF8F" w:themeFill="accent6" w:themeFillTint="99"/>
          </w:tcPr>
          <w:p w:rsidR="008414E5" w:rsidRPr="00086CDA" w:rsidRDefault="008414E5" w:rsidP="008414E5">
            <w:pPr>
              <w:rPr>
                <w:b/>
              </w:rPr>
            </w:pPr>
            <w:r>
              <w:rPr>
                <w:b/>
              </w:rPr>
              <w:t>Criterio de Aceptación</w:t>
            </w:r>
          </w:p>
        </w:tc>
      </w:tr>
      <w:tr w:rsidR="008414E5" w:rsidTr="008414E5">
        <w:trPr>
          <w:gridAfter w:val="1"/>
          <w:wAfter w:w="15" w:type="dxa"/>
        </w:trPr>
        <w:tc>
          <w:tcPr>
            <w:tcW w:w="4489" w:type="dxa"/>
          </w:tcPr>
          <w:p w:rsidR="008414E5" w:rsidRDefault="006617F8" w:rsidP="008414E5">
            <w:r>
              <w:t>Archivos DTSX</w:t>
            </w:r>
          </w:p>
        </w:tc>
        <w:tc>
          <w:tcPr>
            <w:tcW w:w="4550" w:type="dxa"/>
            <w:gridSpan w:val="2"/>
          </w:tcPr>
          <w:p w:rsidR="008414E5" w:rsidRDefault="006617F8" w:rsidP="008414E5">
            <w:r>
              <w:t>Componentes desplegados con éxito y funcionando correctamente en producción</w:t>
            </w:r>
          </w:p>
        </w:tc>
      </w:tr>
      <w:tr w:rsidR="008414E5" w:rsidTr="008414E5">
        <w:trPr>
          <w:gridAfter w:val="1"/>
          <w:wAfter w:w="15" w:type="dxa"/>
        </w:trPr>
        <w:tc>
          <w:tcPr>
            <w:tcW w:w="4489" w:type="dxa"/>
          </w:tcPr>
          <w:p w:rsidR="008414E5" w:rsidRDefault="006617F8" w:rsidP="008414E5">
            <w:r>
              <w:t>Manual de Instalación</w:t>
            </w:r>
          </w:p>
        </w:tc>
        <w:tc>
          <w:tcPr>
            <w:tcW w:w="4550" w:type="dxa"/>
            <w:gridSpan w:val="2"/>
          </w:tcPr>
          <w:p w:rsidR="008414E5" w:rsidRDefault="00D0194D" w:rsidP="00D0194D">
            <w:r>
              <w:t>Manual conteniendo los pasos para realizar el despliegue de los componentes generados en el ambiente de producción.</w:t>
            </w:r>
          </w:p>
        </w:tc>
      </w:tr>
      <w:tr w:rsidR="00824B9E" w:rsidTr="008414E5">
        <w:trPr>
          <w:gridAfter w:val="1"/>
          <w:wAfter w:w="15" w:type="dxa"/>
        </w:trPr>
        <w:tc>
          <w:tcPr>
            <w:tcW w:w="4489" w:type="dxa"/>
          </w:tcPr>
          <w:p w:rsidR="00824B9E" w:rsidRDefault="00824B9E" w:rsidP="008414E5">
            <w:r>
              <w:t>Documentos de Análisis Técnico</w:t>
            </w:r>
          </w:p>
        </w:tc>
        <w:tc>
          <w:tcPr>
            <w:tcW w:w="4550" w:type="dxa"/>
            <w:gridSpan w:val="2"/>
          </w:tcPr>
          <w:p w:rsidR="00824B9E" w:rsidRDefault="00824B9E" w:rsidP="008414E5">
            <w:r>
              <w:t>Documentos aprobados por el área de arquitectura</w:t>
            </w:r>
          </w:p>
        </w:tc>
      </w:tr>
      <w:tr w:rsidR="00824B9E" w:rsidTr="008414E5">
        <w:trPr>
          <w:gridAfter w:val="1"/>
          <w:wAfter w:w="15" w:type="dxa"/>
        </w:trPr>
        <w:tc>
          <w:tcPr>
            <w:tcW w:w="4489" w:type="dxa"/>
          </w:tcPr>
          <w:p w:rsidR="00824B9E" w:rsidRDefault="00824B9E" w:rsidP="008414E5">
            <w:r>
              <w:t>Evidencias de las pruebas realizadas sobre los DTS</w:t>
            </w:r>
          </w:p>
        </w:tc>
        <w:tc>
          <w:tcPr>
            <w:tcW w:w="4550" w:type="dxa"/>
            <w:gridSpan w:val="2"/>
          </w:tcPr>
          <w:p w:rsidR="00824B9E" w:rsidRDefault="00824B9E" w:rsidP="008414E5">
            <w:r>
              <w:t>Evidencias verificadas por el CID</w:t>
            </w:r>
          </w:p>
        </w:tc>
      </w:tr>
      <w:tr w:rsidR="008414E5" w:rsidRPr="00086CDA" w:rsidTr="004F40AF">
        <w:tc>
          <w:tcPr>
            <w:tcW w:w="9054" w:type="dxa"/>
            <w:gridSpan w:val="4"/>
            <w:shd w:val="clear" w:color="auto" w:fill="FDE9D9" w:themeFill="accent6" w:themeFillTint="33"/>
          </w:tcPr>
          <w:p w:rsidR="008414E5" w:rsidRPr="00375AFB" w:rsidRDefault="008414E5" w:rsidP="004F40AF">
            <w:pPr>
              <w:pStyle w:val="xTitulo1"/>
              <w:numPr>
                <w:ilvl w:val="1"/>
                <w:numId w:val="4"/>
              </w:numPr>
            </w:pPr>
            <w:bookmarkStart w:id="9" w:name="_Toc303086337"/>
            <w:bookmarkStart w:id="10" w:name="_Toc383074814"/>
            <w:r>
              <w:t>Exclusiones</w:t>
            </w:r>
            <w:bookmarkEnd w:id="9"/>
            <w:bookmarkEnd w:id="10"/>
          </w:p>
        </w:tc>
      </w:tr>
      <w:tr w:rsidR="008414E5" w:rsidRPr="004A6A6B" w:rsidTr="008414E5">
        <w:tc>
          <w:tcPr>
            <w:tcW w:w="9054" w:type="dxa"/>
            <w:gridSpan w:val="4"/>
          </w:tcPr>
          <w:p w:rsidR="008414E5" w:rsidRDefault="0071588B" w:rsidP="008414E5">
            <w:r>
              <w:t xml:space="preserve">Migración del Aplicativo </w:t>
            </w:r>
            <w:proofErr w:type="spellStart"/>
            <w:r>
              <w:t>EMonitor</w:t>
            </w:r>
            <w:proofErr w:type="spellEnd"/>
          </w:p>
          <w:p w:rsidR="0071588B" w:rsidRPr="004A6A6B" w:rsidRDefault="0071588B" w:rsidP="008414E5">
            <w:r>
              <w:t>Migración del Aplicativo de Alertas</w:t>
            </w:r>
          </w:p>
        </w:tc>
      </w:tr>
      <w:tr w:rsidR="008414E5" w:rsidRPr="00086CDA" w:rsidTr="004F40AF">
        <w:trPr>
          <w:gridAfter w:val="1"/>
          <w:wAfter w:w="15" w:type="dxa"/>
        </w:trPr>
        <w:tc>
          <w:tcPr>
            <w:tcW w:w="9039" w:type="dxa"/>
            <w:gridSpan w:val="3"/>
            <w:shd w:val="clear" w:color="auto" w:fill="FDE9D9" w:themeFill="accent6" w:themeFillTint="33"/>
          </w:tcPr>
          <w:p w:rsidR="008414E5" w:rsidRPr="00375AFB" w:rsidRDefault="008414E5" w:rsidP="004F40AF">
            <w:pPr>
              <w:pStyle w:val="xTitulo1"/>
              <w:numPr>
                <w:ilvl w:val="1"/>
                <w:numId w:val="4"/>
              </w:numPr>
            </w:pPr>
            <w:bookmarkStart w:id="11" w:name="_Toc303086338"/>
            <w:bookmarkStart w:id="12" w:name="_Toc383074815"/>
            <w:r w:rsidRPr="00086CDA">
              <w:t>Restricciones</w:t>
            </w:r>
            <w:r w:rsidRPr="00375AFB">
              <w:t xml:space="preserve"> y Supuestos</w:t>
            </w:r>
            <w:bookmarkEnd w:id="11"/>
            <w:bookmarkEnd w:id="12"/>
          </w:p>
        </w:tc>
      </w:tr>
      <w:tr w:rsidR="008414E5" w:rsidRPr="00086CDA" w:rsidTr="008414E5">
        <w:trPr>
          <w:gridAfter w:val="1"/>
          <w:wAfter w:w="15" w:type="dxa"/>
        </w:trPr>
        <w:tc>
          <w:tcPr>
            <w:tcW w:w="8188" w:type="dxa"/>
            <w:gridSpan w:val="2"/>
            <w:shd w:val="clear" w:color="auto" w:fill="FABF8F" w:themeFill="accent6" w:themeFillTint="99"/>
          </w:tcPr>
          <w:p w:rsidR="008414E5" w:rsidRPr="00086CDA" w:rsidRDefault="008414E5" w:rsidP="008414E5">
            <w:pPr>
              <w:rPr>
                <w:b/>
              </w:rPr>
            </w:pPr>
            <w:r w:rsidRPr="00086CDA">
              <w:rPr>
                <w:b/>
              </w:rPr>
              <w:t>Descripción</w:t>
            </w:r>
          </w:p>
        </w:tc>
        <w:tc>
          <w:tcPr>
            <w:tcW w:w="851" w:type="dxa"/>
            <w:shd w:val="clear" w:color="auto" w:fill="FABF8F" w:themeFill="accent6" w:themeFillTint="99"/>
          </w:tcPr>
          <w:p w:rsidR="008414E5" w:rsidRPr="00086CDA" w:rsidRDefault="008414E5" w:rsidP="008414E5">
            <w:pPr>
              <w:jc w:val="center"/>
              <w:rPr>
                <w:b/>
              </w:rPr>
            </w:pPr>
            <w:r w:rsidRPr="00086CDA">
              <w:rPr>
                <w:b/>
              </w:rPr>
              <w:t>Tipo</w:t>
            </w:r>
            <w:r>
              <w:rPr>
                <w:b/>
              </w:rPr>
              <w:t>*</w:t>
            </w:r>
          </w:p>
        </w:tc>
      </w:tr>
      <w:tr w:rsidR="00A5469B" w:rsidTr="008414E5">
        <w:trPr>
          <w:gridAfter w:val="1"/>
          <w:wAfter w:w="15" w:type="dxa"/>
        </w:trPr>
        <w:tc>
          <w:tcPr>
            <w:tcW w:w="8188" w:type="dxa"/>
            <w:gridSpan w:val="2"/>
          </w:tcPr>
          <w:p w:rsidR="00A5469B" w:rsidRDefault="00A5469B" w:rsidP="00E87E93">
            <w:r>
              <w:t xml:space="preserve">Los componentes generados </w:t>
            </w:r>
            <w:r w:rsidR="00E87E93">
              <w:t>deben contener las mismas funcionalidades que sus similares actualmente desplegados en los ambientes de producción.</w:t>
            </w:r>
          </w:p>
        </w:tc>
        <w:tc>
          <w:tcPr>
            <w:tcW w:w="851" w:type="dxa"/>
          </w:tcPr>
          <w:p w:rsidR="00A5469B" w:rsidRDefault="00A5469B" w:rsidP="00BC0E8E">
            <w:r>
              <w:t>R</w:t>
            </w:r>
          </w:p>
        </w:tc>
      </w:tr>
      <w:tr w:rsidR="00A5469B" w:rsidTr="008414E5">
        <w:trPr>
          <w:gridAfter w:val="1"/>
          <w:wAfter w:w="15" w:type="dxa"/>
        </w:trPr>
        <w:tc>
          <w:tcPr>
            <w:tcW w:w="8188" w:type="dxa"/>
            <w:gridSpan w:val="2"/>
          </w:tcPr>
          <w:p w:rsidR="00A5469B" w:rsidRDefault="00C939BF" w:rsidP="00C939BF">
            <w:r>
              <w:t>Las actividades de migración realizadas por el proveedor no incluirán la ejecución de pruebas f</w:t>
            </w:r>
            <w:r w:rsidR="00A5469B">
              <w:t>uncionales sobre los aplicativos de la organización.</w:t>
            </w:r>
          </w:p>
        </w:tc>
        <w:tc>
          <w:tcPr>
            <w:tcW w:w="851" w:type="dxa"/>
          </w:tcPr>
          <w:p w:rsidR="00A5469B" w:rsidRDefault="00A5469B" w:rsidP="00BC0E8E">
            <w:r>
              <w:t>R</w:t>
            </w:r>
          </w:p>
        </w:tc>
      </w:tr>
      <w:tr w:rsidR="00A5469B" w:rsidTr="008414E5">
        <w:trPr>
          <w:gridAfter w:val="1"/>
          <w:wAfter w:w="15" w:type="dxa"/>
        </w:trPr>
        <w:tc>
          <w:tcPr>
            <w:tcW w:w="8188" w:type="dxa"/>
            <w:gridSpan w:val="2"/>
          </w:tcPr>
          <w:p w:rsidR="00A5469B" w:rsidRDefault="00A5469B" w:rsidP="00F16B17">
            <w:r>
              <w:t xml:space="preserve">Podrá existir una factorización de los componentes </w:t>
            </w:r>
            <w:r w:rsidR="00F16B17">
              <w:t xml:space="preserve">para aquellos </w:t>
            </w:r>
            <w:r>
              <w:t xml:space="preserve">casos en los cuales la funcionalidad sea similar </w:t>
            </w:r>
            <w:r w:rsidR="00F16B17">
              <w:t xml:space="preserve">por </w:t>
            </w:r>
            <w:r>
              <w:t>cada uno de los países</w:t>
            </w:r>
            <w:r w:rsidR="002E26FA">
              <w:t>.</w:t>
            </w:r>
          </w:p>
        </w:tc>
        <w:tc>
          <w:tcPr>
            <w:tcW w:w="851" w:type="dxa"/>
          </w:tcPr>
          <w:p w:rsidR="00A5469B" w:rsidRDefault="00A5469B" w:rsidP="00BC0E8E">
            <w:r>
              <w:t>S</w:t>
            </w:r>
          </w:p>
        </w:tc>
      </w:tr>
      <w:tr w:rsidR="00A5469B" w:rsidTr="008414E5">
        <w:trPr>
          <w:gridAfter w:val="1"/>
          <w:wAfter w:w="15" w:type="dxa"/>
        </w:trPr>
        <w:tc>
          <w:tcPr>
            <w:tcW w:w="8188" w:type="dxa"/>
            <w:gridSpan w:val="2"/>
          </w:tcPr>
          <w:p w:rsidR="00A5469B" w:rsidRDefault="002E26FA" w:rsidP="002F1DBA">
            <w:r>
              <w:t xml:space="preserve">Se podrá revisar </w:t>
            </w:r>
            <w:r w:rsidR="00A5469B">
              <w:t xml:space="preserve">el modelo </w:t>
            </w:r>
            <w:r w:rsidR="002F1DBA">
              <w:t>de arquitectura actualmente utilizado p</w:t>
            </w:r>
            <w:r>
              <w:t xml:space="preserve">ara </w:t>
            </w:r>
            <w:r w:rsidR="002F1DBA">
              <w:t xml:space="preserve">poder </w:t>
            </w:r>
            <w:r>
              <w:t xml:space="preserve">optimizarlo </w:t>
            </w:r>
            <w:r w:rsidR="00A5469B">
              <w:t>(modelo centralizado)</w:t>
            </w:r>
          </w:p>
        </w:tc>
        <w:tc>
          <w:tcPr>
            <w:tcW w:w="851" w:type="dxa"/>
          </w:tcPr>
          <w:p w:rsidR="00A5469B" w:rsidRDefault="00A5469B" w:rsidP="00BC0E8E">
            <w:r>
              <w:t>S</w:t>
            </w:r>
          </w:p>
        </w:tc>
      </w:tr>
    </w:tbl>
    <w:p w:rsidR="008414E5" w:rsidRDefault="008414E5" w:rsidP="005A6235">
      <w:pPr>
        <w:rPr>
          <w:sz w:val="16"/>
          <w:szCs w:val="16"/>
        </w:rPr>
      </w:pPr>
    </w:p>
    <w:p w:rsidR="004F40AF" w:rsidRDefault="004F40AF" w:rsidP="005A6235">
      <w:pPr>
        <w:rPr>
          <w:sz w:val="16"/>
          <w:szCs w:val="16"/>
        </w:rPr>
        <w:sectPr w:rsidR="004F40AF" w:rsidSect="005A4058">
          <w:headerReference w:type="default" r:id="rId9"/>
          <w:footerReference w:type="default" r:id="rId10"/>
          <w:pgSz w:w="12240" w:h="15840"/>
          <w:pgMar w:top="1417" w:right="1701" w:bottom="1417" w:left="1701" w:header="708" w:footer="708" w:gutter="0"/>
          <w:cols w:space="708"/>
          <w:docGrid w:linePitch="360"/>
        </w:sectPr>
      </w:pPr>
    </w:p>
    <w:tbl>
      <w:tblPr>
        <w:tblStyle w:val="Tablaconcuadrcula"/>
        <w:tblW w:w="13433" w:type="dxa"/>
        <w:tblLayout w:type="fixed"/>
        <w:tblLook w:val="04A0" w:firstRow="1" w:lastRow="0" w:firstColumn="1" w:lastColumn="0" w:noHBand="0" w:noVBand="1"/>
      </w:tblPr>
      <w:tblGrid>
        <w:gridCol w:w="13433"/>
      </w:tblGrid>
      <w:tr w:rsidR="004F40AF" w:rsidRPr="00086CDA" w:rsidTr="00046F01">
        <w:tc>
          <w:tcPr>
            <w:tcW w:w="13433" w:type="dxa"/>
            <w:shd w:val="clear" w:color="auto" w:fill="F79646" w:themeFill="accent6"/>
          </w:tcPr>
          <w:p w:rsidR="004F40AF" w:rsidRDefault="004F40AF" w:rsidP="00242C9D">
            <w:pPr>
              <w:pStyle w:val="xTitulo1"/>
              <w:numPr>
                <w:ilvl w:val="0"/>
                <w:numId w:val="4"/>
              </w:numPr>
            </w:pPr>
            <w:bookmarkStart w:id="13" w:name="_Toc383074816"/>
            <w:r>
              <w:lastRenderedPageBreak/>
              <w:t>Estructura</w:t>
            </w:r>
            <w:r w:rsidR="00046F01">
              <w:t>s</w:t>
            </w:r>
            <w:r>
              <w:t xml:space="preserve"> de descomposición de trabajo</w:t>
            </w:r>
            <w:bookmarkEnd w:id="13"/>
          </w:p>
        </w:tc>
      </w:tr>
      <w:tr w:rsidR="004F40AF" w:rsidRPr="00086CDA" w:rsidTr="00046F01">
        <w:tc>
          <w:tcPr>
            <w:tcW w:w="13433" w:type="dxa"/>
            <w:shd w:val="clear" w:color="auto" w:fill="FFFFFF" w:themeFill="background1"/>
          </w:tcPr>
          <w:p w:rsidR="004F40AF" w:rsidRDefault="004F40AF" w:rsidP="004F40AF">
            <w:pPr>
              <w:pStyle w:val="xTitulo1"/>
              <w:ind w:left="360"/>
            </w:pPr>
          </w:p>
          <w:p w:rsidR="004F40AF" w:rsidRDefault="004F40AF" w:rsidP="004F40AF">
            <w:pPr>
              <w:pStyle w:val="xTitulo1"/>
              <w:ind w:left="360"/>
            </w:pPr>
            <w:bookmarkStart w:id="14" w:name="_Toc383074817"/>
            <w:r w:rsidRPr="004F40AF">
              <w:rPr>
                <w:noProof/>
                <w:lang w:val="es-PE" w:eastAsia="es-PE"/>
              </w:rPr>
              <w:drawing>
                <wp:inline distT="0" distB="0" distL="0" distR="0" wp14:anchorId="4B62949A" wp14:editId="1FEBB323">
                  <wp:extent cx="7962900" cy="4686300"/>
                  <wp:effectExtent l="0" t="0" r="0" b="0"/>
                  <wp:docPr id="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14"/>
          </w:p>
          <w:p w:rsidR="004F40AF" w:rsidRPr="00032481" w:rsidRDefault="00032481" w:rsidP="00032481">
            <w:pPr>
              <w:pStyle w:val="xTitulo1"/>
              <w:rPr>
                <w:b w:val="0"/>
              </w:rPr>
            </w:pPr>
            <w:bookmarkStart w:id="15" w:name="_Toc383074818"/>
            <w:r w:rsidRPr="00032481">
              <w:rPr>
                <w:b w:val="0"/>
                <w:sz w:val="18"/>
              </w:rPr>
              <w:t>Nota: Si es necesario se pueden utilizar varios diagramas de descomposición</w:t>
            </w:r>
            <w:bookmarkEnd w:id="15"/>
          </w:p>
        </w:tc>
      </w:tr>
    </w:tbl>
    <w:p w:rsidR="004F40AF" w:rsidRDefault="004F40AF" w:rsidP="005A6235">
      <w:pPr>
        <w:rPr>
          <w:sz w:val="16"/>
          <w:szCs w:val="16"/>
        </w:rPr>
      </w:pPr>
    </w:p>
    <w:tbl>
      <w:tblPr>
        <w:tblStyle w:val="Tablaconcuadrcula"/>
        <w:tblW w:w="13433" w:type="dxa"/>
        <w:shd w:val="clear" w:color="auto" w:fill="F79646" w:themeFill="accent6"/>
        <w:tblLook w:val="04A0" w:firstRow="1" w:lastRow="0" w:firstColumn="1" w:lastColumn="0" w:noHBand="0" w:noVBand="1"/>
      </w:tblPr>
      <w:tblGrid>
        <w:gridCol w:w="817"/>
        <w:gridCol w:w="3029"/>
        <w:gridCol w:w="5334"/>
        <w:gridCol w:w="1491"/>
        <w:gridCol w:w="1276"/>
        <w:gridCol w:w="1486"/>
      </w:tblGrid>
      <w:tr w:rsidR="004F40AF" w:rsidTr="004F40AF">
        <w:tc>
          <w:tcPr>
            <w:tcW w:w="13433" w:type="dxa"/>
            <w:gridSpan w:val="6"/>
            <w:shd w:val="clear" w:color="auto" w:fill="F79646" w:themeFill="accent6"/>
          </w:tcPr>
          <w:p w:rsidR="004F40AF" w:rsidRDefault="004F40AF" w:rsidP="004F40AF">
            <w:pPr>
              <w:pStyle w:val="xTitulo1"/>
              <w:numPr>
                <w:ilvl w:val="1"/>
                <w:numId w:val="4"/>
              </w:numPr>
            </w:pPr>
            <w:bookmarkStart w:id="16" w:name="_Toc312143374"/>
            <w:bookmarkStart w:id="17" w:name="_Toc383074819"/>
            <w:r>
              <w:lastRenderedPageBreak/>
              <w:t xml:space="preserve">Estructura de </w:t>
            </w:r>
            <w:r w:rsidR="001C02E4">
              <w:t>Des</w:t>
            </w:r>
            <w:r>
              <w:t>composición de Trabajo</w:t>
            </w:r>
            <w:bookmarkEnd w:id="16"/>
            <w:bookmarkEnd w:id="17"/>
          </w:p>
        </w:tc>
      </w:tr>
      <w:tr w:rsidR="004F40AF" w:rsidRPr="009956C6" w:rsidTr="00F54D03">
        <w:tblPrEx>
          <w:shd w:val="clear" w:color="auto" w:fill="auto"/>
        </w:tblPrEx>
        <w:tc>
          <w:tcPr>
            <w:tcW w:w="817" w:type="dxa"/>
            <w:shd w:val="clear" w:color="auto" w:fill="F79646" w:themeFill="accent6"/>
          </w:tcPr>
          <w:p w:rsidR="004F40AF" w:rsidRPr="009956C6" w:rsidRDefault="004F40AF" w:rsidP="00242C9D">
            <w:pPr>
              <w:rPr>
                <w:b/>
              </w:rPr>
            </w:pPr>
            <w:r w:rsidRPr="009956C6">
              <w:rPr>
                <w:b/>
              </w:rPr>
              <w:t>ID</w:t>
            </w:r>
          </w:p>
        </w:tc>
        <w:tc>
          <w:tcPr>
            <w:tcW w:w="3029" w:type="dxa"/>
            <w:shd w:val="clear" w:color="auto" w:fill="F79646" w:themeFill="accent6"/>
          </w:tcPr>
          <w:p w:rsidR="004F40AF" w:rsidRPr="009956C6" w:rsidRDefault="004F40AF" w:rsidP="00242C9D">
            <w:pPr>
              <w:rPr>
                <w:b/>
              </w:rPr>
            </w:pPr>
            <w:r w:rsidRPr="009956C6">
              <w:rPr>
                <w:b/>
              </w:rPr>
              <w:t>Nombre</w:t>
            </w:r>
          </w:p>
        </w:tc>
        <w:tc>
          <w:tcPr>
            <w:tcW w:w="5334" w:type="dxa"/>
            <w:shd w:val="clear" w:color="auto" w:fill="F79646" w:themeFill="accent6"/>
          </w:tcPr>
          <w:p w:rsidR="004F40AF" w:rsidRPr="009956C6" w:rsidRDefault="004F40AF" w:rsidP="00242C9D">
            <w:pPr>
              <w:rPr>
                <w:b/>
              </w:rPr>
            </w:pPr>
            <w:r w:rsidRPr="009956C6">
              <w:rPr>
                <w:b/>
              </w:rPr>
              <w:t>Descripción</w:t>
            </w:r>
          </w:p>
        </w:tc>
        <w:tc>
          <w:tcPr>
            <w:tcW w:w="1491" w:type="dxa"/>
            <w:shd w:val="clear" w:color="auto" w:fill="F79646" w:themeFill="accent6"/>
          </w:tcPr>
          <w:p w:rsidR="004F40AF" w:rsidRPr="009956C6" w:rsidRDefault="004F40AF" w:rsidP="00242C9D">
            <w:pPr>
              <w:jc w:val="center"/>
              <w:rPr>
                <w:b/>
              </w:rPr>
            </w:pPr>
            <w:r w:rsidRPr="009956C6">
              <w:rPr>
                <w:b/>
              </w:rPr>
              <w:t>Cliente</w:t>
            </w:r>
          </w:p>
        </w:tc>
        <w:tc>
          <w:tcPr>
            <w:tcW w:w="1276" w:type="dxa"/>
            <w:shd w:val="clear" w:color="auto" w:fill="F79646" w:themeFill="accent6"/>
          </w:tcPr>
          <w:p w:rsidR="004F40AF" w:rsidRPr="009956C6" w:rsidRDefault="004F40AF" w:rsidP="00242C9D">
            <w:pPr>
              <w:jc w:val="center"/>
              <w:rPr>
                <w:b/>
              </w:rPr>
            </w:pPr>
            <w:r w:rsidRPr="009956C6">
              <w:rPr>
                <w:b/>
              </w:rPr>
              <w:t>Tipo</w:t>
            </w:r>
          </w:p>
        </w:tc>
        <w:tc>
          <w:tcPr>
            <w:tcW w:w="1486" w:type="dxa"/>
            <w:shd w:val="clear" w:color="auto" w:fill="F79646" w:themeFill="accent6"/>
          </w:tcPr>
          <w:p w:rsidR="004F40AF" w:rsidRPr="009956C6" w:rsidRDefault="004F40AF" w:rsidP="00242C9D">
            <w:pPr>
              <w:jc w:val="center"/>
              <w:rPr>
                <w:b/>
              </w:rPr>
            </w:pPr>
            <w:r w:rsidRPr="009956C6">
              <w:rPr>
                <w:b/>
              </w:rPr>
              <w:t>Responsable</w:t>
            </w:r>
          </w:p>
        </w:tc>
      </w:tr>
      <w:tr w:rsidR="004F40AF" w:rsidTr="00F54D03">
        <w:tblPrEx>
          <w:shd w:val="clear" w:color="auto" w:fill="auto"/>
        </w:tblPrEx>
        <w:tc>
          <w:tcPr>
            <w:tcW w:w="817" w:type="dxa"/>
          </w:tcPr>
          <w:p w:rsidR="004F40AF" w:rsidRDefault="004F40AF" w:rsidP="00242C9D">
            <w:r>
              <w:t>1.0</w:t>
            </w:r>
          </w:p>
        </w:tc>
        <w:tc>
          <w:tcPr>
            <w:tcW w:w="3029" w:type="dxa"/>
          </w:tcPr>
          <w:p w:rsidR="004F40AF" w:rsidRDefault="00F54D03" w:rsidP="00242C9D">
            <w:r>
              <w:t>Entregable final del proyecto</w:t>
            </w:r>
          </w:p>
        </w:tc>
        <w:tc>
          <w:tcPr>
            <w:tcW w:w="5334" w:type="dxa"/>
          </w:tcPr>
          <w:p w:rsidR="004F40AF" w:rsidRDefault="0068161C" w:rsidP="0068161C">
            <w:r>
              <w:t>Archivos DTSX con los mismos par</w:t>
            </w:r>
          </w:p>
        </w:tc>
        <w:tc>
          <w:tcPr>
            <w:tcW w:w="1491" w:type="dxa"/>
          </w:tcPr>
          <w:p w:rsidR="004F40AF" w:rsidRDefault="0031014D" w:rsidP="00242C9D">
            <w:r>
              <w:t>Patrocinador</w:t>
            </w:r>
          </w:p>
        </w:tc>
        <w:tc>
          <w:tcPr>
            <w:tcW w:w="1276" w:type="dxa"/>
          </w:tcPr>
          <w:p w:rsidR="004F40AF" w:rsidRDefault="004F40AF" w:rsidP="00242C9D">
            <w:r>
              <w:t>Producto o Servicio</w:t>
            </w:r>
          </w:p>
        </w:tc>
        <w:tc>
          <w:tcPr>
            <w:tcW w:w="1486" w:type="dxa"/>
          </w:tcPr>
          <w:p w:rsidR="004F40AF" w:rsidRDefault="004F40AF" w:rsidP="00242C9D">
            <w:r>
              <w:t>PM</w:t>
            </w:r>
          </w:p>
        </w:tc>
      </w:tr>
      <w:tr w:rsidR="004F40AF" w:rsidTr="00F54D03">
        <w:tblPrEx>
          <w:shd w:val="clear" w:color="auto" w:fill="auto"/>
        </w:tblPrEx>
        <w:tc>
          <w:tcPr>
            <w:tcW w:w="817" w:type="dxa"/>
          </w:tcPr>
          <w:p w:rsidR="004F40AF" w:rsidRDefault="004F40AF" w:rsidP="00242C9D">
            <w:r>
              <w:t>1.1</w:t>
            </w:r>
          </w:p>
        </w:tc>
        <w:tc>
          <w:tcPr>
            <w:tcW w:w="3029" w:type="dxa"/>
          </w:tcPr>
          <w:p w:rsidR="004F40AF" w:rsidRDefault="00F54D03" w:rsidP="00242C9D">
            <w:r>
              <w:t>Entregables del inicio del proyecto</w:t>
            </w:r>
          </w:p>
        </w:tc>
        <w:tc>
          <w:tcPr>
            <w:tcW w:w="5334" w:type="dxa"/>
          </w:tcPr>
          <w:p w:rsidR="004F40AF" w:rsidRDefault="00032481" w:rsidP="00242C9D">
            <w:r>
              <w:t>Entregables del inicio del proyecto hasta conseguir la aprobación del Acta de Constitución del proyecto.</w:t>
            </w:r>
          </w:p>
        </w:tc>
        <w:tc>
          <w:tcPr>
            <w:tcW w:w="1491" w:type="dxa"/>
          </w:tcPr>
          <w:p w:rsidR="004F40AF" w:rsidRDefault="0031014D" w:rsidP="00242C9D">
            <w:r>
              <w:t>Patrocinador</w:t>
            </w:r>
          </w:p>
        </w:tc>
        <w:tc>
          <w:tcPr>
            <w:tcW w:w="1276" w:type="dxa"/>
          </w:tcPr>
          <w:p w:rsidR="004F40AF" w:rsidRDefault="004F40AF" w:rsidP="00242C9D">
            <w:r>
              <w:t>Documentos</w:t>
            </w:r>
          </w:p>
        </w:tc>
        <w:tc>
          <w:tcPr>
            <w:tcW w:w="1486" w:type="dxa"/>
          </w:tcPr>
          <w:p w:rsidR="004F40AF" w:rsidRDefault="004F40AF" w:rsidP="00242C9D">
            <w:r>
              <w:t>PM</w:t>
            </w:r>
          </w:p>
        </w:tc>
      </w:tr>
      <w:tr w:rsidR="004F40AF" w:rsidTr="00F54D03">
        <w:tblPrEx>
          <w:shd w:val="clear" w:color="auto" w:fill="auto"/>
        </w:tblPrEx>
        <w:tc>
          <w:tcPr>
            <w:tcW w:w="817" w:type="dxa"/>
          </w:tcPr>
          <w:p w:rsidR="004F40AF" w:rsidRDefault="004F40AF" w:rsidP="00242C9D">
            <w:r>
              <w:t>1.1.1</w:t>
            </w:r>
          </w:p>
        </w:tc>
        <w:tc>
          <w:tcPr>
            <w:tcW w:w="3029" w:type="dxa"/>
          </w:tcPr>
          <w:p w:rsidR="004F40AF" w:rsidRDefault="004F40AF" w:rsidP="00242C9D">
            <w:r>
              <w:t>Caso de Negocios y</w:t>
            </w:r>
            <w:r w:rsidR="00F54D03">
              <w:t>/o</w:t>
            </w:r>
            <w:r>
              <w:t xml:space="preserve"> Solicitud de Necesidad</w:t>
            </w:r>
          </w:p>
        </w:tc>
        <w:tc>
          <w:tcPr>
            <w:tcW w:w="5334" w:type="dxa"/>
          </w:tcPr>
          <w:p w:rsidR="004F40AF" w:rsidRDefault="0031014D" w:rsidP="00242C9D">
            <w:r>
              <w:t>Documentos de justificación económica y comercial del proyecto.</w:t>
            </w:r>
          </w:p>
        </w:tc>
        <w:tc>
          <w:tcPr>
            <w:tcW w:w="1491" w:type="dxa"/>
          </w:tcPr>
          <w:p w:rsidR="004F40AF" w:rsidRDefault="0031014D" w:rsidP="00242C9D">
            <w:r>
              <w:t>Patrocinador</w:t>
            </w:r>
          </w:p>
        </w:tc>
        <w:tc>
          <w:tcPr>
            <w:tcW w:w="1276" w:type="dxa"/>
          </w:tcPr>
          <w:p w:rsidR="004F40AF" w:rsidRDefault="004F40AF" w:rsidP="00242C9D">
            <w:r>
              <w:t>Documentos</w:t>
            </w:r>
          </w:p>
        </w:tc>
        <w:tc>
          <w:tcPr>
            <w:tcW w:w="1486" w:type="dxa"/>
          </w:tcPr>
          <w:p w:rsidR="004F40AF" w:rsidRDefault="004F40AF" w:rsidP="00242C9D">
            <w:r>
              <w:t>PM</w:t>
            </w:r>
          </w:p>
        </w:tc>
      </w:tr>
      <w:tr w:rsidR="004F40AF" w:rsidTr="00F54D03">
        <w:tblPrEx>
          <w:shd w:val="clear" w:color="auto" w:fill="auto"/>
        </w:tblPrEx>
        <w:tc>
          <w:tcPr>
            <w:tcW w:w="817" w:type="dxa"/>
          </w:tcPr>
          <w:p w:rsidR="004F40AF" w:rsidRDefault="004F40AF" w:rsidP="00242C9D">
            <w:r>
              <w:t>1.1.2</w:t>
            </w:r>
          </w:p>
        </w:tc>
        <w:tc>
          <w:tcPr>
            <w:tcW w:w="3029" w:type="dxa"/>
          </w:tcPr>
          <w:p w:rsidR="004F40AF" w:rsidRDefault="00F54D03" w:rsidP="00242C9D">
            <w:r>
              <w:t>Acta de Constitución del p</w:t>
            </w:r>
            <w:r w:rsidR="004F40AF">
              <w:t>royecto</w:t>
            </w:r>
          </w:p>
        </w:tc>
        <w:tc>
          <w:tcPr>
            <w:tcW w:w="5334" w:type="dxa"/>
          </w:tcPr>
          <w:p w:rsidR="004F40AF" w:rsidRDefault="0031014D" w:rsidP="00242C9D">
            <w:r>
              <w:t>Documento que autoriza la ejecución del proyecto; uso y asignación de recursos para la ejecución del proyecto</w:t>
            </w:r>
          </w:p>
        </w:tc>
        <w:tc>
          <w:tcPr>
            <w:tcW w:w="1491" w:type="dxa"/>
          </w:tcPr>
          <w:p w:rsidR="004F40AF" w:rsidRDefault="0031014D" w:rsidP="00242C9D">
            <w:r>
              <w:t>Patrocinador</w:t>
            </w:r>
          </w:p>
        </w:tc>
        <w:tc>
          <w:tcPr>
            <w:tcW w:w="1276" w:type="dxa"/>
          </w:tcPr>
          <w:p w:rsidR="004F40AF" w:rsidRDefault="004F40AF" w:rsidP="00242C9D">
            <w:r>
              <w:t>Documentos</w:t>
            </w:r>
          </w:p>
        </w:tc>
        <w:tc>
          <w:tcPr>
            <w:tcW w:w="1486" w:type="dxa"/>
          </w:tcPr>
          <w:p w:rsidR="004F40AF" w:rsidRDefault="004F40AF" w:rsidP="00242C9D">
            <w:r>
              <w:t>PM</w:t>
            </w:r>
          </w:p>
        </w:tc>
      </w:tr>
      <w:tr w:rsidR="004F40AF" w:rsidTr="00F54D03">
        <w:tblPrEx>
          <w:shd w:val="clear" w:color="auto" w:fill="auto"/>
        </w:tblPrEx>
        <w:tc>
          <w:tcPr>
            <w:tcW w:w="817" w:type="dxa"/>
          </w:tcPr>
          <w:p w:rsidR="004F40AF" w:rsidRDefault="004F40AF" w:rsidP="00F54D03">
            <w:r>
              <w:t>1.</w:t>
            </w:r>
            <w:r w:rsidR="00F54D03">
              <w:t>2</w:t>
            </w:r>
          </w:p>
        </w:tc>
        <w:tc>
          <w:tcPr>
            <w:tcW w:w="3029" w:type="dxa"/>
          </w:tcPr>
          <w:p w:rsidR="004F40AF" w:rsidRDefault="00F54D03" w:rsidP="00242C9D">
            <w:r>
              <w:t>Entregables de la planeación del proyecto</w:t>
            </w:r>
          </w:p>
        </w:tc>
        <w:tc>
          <w:tcPr>
            <w:tcW w:w="5334" w:type="dxa"/>
          </w:tcPr>
          <w:p w:rsidR="004F40AF" w:rsidRDefault="0031014D" w:rsidP="00242C9D">
            <w:r>
              <w:t>Documentos de planeación del proyecto (alcance, tiempo, costo, calidad, riesgo, recursos humanos, compras, comunicaciones, integración)</w:t>
            </w:r>
          </w:p>
        </w:tc>
        <w:tc>
          <w:tcPr>
            <w:tcW w:w="1491" w:type="dxa"/>
          </w:tcPr>
          <w:p w:rsidR="004F40AF" w:rsidRDefault="0031014D" w:rsidP="0031014D">
            <w:r>
              <w:t>Comité del proyecto</w:t>
            </w:r>
          </w:p>
        </w:tc>
        <w:tc>
          <w:tcPr>
            <w:tcW w:w="1276" w:type="dxa"/>
          </w:tcPr>
          <w:p w:rsidR="004F40AF" w:rsidRDefault="004F40AF" w:rsidP="00242C9D">
            <w:r>
              <w:t>Documentos</w:t>
            </w:r>
          </w:p>
        </w:tc>
        <w:tc>
          <w:tcPr>
            <w:tcW w:w="1486" w:type="dxa"/>
          </w:tcPr>
          <w:p w:rsidR="004F40AF" w:rsidRDefault="004F40AF" w:rsidP="00242C9D">
            <w:r>
              <w:t>PM</w:t>
            </w:r>
          </w:p>
        </w:tc>
      </w:tr>
      <w:tr w:rsidR="00F54D03" w:rsidTr="003C5944">
        <w:tblPrEx>
          <w:shd w:val="clear" w:color="auto" w:fill="auto"/>
        </w:tblPrEx>
        <w:tc>
          <w:tcPr>
            <w:tcW w:w="817" w:type="dxa"/>
          </w:tcPr>
          <w:p w:rsidR="00F54D03" w:rsidRDefault="00F54D03" w:rsidP="003C5944">
            <w:r>
              <w:t>1.2.1</w:t>
            </w:r>
          </w:p>
        </w:tc>
        <w:tc>
          <w:tcPr>
            <w:tcW w:w="3029" w:type="dxa"/>
          </w:tcPr>
          <w:p w:rsidR="00F54D03" w:rsidRDefault="00F54D03" w:rsidP="003C5944">
            <w:r>
              <w:t>Plan de proyecto</w:t>
            </w:r>
          </w:p>
        </w:tc>
        <w:tc>
          <w:tcPr>
            <w:tcW w:w="5334" w:type="dxa"/>
          </w:tcPr>
          <w:p w:rsidR="00F54D03" w:rsidRDefault="0031014D" w:rsidP="003C5944">
            <w:r>
              <w:t>Documento(s) que detallan los planes del proyecto para cada área de conocimiento descritos en el elemento 1.2</w:t>
            </w:r>
          </w:p>
        </w:tc>
        <w:tc>
          <w:tcPr>
            <w:tcW w:w="1491" w:type="dxa"/>
          </w:tcPr>
          <w:p w:rsidR="00F54D03" w:rsidRDefault="0031014D" w:rsidP="003C5944">
            <w:r>
              <w:t>Comité del proyecto</w:t>
            </w:r>
          </w:p>
        </w:tc>
        <w:tc>
          <w:tcPr>
            <w:tcW w:w="1276" w:type="dxa"/>
          </w:tcPr>
          <w:p w:rsidR="00F54D03" w:rsidRDefault="0031014D" w:rsidP="003C5944">
            <w:r>
              <w:t>Documentos</w:t>
            </w:r>
          </w:p>
        </w:tc>
        <w:tc>
          <w:tcPr>
            <w:tcW w:w="1486" w:type="dxa"/>
          </w:tcPr>
          <w:p w:rsidR="00F54D03" w:rsidRDefault="00F54D03" w:rsidP="003C5944">
            <w:r>
              <w:t>PM</w:t>
            </w:r>
          </w:p>
        </w:tc>
      </w:tr>
      <w:tr w:rsidR="00F54D03" w:rsidTr="003C5944">
        <w:tblPrEx>
          <w:shd w:val="clear" w:color="auto" w:fill="auto"/>
        </w:tblPrEx>
        <w:tc>
          <w:tcPr>
            <w:tcW w:w="817" w:type="dxa"/>
          </w:tcPr>
          <w:p w:rsidR="00F54D03" w:rsidRDefault="00F54D03" w:rsidP="003C5944">
            <w:r>
              <w:t>1.2.2</w:t>
            </w:r>
          </w:p>
        </w:tc>
        <w:tc>
          <w:tcPr>
            <w:tcW w:w="3029" w:type="dxa"/>
          </w:tcPr>
          <w:p w:rsidR="00F54D03" w:rsidRDefault="00F54D03" w:rsidP="003C5944">
            <w:r>
              <w:t>Cronograma del proyecto</w:t>
            </w:r>
          </w:p>
        </w:tc>
        <w:tc>
          <w:tcPr>
            <w:tcW w:w="5334" w:type="dxa"/>
          </w:tcPr>
          <w:p w:rsidR="00F54D03" w:rsidRDefault="0031014D" w:rsidP="003C5944">
            <w:r>
              <w:t>Documento que contiene las actividades para ejecución del proyecto (identificadas, secuenciadas, calendarizadas, asignadas a un recurso, estimadas en tiempo y esfuerzo)</w:t>
            </w:r>
          </w:p>
        </w:tc>
        <w:tc>
          <w:tcPr>
            <w:tcW w:w="1491" w:type="dxa"/>
          </w:tcPr>
          <w:p w:rsidR="00F54D03" w:rsidRDefault="0031014D" w:rsidP="003C5944">
            <w:r>
              <w:t>Equipo del proyecto</w:t>
            </w:r>
          </w:p>
        </w:tc>
        <w:tc>
          <w:tcPr>
            <w:tcW w:w="1276" w:type="dxa"/>
          </w:tcPr>
          <w:p w:rsidR="00F54D03" w:rsidRDefault="0031014D" w:rsidP="003C5944">
            <w:r>
              <w:t>Documento</w:t>
            </w:r>
          </w:p>
        </w:tc>
        <w:tc>
          <w:tcPr>
            <w:tcW w:w="1486" w:type="dxa"/>
          </w:tcPr>
          <w:p w:rsidR="00F54D03" w:rsidRDefault="00F54D03" w:rsidP="003C5944">
            <w:r>
              <w:t>PM</w:t>
            </w:r>
          </w:p>
        </w:tc>
      </w:tr>
      <w:tr w:rsidR="00F54D03" w:rsidTr="003C5944">
        <w:tblPrEx>
          <w:shd w:val="clear" w:color="auto" w:fill="auto"/>
        </w:tblPrEx>
        <w:tc>
          <w:tcPr>
            <w:tcW w:w="817" w:type="dxa"/>
          </w:tcPr>
          <w:p w:rsidR="00F54D03" w:rsidRDefault="00F54D03" w:rsidP="003C5944">
            <w:r>
              <w:t>1.3</w:t>
            </w:r>
          </w:p>
        </w:tc>
        <w:tc>
          <w:tcPr>
            <w:tcW w:w="3029" w:type="dxa"/>
          </w:tcPr>
          <w:p w:rsidR="00F54D03" w:rsidRDefault="00F54D03" w:rsidP="003C5944">
            <w:r>
              <w:t>Entregables de la ejecución del proyecto</w:t>
            </w:r>
          </w:p>
        </w:tc>
        <w:tc>
          <w:tcPr>
            <w:tcW w:w="5334" w:type="dxa"/>
          </w:tcPr>
          <w:p w:rsidR="00F54D03" w:rsidRDefault="00F54D03" w:rsidP="003C5944"/>
        </w:tc>
        <w:tc>
          <w:tcPr>
            <w:tcW w:w="1491" w:type="dxa"/>
          </w:tcPr>
          <w:p w:rsidR="00F54D03" w:rsidRDefault="00F54D03" w:rsidP="003C5944"/>
        </w:tc>
        <w:tc>
          <w:tcPr>
            <w:tcW w:w="1276" w:type="dxa"/>
          </w:tcPr>
          <w:p w:rsidR="00F54D03" w:rsidRDefault="00F54D03" w:rsidP="003C5944">
            <w:r>
              <w:t>Documentos</w:t>
            </w:r>
          </w:p>
        </w:tc>
        <w:tc>
          <w:tcPr>
            <w:tcW w:w="1486" w:type="dxa"/>
          </w:tcPr>
          <w:p w:rsidR="00F54D03" w:rsidRDefault="00F54D03" w:rsidP="003C5944">
            <w:r>
              <w:t>PM</w:t>
            </w:r>
          </w:p>
        </w:tc>
      </w:tr>
      <w:tr w:rsidR="00F54D03" w:rsidTr="003C5944">
        <w:tblPrEx>
          <w:shd w:val="clear" w:color="auto" w:fill="auto"/>
        </w:tblPrEx>
        <w:tc>
          <w:tcPr>
            <w:tcW w:w="817" w:type="dxa"/>
          </w:tcPr>
          <w:p w:rsidR="00F54D03" w:rsidRDefault="00F54D03" w:rsidP="003C5944">
            <w:r>
              <w:t>1.3.1</w:t>
            </w:r>
          </w:p>
        </w:tc>
        <w:tc>
          <w:tcPr>
            <w:tcW w:w="3029" w:type="dxa"/>
          </w:tcPr>
          <w:p w:rsidR="00F54D03" w:rsidRDefault="00422B3F" w:rsidP="003C5944">
            <w:r>
              <w:t>Componentes para Perú</w:t>
            </w:r>
          </w:p>
        </w:tc>
        <w:tc>
          <w:tcPr>
            <w:tcW w:w="5334" w:type="dxa"/>
          </w:tcPr>
          <w:p w:rsidR="00F54D03" w:rsidRDefault="00422B3F" w:rsidP="003C5944">
            <w:r>
              <w:t>DTS migrados para Perú</w:t>
            </w:r>
          </w:p>
        </w:tc>
        <w:tc>
          <w:tcPr>
            <w:tcW w:w="1491" w:type="dxa"/>
          </w:tcPr>
          <w:p w:rsidR="00F54D03" w:rsidRDefault="00F54D03" w:rsidP="003C5944"/>
        </w:tc>
        <w:tc>
          <w:tcPr>
            <w:tcW w:w="1276" w:type="dxa"/>
          </w:tcPr>
          <w:p w:rsidR="00F54D03" w:rsidRDefault="00F54D03" w:rsidP="00422B3F">
            <w:r>
              <w:t xml:space="preserve">Producto </w:t>
            </w:r>
          </w:p>
        </w:tc>
        <w:tc>
          <w:tcPr>
            <w:tcW w:w="1486" w:type="dxa"/>
          </w:tcPr>
          <w:p w:rsidR="00F54D03" w:rsidRDefault="00F54D03" w:rsidP="003C5944">
            <w:r>
              <w:t>PM</w:t>
            </w:r>
          </w:p>
        </w:tc>
      </w:tr>
      <w:tr w:rsidR="00F54D03" w:rsidTr="003C5944">
        <w:tblPrEx>
          <w:shd w:val="clear" w:color="auto" w:fill="auto"/>
        </w:tblPrEx>
        <w:tc>
          <w:tcPr>
            <w:tcW w:w="817" w:type="dxa"/>
          </w:tcPr>
          <w:p w:rsidR="00F54D03" w:rsidRDefault="00F54D03" w:rsidP="003C5944">
            <w:r>
              <w:t>1.3.2</w:t>
            </w:r>
          </w:p>
        </w:tc>
        <w:tc>
          <w:tcPr>
            <w:tcW w:w="3029" w:type="dxa"/>
          </w:tcPr>
          <w:p w:rsidR="00F54D03" w:rsidRDefault="00422B3F" w:rsidP="00422B3F">
            <w:r>
              <w:t>Componentes para Colombia</w:t>
            </w:r>
          </w:p>
        </w:tc>
        <w:tc>
          <w:tcPr>
            <w:tcW w:w="5334" w:type="dxa"/>
          </w:tcPr>
          <w:p w:rsidR="00F54D03" w:rsidRDefault="00422B3F" w:rsidP="003C5944">
            <w:r>
              <w:t>DTS migrados para Colombia</w:t>
            </w:r>
          </w:p>
        </w:tc>
        <w:tc>
          <w:tcPr>
            <w:tcW w:w="1491" w:type="dxa"/>
          </w:tcPr>
          <w:p w:rsidR="00F54D03" w:rsidRDefault="00F54D03" w:rsidP="003C5944"/>
        </w:tc>
        <w:tc>
          <w:tcPr>
            <w:tcW w:w="1276" w:type="dxa"/>
          </w:tcPr>
          <w:p w:rsidR="00F54D03" w:rsidRDefault="00422B3F" w:rsidP="003C5944">
            <w:r>
              <w:t>Producto</w:t>
            </w:r>
          </w:p>
        </w:tc>
        <w:tc>
          <w:tcPr>
            <w:tcW w:w="1486" w:type="dxa"/>
          </w:tcPr>
          <w:p w:rsidR="00F54D03" w:rsidRDefault="00F54D03" w:rsidP="003C5944">
            <w:r>
              <w:t>PM</w:t>
            </w:r>
          </w:p>
        </w:tc>
      </w:tr>
      <w:tr w:rsidR="0068161C" w:rsidTr="003C5944">
        <w:tblPrEx>
          <w:shd w:val="clear" w:color="auto" w:fill="auto"/>
        </w:tblPrEx>
        <w:tc>
          <w:tcPr>
            <w:tcW w:w="817" w:type="dxa"/>
          </w:tcPr>
          <w:p w:rsidR="0068161C" w:rsidRDefault="00422B3F" w:rsidP="003C5944">
            <w:r>
              <w:t>1.3.3</w:t>
            </w:r>
          </w:p>
        </w:tc>
        <w:tc>
          <w:tcPr>
            <w:tcW w:w="3029" w:type="dxa"/>
          </w:tcPr>
          <w:p w:rsidR="0068161C" w:rsidRDefault="00422B3F" w:rsidP="00422B3F">
            <w:r>
              <w:t>Componentes para Bolivia</w:t>
            </w:r>
          </w:p>
        </w:tc>
        <w:tc>
          <w:tcPr>
            <w:tcW w:w="5334" w:type="dxa"/>
          </w:tcPr>
          <w:p w:rsidR="0068161C" w:rsidRDefault="00422B3F" w:rsidP="003C5944">
            <w:r>
              <w:t>DTS migrados para Bolivia</w:t>
            </w:r>
          </w:p>
        </w:tc>
        <w:tc>
          <w:tcPr>
            <w:tcW w:w="1491" w:type="dxa"/>
          </w:tcPr>
          <w:p w:rsidR="0068161C" w:rsidRDefault="0068161C" w:rsidP="003C5944"/>
        </w:tc>
        <w:tc>
          <w:tcPr>
            <w:tcW w:w="1276" w:type="dxa"/>
          </w:tcPr>
          <w:p w:rsidR="0068161C" w:rsidRDefault="00422B3F" w:rsidP="003C5944">
            <w:r>
              <w:t>Producto</w:t>
            </w:r>
          </w:p>
        </w:tc>
        <w:tc>
          <w:tcPr>
            <w:tcW w:w="1486" w:type="dxa"/>
          </w:tcPr>
          <w:p w:rsidR="0068161C" w:rsidRDefault="002D0BDF" w:rsidP="003C5944">
            <w:r>
              <w:t>PM</w:t>
            </w:r>
          </w:p>
        </w:tc>
      </w:tr>
      <w:tr w:rsidR="00422B3F" w:rsidTr="003C5944">
        <w:tblPrEx>
          <w:shd w:val="clear" w:color="auto" w:fill="auto"/>
        </w:tblPrEx>
        <w:tc>
          <w:tcPr>
            <w:tcW w:w="817" w:type="dxa"/>
          </w:tcPr>
          <w:p w:rsidR="00422B3F" w:rsidRDefault="00422B3F" w:rsidP="003C5944">
            <w:r>
              <w:t>1.3.4</w:t>
            </w:r>
          </w:p>
        </w:tc>
        <w:tc>
          <w:tcPr>
            <w:tcW w:w="3029" w:type="dxa"/>
          </w:tcPr>
          <w:p w:rsidR="00422B3F" w:rsidRDefault="00422B3F" w:rsidP="00422B3F">
            <w:r>
              <w:t>Componentes para México</w:t>
            </w:r>
          </w:p>
        </w:tc>
        <w:tc>
          <w:tcPr>
            <w:tcW w:w="5334" w:type="dxa"/>
          </w:tcPr>
          <w:p w:rsidR="00422B3F" w:rsidRDefault="00422B3F" w:rsidP="003C5944">
            <w:r>
              <w:t>DTS migrados para México</w:t>
            </w:r>
          </w:p>
        </w:tc>
        <w:tc>
          <w:tcPr>
            <w:tcW w:w="1491" w:type="dxa"/>
          </w:tcPr>
          <w:p w:rsidR="00422B3F" w:rsidRDefault="00422B3F" w:rsidP="003C5944"/>
        </w:tc>
        <w:tc>
          <w:tcPr>
            <w:tcW w:w="1276" w:type="dxa"/>
          </w:tcPr>
          <w:p w:rsidR="00422B3F" w:rsidRDefault="00422B3F" w:rsidP="003C5944">
            <w:r>
              <w:t>Producto</w:t>
            </w:r>
          </w:p>
        </w:tc>
        <w:tc>
          <w:tcPr>
            <w:tcW w:w="1486" w:type="dxa"/>
          </w:tcPr>
          <w:p w:rsidR="00422B3F" w:rsidRDefault="002D0BDF" w:rsidP="003C5944">
            <w:r>
              <w:t>PM</w:t>
            </w:r>
          </w:p>
        </w:tc>
      </w:tr>
      <w:tr w:rsidR="00422B3F" w:rsidTr="003C5944">
        <w:tblPrEx>
          <w:shd w:val="clear" w:color="auto" w:fill="auto"/>
        </w:tblPrEx>
        <w:tc>
          <w:tcPr>
            <w:tcW w:w="817" w:type="dxa"/>
          </w:tcPr>
          <w:p w:rsidR="00422B3F" w:rsidRDefault="00422B3F" w:rsidP="003C5944">
            <w:r>
              <w:t>1.3.5</w:t>
            </w:r>
          </w:p>
        </w:tc>
        <w:tc>
          <w:tcPr>
            <w:tcW w:w="3029" w:type="dxa"/>
          </w:tcPr>
          <w:p w:rsidR="00422B3F" w:rsidRDefault="00422B3F" w:rsidP="00422B3F">
            <w:r>
              <w:t>Componentes para Guatemala</w:t>
            </w:r>
          </w:p>
        </w:tc>
        <w:tc>
          <w:tcPr>
            <w:tcW w:w="5334" w:type="dxa"/>
          </w:tcPr>
          <w:p w:rsidR="00422B3F" w:rsidRDefault="00422B3F" w:rsidP="003C5944">
            <w:r>
              <w:t>DTS migrados para Guatemala</w:t>
            </w:r>
          </w:p>
        </w:tc>
        <w:tc>
          <w:tcPr>
            <w:tcW w:w="1491" w:type="dxa"/>
          </w:tcPr>
          <w:p w:rsidR="00422B3F" w:rsidRDefault="00422B3F" w:rsidP="003C5944"/>
        </w:tc>
        <w:tc>
          <w:tcPr>
            <w:tcW w:w="1276" w:type="dxa"/>
          </w:tcPr>
          <w:p w:rsidR="00422B3F" w:rsidRDefault="00422B3F" w:rsidP="003C5944">
            <w:r>
              <w:t>Producto</w:t>
            </w:r>
          </w:p>
        </w:tc>
        <w:tc>
          <w:tcPr>
            <w:tcW w:w="1486" w:type="dxa"/>
          </w:tcPr>
          <w:p w:rsidR="00422B3F" w:rsidRDefault="002D0BDF" w:rsidP="003C5944">
            <w:r>
              <w:t>PM</w:t>
            </w:r>
          </w:p>
        </w:tc>
      </w:tr>
      <w:tr w:rsidR="00422B3F" w:rsidTr="003C5944">
        <w:tblPrEx>
          <w:shd w:val="clear" w:color="auto" w:fill="auto"/>
        </w:tblPrEx>
        <w:tc>
          <w:tcPr>
            <w:tcW w:w="817" w:type="dxa"/>
          </w:tcPr>
          <w:p w:rsidR="00422B3F" w:rsidRDefault="00422B3F" w:rsidP="003C5944">
            <w:r>
              <w:t>1.3.6</w:t>
            </w:r>
          </w:p>
        </w:tc>
        <w:tc>
          <w:tcPr>
            <w:tcW w:w="3029" w:type="dxa"/>
          </w:tcPr>
          <w:p w:rsidR="00422B3F" w:rsidRDefault="00422B3F" w:rsidP="00422B3F">
            <w:r>
              <w:t>Componentes para Venezuela</w:t>
            </w:r>
          </w:p>
        </w:tc>
        <w:tc>
          <w:tcPr>
            <w:tcW w:w="5334" w:type="dxa"/>
          </w:tcPr>
          <w:p w:rsidR="00422B3F" w:rsidRDefault="00422B3F" w:rsidP="003C5944">
            <w:r>
              <w:t>DTS migrados para Venezuela</w:t>
            </w:r>
          </w:p>
        </w:tc>
        <w:tc>
          <w:tcPr>
            <w:tcW w:w="1491" w:type="dxa"/>
          </w:tcPr>
          <w:p w:rsidR="00422B3F" w:rsidRDefault="00422B3F" w:rsidP="003C5944"/>
        </w:tc>
        <w:tc>
          <w:tcPr>
            <w:tcW w:w="1276" w:type="dxa"/>
          </w:tcPr>
          <w:p w:rsidR="00422B3F" w:rsidRDefault="002D0BDF" w:rsidP="003C5944">
            <w:r>
              <w:t>Producto</w:t>
            </w:r>
          </w:p>
        </w:tc>
        <w:tc>
          <w:tcPr>
            <w:tcW w:w="1486" w:type="dxa"/>
          </w:tcPr>
          <w:p w:rsidR="00422B3F" w:rsidRDefault="002D0BDF" w:rsidP="003C5944">
            <w:r>
              <w:t>PM</w:t>
            </w:r>
          </w:p>
        </w:tc>
      </w:tr>
      <w:tr w:rsidR="00F54D03" w:rsidTr="00F54D03">
        <w:tblPrEx>
          <w:shd w:val="clear" w:color="auto" w:fill="auto"/>
        </w:tblPrEx>
        <w:tc>
          <w:tcPr>
            <w:tcW w:w="817" w:type="dxa"/>
          </w:tcPr>
          <w:p w:rsidR="00F54D03" w:rsidRDefault="00F54D03" w:rsidP="00242C9D">
            <w:r>
              <w:t>1.4</w:t>
            </w:r>
          </w:p>
        </w:tc>
        <w:tc>
          <w:tcPr>
            <w:tcW w:w="3029" w:type="dxa"/>
          </w:tcPr>
          <w:p w:rsidR="00F54D03" w:rsidRDefault="00F54D03" w:rsidP="00242C9D">
            <w:r>
              <w:t>Entregables del cierre del proyecto</w:t>
            </w:r>
          </w:p>
        </w:tc>
        <w:tc>
          <w:tcPr>
            <w:tcW w:w="5334" w:type="dxa"/>
          </w:tcPr>
          <w:p w:rsidR="00F54D03" w:rsidRDefault="00F54D03" w:rsidP="00242C9D"/>
        </w:tc>
        <w:tc>
          <w:tcPr>
            <w:tcW w:w="1491" w:type="dxa"/>
          </w:tcPr>
          <w:p w:rsidR="00F54D03" w:rsidRDefault="00F54D03" w:rsidP="00242C9D"/>
        </w:tc>
        <w:tc>
          <w:tcPr>
            <w:tcW w:w="1276" w:type="dxa"/>
          </w:tcPr>
          <w:p w:rsidR="00F54D03" w:rsidRDefault="00032481" w:rsidP="00242C9D">
            <w:r>
              <w:t>Documento</w:t>
            </w:r>
          </w:p>
        </w:tc>
        <w:tc>
          <w:tcPr>
            <w:tcW w:w="1486" w:type="dxa"/>
          </w:tcPr>
          <w:p w:rsidR="00F54D03" w:rsidRDefault="00F54D03" w:rsidP="00242C9D">
            <w:r>
              <w:t>PM</w:t>
            </w:r>
          </w:p>
        </w:tc>
      </w:tr>
      <w:tr w:rsidR="00F54D03" w:rsidTr="00F54D03">
        <w:tblPrEx>
          <w:shd w:val="clear" w:color="auto" w:fill="auto"/>
        </w:tblPrEx>
        <w:tc>
          <w:tcPr>
            <w:tcW w:w="817" w:type="dxa"/>
          </w:tcPr>
          <w:p w:rsidR="00F54D03" w:rsidRDefault="00F54D03" w:rsidP="00242C9D">
            <w:r>
              <w:t>1.4.1</w:t>
            </w:r>
          </w:p>
        </w:tc>
        <w:tc>
          <w:tcPr>
            <w:tcW w:w="3029" w:type="dxa"/>
          </w:tcPr>
          <w:p w:rsidR="00F54D03" w:rsidRDefault="00F54D03" w:rsidP="00242C9D">
            <w:r>
              <w:t>Informe de cierre del proyecto</w:t>
            </w:r>
          </w:p>
        </w:tc>
        <w:tc>
          <w:tcPr>
            <w:tcW w:w="5334" w:type="dxa"/>
          </w:tcPr>
          <w:p w:rsidR="00F54D03" w:rsidRDefault="00032481" w:rsidP="00242C9D">
            <w:r>
              <w:t>Documento que notifica el cierre del proyecto cuando se han alcanzado los objetivos del mismo y se han completado todos los entregables, incluye las lecciones aprendidas, las conclusiones y recomendaciones del proyecto.</w:t>
            </w:r>
          </w:p>
        </w:tc>
        <w:tc>
          <w:tcPr>
            <w:tcW w:w="1491" w:type="dxa"/>
          </w:tcPr>
          <w:p w:rsidR="00F54D03" w:rsidRDefault="00032481" w:rsidP="00242C9D">
            <w:r>
              <w:t>Equipo de proyecto y áreas de soporte.</w:t>
            </w:r>
          </w:p>
        </w:tc>
        <w:tc>
          <w:tcPr>
            <w:tcW w:w="1276" w:type="dxa"/>
          </w:tcPr>
          <w:p w:rsidR="00F54D03" w:rsidRDefault="00032481" w:rsidP="00242C9D">
            <w:r>
              <w:t>Documento</w:t>
            </w:r>
          </w:p>
        </w:tc>
        <w:tc>
          <w:tcPr>
            <w:tcW w:w="1486" w:type="dxa"/>
          </w:tcPr>
          <w:p w:rsidR="00F54D03" w:rsidRDefault="00F54D03" w:rsidP="00242C9D">
            <w:r>
              <w:t>PM</w:t>
            </w:r>
          </w:p>
        </w:tc>
      </w:tr>
      <w:tr w:rsidR="004F40AF" w:rsidTr="00F54D03">
        <w:tblPrEx>
          <w:shd w:val="clear" w:color="auto" w:fill="auto"/>
        </w:tblPrEx>
        <w:tc>
          <w:tcPr>
            <w:tcW w:w="817" w:type="dxa"/>
          </w:tcPr>
          <w:p w:rsidR="004F40AF" w:rsidRDefault="00F54D03" w:rsidP="00242C9D">
            <w:r>
              <w:t>1.5</w:t>
            </w:r>
          </w:p>
        </w:tc>
        <w:tc>
          <w:tcPr>
            <w:tcW w:w="3029" w:type="dxa"/>
          </w:tcPr>
          <w:p w:rsidR="004F40AF" w:rsidRDefault="00F54D03" w:rsidP="00242C9D">
            <w:r>
              <w:t>Entregables del monitoreo y control</w:t>
            </w:r>
          </w:p>
        </w:tc>
        <w:tc>
          <w:tcPr>
            <w:tcW w:w="5334" w:type="dxa"/>
          </w:tcPr>
          <w:p w:rsidR="004F40AF" w:rsidRDefault="004F40AF" w:rsidP="00242C9D"/>
        </w:tc>
        <w:tc>
          <w:tcPr>
            <w:tcW w:w="1491" w:type="dxa"/>
          </w:tcPr>
          <w:p w:rsidR="004F40AF" w:rsidRDefault="004F40AF" w:rsidP="00242C9D"/>
        </w:tc>
        <w:tc>
          <w:tcPr>
            <w:tcW w:w="1276" w:type="dxa"/>
          </w:tcPr>
          <w:p w:rsidR="004F40AF" w:rsidRDefault="004F40AF" w:rsidP="00242C9D">
            <w:r>
              <w:t>Documentos</w:t>
            </w:r>
          </w:p>
        </w:tc>
        <w:tc>
          <w:tcPr>
            <w:tcW w:w="1486" w:type="dxa"/>
          </w:tcPr>
          <w:p w:rsidR="004F40AF" w:rsidRDefault="004F40AF" w:rsidP="00242C9D">
            <w:r>
              <w:t>PM</w:t>
            </w:r>
          </w:p>
        </w:tc>
      </w:tr>
      <w:tr w:rsidR="004F40AF" w:rsidTr="00F54D03">
        <w:tblPrEx>
          <w:shd w:val="clear" w:color="auto" w:fill="auto"/>
        </w:tblPrEx>
        <w:tc>
          <w:tcPr>
            <w:tcW w:w="817" w:type="dxa"/>
          </w:tcPr>
          <w:p w:rsidR="004F40AF" w:rsidRDefault="00F54D03" w:rsidP="00242C9D">
            <w:r>
              <w:lastRenderedPageBreak/>
              <w:t>1.5.1</w:t>
            </w:r>
          </w:p>
        </w:tc>
        <w:tc>
          <w:tcPr>
            <w:tcW w:w="3029" w:type="dxa"/>
          </w:tcPr>
          <w:p w:rsidR="004F40AF" w:rsidRDefault="00F54D03" w:rsidP="00242C9D">
            <w:r>
              <w:t>Informes de avance del proyecto</w:t>
            </w:r>
          </w:p>
        </w:tc>
        <w:tc>
          <w:tcPr>
            <w:tcW w:w="5334" w:type="dxa"/>
          </w:tcPr>
          <w:p w:rsidR="004F40AF" w:rsidRDefault="00032481" w:rsidP="00242C9D">
            <w:r>
              <w:t>Informes que se presentan periódicamente (de acuerdo con el plan de comunicaciones) y contiene la información de avance del proyecto en el período de reporte, tareas atrasadas, completadas, en ejecución, % completado, riesgos identificados, problemas, etc.</w:t>
            </w:r>
          </w:p>
        </w:tc>
        <w:tc>
          <w:tcPr>
            <w:tcW w:w="1491" w:type="dxa"/>
          </w:tcPr>
          <w:p w:rsidR="004F40AF" w:rsidRDefault="00032481" w:rsidP="00242C9D">
            <w:r>
              <w:t>Comité del proyecto</w:t>
            </w:r>
          </w:p>
        </w:tc>
        <w:tc>
          <w:tcPr>
            <w:tcW w:w="1276" w:type="dxa"/>
          </w:tcPr>
          <w:p w:rsidR="004F40AF" w:rsidRDefault="004F40AF" w:rsidP="00242C9D">
            <w:r>
              <w:t>Documentos</w:t>
            </w:r>
          </w:p>
        </w:tc>
        <w:tc>
          <w:tcPr>
            <w:tcW w:w="1486" w:type="dxa"/>
          </w:tcPr>
          <w:p w:rsidR="004F40AF" w:rsidRDefault="004F40AF" w:rsidP="00242C9D">
            <w:r>
              <w:t>PM</w:t>
            </w:r>
          </w:p>
        </w:tc>
      </w:tr>
      <w:tr w:rsidR="004F40AF" w:rsidTr="00F54D03">
        <w:tblPrEx>
          <w:shd w:val="clear" w:color="auto" w:fill="auto"/>
        </w:tblPrEx>
        <w:tc>
          <w:tcPr>
            <w:tcW w:w="817" w:type="dxa"/>
          </w:tcPr>
          <w:p w:rsidR="004F40AF" w:rsidRDefault="00F54D03" w:rsidP="00242C9D">
            <w:r>
              <w:t>1.5.2</w:t>
            </w:r>
          </w:p>
        </w:tc>
        <w:tc>
          <w:tcPr>
            <w:tcW w:w="3029" w:type="dxa"/>
          </w:tcPr>
          <w:p w:rsidR="004F40AF" w:rsidRDefault="00F54D03" w:rsidP="00242C9D">
            <w:r>
              <w:t xml:space="preserve">Actas de reunión </w:t>
            </w:r>
          </w:p>
        </w:tc>
        <w:tc>
          <w:tcPr>
            <w:tcW w:w="5334" w:type="dxa"/>
          </w:tcPr>
          <w:p w:rsidR="004F40AF" w:rsidRDefault="00032481" w:rsidP="00242C9D">
            <w:r>
              <w:t>Actas de todas las reuniones que se han ejecutado en el proyecto.</w:t>
            </w:r>
          </w:p>
        </w:tc>
        <w:tc>
          <w:tcPr>
            <w:tcW w:w="1491" w:type="dxa"/>
          </w:tcPr>
          <w:p w:rsidR="004F40AF" w:rsidRDefault="00032481" w:rsidP="00242C9D">
            <w:r>
              <w:t>Equipo del proyecto</w:t>
            </w:r>
          </w:p>
        </w:tc>
        <w:tc>
          <w:tcPr>
            <w:tcW w:w="1276" w:type="dxa"/>
          </w:tcPr>
          <w:p w:rsidR="004F40AF" w:rsidRDefault="004F40AF" w:rsidP="00242C9D">
            <w:r>
              <w:t>Documentos</w:t>
            </w:r>
          </w:p>
        </w:tc>
        <w:tc>
          <w:tcPr>
            <w:tcW w:w="1486" w:type="dxa"/>
          </w:tcPr>
          <w:p w:rsidR="004F40AF" w:rsidRDefault="004F40AF" w:rsidP="00242C9D">
            <w:r>
              <w:t>PM</w:t>
            </w:r>
          </w:p>
        </w:tc>
      </w:tr>
      <w:tr w:rsidR="004F40AF" w:rsidTr="00F54D03">
        <w:tblPrEx>
          <w:shd w:val="clear" w:color="auto" w:fill="auto"/>
        </w:tblPrEx>
        <w:tc>
          <w:tcPr>
            <w:tcW w:w="817" w:type="dxa"/>
          </w:tcPr>
          <w:p w:rsidR="004F40AF" w:rsidRDefault="00F54D03" w:rsidP="00242C9D">
            <w:r>
              <w:t>1.5.3</w:t>
            </w:r>
          </w:p>
        </w:tc>
        <w:tc>
          <w:tcPr>
            <w:tcW w:w="3029" w:type="dxa"/>
          </w:tcPr>
          <w:p w:rsidR="004F40AF" w:rsidRDefault="00F54D03" w:rsidP="00242C9D">
            <w:r>
              <w:t>Actas de aceptación de entregables</w:t>
            </w:r>
          </w:p>
        </w:tc>
        <w:tc>
          <w:tcPr>
            <w:tcW w:w="5334" w:type="dxa"/>
          </w:tcPr>
          <w:p w:rsidR="004F40AF" w:rsidRDefault="00032481" w:rsidP="00242C9D">
            <w:r>
              <w:t>Documentos donde los clientes dan por aceptados  los diferentes entregables del proyecto.</w:t>
            </w:r>
          </w:p>
        </w:tc>
        <w:tc>
          <w:tcPr>
            <w:tcW w:w="1491" w:type="dxa"/>
          </w:tcPr>
          <w:p w:rsidR="004F40AF" w:rsidRDefault="00032481" w:rsidP="00242C9D">
            <w:r>
              <w:t>Patrocinador</w:t>
            </w:r>
          </w:p>
        </w:tc>
        <w:tc>
          <w:tcPr>
            <w:tcW w:w="1276" w:type="dxa"/>
          </w:tcPr>
          <w:p w:rsidR="004F40AF" w:rsidRDefault="00F54D03" w:rsidP="00242C9D">
            <w:r>
              <w:t>Documentos</w:t>
            </w:r>
          </w:p>
        </w:tc>
        <w:tc>
          <w:tcPr>
            <w:tcW w:w="1486" w:type="dxa"/>
          </w:tcPr>
          <w:p w:rsidR="004F40AF" w:rsidRDefault="004F40AF" w:rsidP="00242C9D">
            <w:r>
              <w:t>PM</w:t>
            </w:r>
          </w:p>
        </w:tc>
      </w:tr>
      <w:tr w:rsidR="004F40AF" w:rsidTr="00F54D03">
        <w:tblPrEx>
          <w:shd w:val="clear" w:color="auto" w:fill="auto"/>
        </w:tblPrEx>
        <w:tc>
          <w:tcPr>
            <w:tcW w:w="817" w:type="dxa"/>
          </w:tcPr>
          <w:p w:rsidR="004F40AF" w:rsidRDefault="004F40AF" w:rsidP="00242C9D"/>
        </w:tc>
        <w:tc>
          <w:tcPr>
            <w:tcW w:w="3029" w:type="dxa"/>
          </w:tcPr>
          <w:p w:rsidR="004F40AF" w:rsidRDefault="004F40AF" w:rsidP="00242C9D"/>
        </w:tc>
        <w:tc>
          <w:tcPr>
            <w:tcW w:w="5334" w:type="dxa"/>
          </w:tcPr>
          <w:p w:rsidR="004F40AF" w:rsidRDefault="004F40AF" w:rsidP="00242C9D"/>
        </w:tc>
        <w:tc>
          <w:tcPr>
            <w:tcW w:w="1491" w:type="dxa"/>
          </w:tcPr>
          <w:p w:rsidR="004F40AF" w:rsidRDefault="004F40AF" w:rsidP="00242C9D"/>
        </w:tc>
        <w:tc>
          <w:tcPr>
            <w:tcW w:w="1276" w:type="dxa"/>
          </w:tcPr>
          <w:p w:rsidR="004F40AF" w:rsidRDefault="004F40AF" w:rsidP="00242C9D"/>
        </w:tc>
        <w:tc>
          <w:tcPr>
            <w:tcW w:w="1486" w:type="dxa"/>
          </w:tcPr>
          <w:p w:rsidR="004F40AF" w:rsidRDefault="004F40AF" w:rsidP="00242C9D"/>
        </w:tc>
      </w:tr>
      <w:tr w:rsidR="004F40AF" w:rsidTr="00F54D03">
        <w:tblPrEx>
          <w:shd w:val="clear" w:color="auto" w:fill="auto"/>
        </w:tblPrEx>
        <w:tc>
          <w:tcPr>
            <w:tcW w:w="817" w:type="dxa"/>
          </w:tcPr>
          <w:p w:rsidR="004F40AF" w:rsidRDefault="004F40AF" w:rsidP="00242C9D"/>
        </w:tc>
        <w:tc>
          <w:tcPr>
            <w:tcW w:w="3029" w:type="dxa"/>
          </w:tcPr>
          <w:p w:rsidR="004F40AF" w:rsidRDefault="004F40AF" w:rsidP="00242C9D"/>
        </w:tc>
        <w:tc>
          <w:tcPr>
            <w:tcW w:w="5334" w:type="dxa"/>
          </w:tcPr>
          <w:p w:rsidR="004F40AF" w:rsidRDefault="004F40AF" w:rsidP="00242C9D"/>
        </w:tc>
        <w:tc>
          <w:tcPr>
            <w:tcW w:w="1491" w:type="dxa"/>
          </w:tcPr>
          <w:p w:rsidR="004F40AF" w:rsidRDefault="004F40AF" w:rsidP="00242C9D"/>
        </w:tc>
        <w:tc>
          <w:tcPr>
            <w:tcW w:w="1276" w:type="dxa"/>
          </w:tcPr>
          <w:p w:rsidR="004F40AF" w:rsidRDefault="004F40AF" w:rsidP="00242C9D"/>
        </w:tc>
        <w:tc>
          <w:tcPr>
            <w:tcW w:w="1486" w:type="dxa"/>
          </w:tcPr>
          <w:p w:rsidR="004F40AF" w:rsidRDefault="004F40AF" w:rsidP="00242C9D"/>
        </w:tc>
      </w:tr>
    </w:tbl>
    <w:p w:rsidR="004F40AF" w:rsidRDefault="004F40AF" w:rsidP="005A6235">
      <w:pPr>
        <w:rPr>
          <w:sz w:val="16"/>
          <w:szCs w:val="16"/>
        </w:rPr>
        <w:sectPr w:rsidR="004F40AF" w:rsidSect="004F40AF">
          <w:headerReference w:type="default" r:id="rId16"/>
          <w:footerReference w:type="default" r:id="rId17"/>
          <w:pgSz w:w="15840" w:h="12240" w:orient="landscape"/>
          <w:pgMar w:top="1701" w:right="1417" w:bottom="1701" w:left="1417" w:header="708" w:footer="708" w:gutter="0"/>
          <w:cols w:space="708"/>
          <w:docGrid w:linePitch="360"/>
        </w:sectPr>
      </w:pPr>
    </w:p>
    <w:tbl>
      <w:tblPr>
        <w:tblStyle w:val="Tablaconcuadrcula"/>
        <w:tblW w:w="0" w:type="auto"/>
        <w:tblLook w:val="04A0" w:firstRow="1" w:lastRow="0" w:firstColumn="1" w:lastColumn="0" w:noHBand="0" w:noVBand="1"/>
      </w:tblPr>
      <w:tblGrid>
        <w:gridCol w:w="9039"/>
      </w:tblGrid>
      <w:tr w:rsidR="004F40AF" w:rsidRPr="00086CDA" w:rsidTr="00242C9D">
        <w:tc>
          <w:tcPr>
            <w:tcW w:w="9039" w:type="dxa"/>
            <w:shd w:val="clear" w:color="auto" w:fill="F79646" w:themeFill="accent6"/>
          </w:tcPr>
          <w:p w:rsidR="004F40AF" w:rsidRPr="00375AFB" w:rsidRDefault="004F40AF" w:rsidP="004F40AF">
            <w:pPr>
              <w:pStyle w:val="xTitulo1"/>
              <w:numPr>
                <w:ilvl w:val="1"/>
                <w:numId w:val="4"/>
              </w:numPr>
            </w:pPr>
            <w:bookmarkStart w:id="18" w:name="_Toc312143375"/>
            <w:bookmarkStart w:id="19" w:name="_Toc383074820"/>
            <w:r>
              <w:lastRenderedPageBreak/>
              <w:t>Diccionario del EDT</w:t>
            </w:r>
            <w:bookmarkEnd w:id="18"/>
            <w:bookmarkEnd w:id="19"/>
          </w:p>
        </w:tc>
      </w:tr>
    </w:tbl>
    <w:p w:rsidR="004F40AF" w:rsidRDefault="004F40AF" w:rsidP="004F40AF"/>
    <w:tbl>
      <w:tblPr>
        <w:tblStyle w:val="Tablaconcuadrcula"/>
        <w:tblW w:w="0" w:type="auto"/>
        <w:tblLook w:val="04A0" w:firstRow="1" w:lastRow="0" w:firstColumn="1" w:lastColumn="0" w:noHBand="0" w:noVBand="1"/>
      </w:tblPr>
      <w:tblGrid>
        <w:gridCol w:w="2093"/>
        <w:gridCol w:w="2800"/>
        <w:gridCol w:w="1912"/>
        <w:gridCol w:w="2234"/>
      </w:tblGrid>
      <w:tr w:rsidR="004F40AF" w:rsidRPr="00E31180" w:rsidTr="00242C9D">
        <w:tc>
          <w:tcPr>
            <w:tcW w:w="9039" w:type="dxa"/>
            <w:gridSpan w:val="4"/>
            <w:shd w:val="clear" w:color="auto" w:fill="FABF8F" w:themeFill="accent6" w:themeFillTint="99"/>
          </w:tcPr>
          <w:p w:rsidR="004F40AF" w:rsidRPr="00151F6A" w:rsidRDefault="004F40AF" w:rsidP="00242C9D">
            <w:pPr>
              <w:pStyle w:val="WBSHeader"/>
            </w:pPr>
            <w:bookmarkStart w:id="20" w:name="_Toc312143376"/>
            <w:bookmarkStart w:id="21" w:name="_Toc383074821"/>
            <w:r>
              <w:t>Entregable final del proyecto</w:t>
            </w:r>
            <w:bookmarkEnd w:id="20"/>
            <w:bookmarkEnd w:id="21"/>
          </w:p>
        </w:tc>
      </w:tr>
      <w:tr w:rsidR="004F40AF" w:rsidRPr="00094596" w:rsidTr="00242C9D">
        <w:tc>
          <w:tcPr>
            <w:tcW w:w="2093" w:type="dxa"/>
          </w:tcPr>
          <w:p w:rsidR="004F40AF" w:rsidRPr="00094596" w:rsidRDefault="0071588B" w:rsidP="00242C9D">
            <w:pPr>
              <w:rPr>
                <w:sz w:val="18"/>
                <w:szCs w:val="18"/>
              </w:rPr>
            </w:pPr>
            <w:r>
              <w:rPr>
                <w:sz w:val="18"/>
                <w:szCs w:val="18"/>
              </w:rPr>
              <w:t xml:space="preserve">ETL de Perú, Bolivia, </w:t>
            </w:r>
            <w:r w:rsidRPr="0071588B">
              <w:rPr>
                <w:sz w:val="18"/>
                <w:szCs w:val="18"/>
              </w:rPr>
              <w:t>Guatemala</w:t>
            </w:r>
            <w:r>
              <w:rPr>
                <w:sz w:val="18"/>
                <w:szCs w:val="18"/>
              </w:rPr>
              <w:t xml:space="preserve">, </w:t>
            </w:r>
            <w:r w:rsidRPr="0071588B">
              <w:rPr>
                <w:sz w:val="18"/>
                <w:szCs w:val="18"/>
              </w:rPr>
              <w:t>Colombia, Venezuela y México</w:t>
            </w:r>
          </w:p>
        </w:tc>
        <w:tc>
          <w:tcPr>
            <w:tcW w:w="6946" w:type="dxa"/>
            <w:gridSpan w:val="3"/>
          </w:tcPr>
          <w:p w:rsidR="004F40AF" w:rsidRDefault="004F40AF" w:rsidP="004F40AF">
            <w:pPr>
              <w:pStyle w:val="Prrafodelista"/>
              <w:numPr>
                <w:ilvl w:val="0"/>
                <w:numId w:val="9"/>
              </w:numPr>
              <w:rPr>
                <w:sz w:val="18"/>
                <w:szCs w:val="18"/>
                <w:lang w:val="es-ES"/>
              </w:rPr>
            </w:pPr>
            <w:r>
              <w:rPr>
                <w:sz w:val="18"/>
                <w:szCs w:val="18"/>
                <w:lang w:val="es-ES"/>
              </w:rPr>
              <w:t>Descripción</w:t>
            </w:r>
          </w:p>
          <w:p w:rsidR="004F40AF" w:rsidRDefault="0071588B" w:rsidP="00242C9D">
            <w:pPr>
              <w:pStyle w:val="Prrafodelista"/>
              <w:ind w:left="360"/>
              <w:rPr>
                <w:sz w:val="18"/>
                <w:szCs w:val="18"/>
                <w:lang w:val="es-ES"/>
              </w:rPr>
            </w:pPr>
            <w:r>
              <w:rPr>
                <w:sz w:val="18"/>
                <w:szCs w:val="18"/>
                <w:lang w:val="es-ES"/>
              </w:rPr>
              <w:t>Se debe entregar todos los componentes ETL como archivos DTSX para ser implementados</w:t>
            </w:r>
          </w:p>
          <w:p w:rsidR="004F40AF" w:rsidRPr="00094596" w:rsidRDefault="004F40AF" w:rsidP="00242C9D">
            <w:pPr>
              <w:pStyle w:val="Prrafodelista"/>
              <w:ind w:left="360"/>
              <w:rPr>
                <w:sz w:val="18"/>
                <w:szCs w:val="18"/>
                <w:lang w:val="es-ES"/>
              </w:rPr>
            </w:pPr>
          </w:p>
        </w:tc>
      </w:tr>
      <w:tr w:rsidR="004F40AF" w:rsidRPr="00094596" w:rsidTr="00242C9D">
        <w:tc>
          <w:tcPr>
            <w:tcW w:w="2093" w:type="dxa"/>
          </w:tcPr>
          <w:p w:rsidR="004F40AF" w:rsidRPr="00094596" w:rsidRDefault="004F40AF" w:rsidP="00242C9D">
            <w:pPr>
              <w:rPr>
                <w:b/>
                <w:sz w:val="18"/>
                <w:szCs w:val="18"/>
                <w:lang w:val="es-ES"/>
              </w:rPr>
            </w:pPr>
            <w:r>
              <w:rPr>
                <w:b/>
                <w:sz w:val="18"/>
                <w:szCs w:val="18"/>
                <w:lang w:val="es-ES"/>
              </w:rPr>
              <w:t>Ejecutor</w:t>
            </w:r>
          </w:p>
          <w:p w:rsidR="004F40AF" w:rsidRPr="00094596" w:rsidRDefault="004F40AF" w:rsidP="00242C9D">
            <w:pPr>
              <w:rPr>
                <w:sz w:val="18"/>
                <w:szCs w:val="18"/>
                <w:lang w:val="es-ES"/>
              </w:rPr>
            </w:pPr>
          </w:p>
        </w:tc>
        <w:tc>
          <w:tcPr>
            <w:tcW w:w="2800" w:type="dxa"/>
          </w:tcPr>
          <w:p w:rsidR="004F40AF" w:rsidRPr="00094596" w:rsidRDefault="004F40AF" w:rsidP="00242C9D">
            <w:pPr>
              <w:rPr>
                <w:b/>
                <w:sz w:val="18"/>
                <w:szCs w:val="18"/>
                <w:lang w:val="es-ES"/>
              </w:rPr>
            </w:pPr>
            <w:r>
              <w:rPr>
                <w:b/>
                <w:sz w:val="18"/>
                <w:szCs w:val="18"/>
                <w:lang w:val="es-ES"/>
              </w:rPr>
              <w:t>Responsable</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4F40AF" w:rsidRPr="00094596" w:rsidRDefault="004F40AF" w:rsidP="00242C9D">
            <w:pPr>
              <w:rPr>
                <w:b/>
                <w:sz w:val="18"/>
                <w:szCs w:val="18"/>
                <w:lang w:val="es-ES"/>
              </w:rPr>
            </w:pPr>
            <w:r>
              <w:rPr>
                <w:b/>
                <w:sz w:val="18"/>
                <w:szCs w:val="18"/>
                <w:lang w:val="es-ES"/>
              </w:rPr>
              <w:t>Consultado</w:t>
            </w:r>
          </w:p>
          <w:p w:rsidR="004F40AF" w:rsidRPr="00094596" w:rsidRDefault="0071588B" w:rsidP="00242C9D">
            <w:pPr>
              <w:rPr>
                <w:sz w:val="18"/>
                <w:szCs w:val="18"/>
                <w:lang w:val="es-ES"/>
              </w:rPr>
            </w:pPr>
            <w:r>
              <w:rPr>
                <w:sz w:val="18"/>
                <w:szCs w:val="18"/>
                <w:lang w:val="es-ES"/>
              </w:rPr>
              <w:t>Luis Castro</w:t>
            </w:r>
          </w:p>
        </w:tc>
        <w:tc>
          <w:tcPr>
            <w:tcW w:w="2234" w:type="dxa"/>
          </w:tcPr>
          <w:p w:rsidR="004F40AF" w:rsidRPr="00094596" w:rsidRDefault="004F40AF" w:rsidP="00242C9D">
            <w:pPr>
              <w:rPr>
                <w:b/>
                <w:sz w:val="18"/>
                <w:szCs w:val="18"/>
                <w:lang w:val="es-ES"/>
              </w:rPr>
            </w:pPr>
            <w:r>
              <w:rPr>
                <w:b/>
                <w:sz w:val="18"/>
                <w:szCs w:val="18"/>
                <w:lang w:val="es-ES"/>
              </w:rPr>
              <w:t>Informado</w:t>
            </w:r>
          </w:p>
          <w:p w:rsidR="004F40AF" w:rsidRPr="00094596" w:rsidRDefault="002470A5" w:rsidP="00AE6C65">
            <w:pPr>
              <w:rPr>
                <w:sz w:val="18"/>
                <w:szCs w:val="18"/>
                <w:lang w:val="es-ES"/>
              </w:rPr>
            </w:pPr>
            <w:r>
              <w:rPr>
                <w:sz w:val="18"/>
                <w:szCs w:val="18"/>
                <w:lang w:val="es-ES"/>
              </w:rPr>
              <w:t xml:space="preserve">Carmen Soto, Luis </w:t>
            </w:r>
            <w:proofErr w:type="spellStart"/>
            <w:r>
              <w:rPr>
                <w:sz w:val="18"/>
                <w:szCs w:val="18"/>
                <w:lang w:val="es-ES"/>
              </w:rPr>
              <w:t>Kitayama</w:t>
            </w:r>
            <w:proofErr w:type="spellEnd"/>
            <w:r>
              <w:rPr>
                <w:sz w:val="18"/>
                <w:szCs w:val="18"/>
                <w:lang w:val="es-ES"/>
              </w:rPr>
              <w:t>, Luis Castro</w:t>
            </w:r>
            <w:r>
              <w:rPr>
                <w:sz w:val="18"/>
                <w:szCs w:val="18"/>
                <w:lang w:val="es-ES"/>
              </w:rPr>
              <w:t>, Francisco Frez</w:t>
            </w:r>
          </w:p>
        </w:tc>
      </w:tr>
      <w:tr w:rsidR="004F40AF" w:rsidRPr="007648B6" w:rsidTr="00242C9D">
        <w:tc>
          <w:tcPr>
            <w:tcW w:w="2093" w:type="dxa"/>
          </w:tcPr>
          <w:p w:rsidR="004F40AF" w:rsidRPr="00590372" w:rsidRDefault="004F40AF" w:rsidP="00242C9D">
            <w:pPr>
              <w:rPr>
                <w:b/>
                <w:sz w:val="18"/>
                <w:szCs w:val="18"/>
                <w:lang w:val="es-ES"/>
              </w:rPr>
            </w:pPr>
            <w:r w:rsidRPr="00590372">
              <w:rPr>
                <w:b/>
                <w:sz w:val="18"/>
                <w:szCs w:val="18"/>
                <w:lang w:val="es-ES"/>
              </w:rPr>
              <w:t>Esfuerzo Estimado</w:t>
            </w:r>
          </w:p>
        </w:tc>
        <w:tc>
          <w:tcPr>
            <w:tcW w:w="2800" w:type="dxa"/>
          </w:tcPr>
          <w:p w:rsidR="004F40AF" w:rsidRPr="00094596" w:rsidRDefault="00484ABA" w:rsidP="00242C9D">
            <w:pPr>
              <w:rPr>
                <w:sz w:val="18"/>
                <w:szCs w:val="18"/>
                <w:lang w:val="es-ES"/>
              </w:rPr>
            </w:pPr>
            <w:r>
              <w:rPr>
                <w:sz w:val="18"/>
                <w:szCs w:val="18"/>
                <w:lang w:val="es-ES"/>
              </w:rPr>
              <w:t xml:space="preserve">4855.75 </w:t>
            </w:r>
            <w:proofErr w:type="spellStart"/>
            <w:r>
              <w:rPr>
                <w:sz w:val="18"/>
                <w:szCs w:val="18"/>
                <w:lang w:val="es-ES"/>
              </w:rPr>
              <w:t>hrs</w:t>
            </w:r>
            <w:proofErr w:type="spellEnd"/>
          </w:p>
        </w:tc>
        <w:tc>
          <w:tcPr>
            <w:tcW w:w="4146" w:type="dxa"/>
            <w:gridSpan w:val="2"/>
          </w:tcPr>
          <w:p w:rsidR="004F40AF" w:rsidRPr="00181CFF" w:rsidRDefault="004F40AF" w:rsidP="00242C9D">
            <w:pPr>
              <w:rPr>
                <w:b/>
                <w:sz w:val="18"/>
                <w:szCs w:val="18"/>
                <w:lang w:val="en-US"/>
              </w:rPr>
            </w:pPr>
            <w:r w:rsidRPr="00181CFF">
              <w:rPr>
                <w:b/>
                <w:sz w:val="18"/>
                <w:szCs w:val="18"/>
                <w:lang w:val="en-US"/>
              </w:rPr>
              <w:t>Staff</w:t>
            </w:r>
          </w:p>
          <w:p w:rsidR="004F40AF" w:rsidRPr="007648B6" w:rsidRDefault="004F40AF" w:rsidP="00242C9D">
            <w:pPr>
              <w:rPr>
                <w:sz w:val="18"/>
                <w:szCs w:val="18"/>
                <w:lang w:val="en-US"/>
              </w:rPr>
            </w:pPr>
          </w:p>
        </w:tc>
      </w:tr>
      <w:tr w:rsidR="004F40AF" w:rsidRPr="007648B6" w:rsidTr="00242C9D">
        <w:tc>
          <w:tcPr>
            <w:tcW w:w="9039" w:type="dxa"/>
            <w:gridSpan w:val="4"/>
          </w:tcPr>
          <w:p w:rsidR="004F40AF" w:rsidRPr="00590372" w:rsidRDefault="004F40AF" w:rsidP="00242C9D">
            <w:pPr>
              <w:rPr>
                <w:b/>
                <w:sz w:val="18"/>
                <w:szCs w:val="18"/>
                <w:lang w:val="es-ES"/>
              </w:rPr>
            </w:pPr>
            <w:r w:rsidRPr="00590372">
              <w:rPr>
                <w:b/>
                <w:sz w:val="18"/>
                <w:szCs w:val="18"/>
                <w:lang w:val="es-ES"/>
              </w:rPr>
              <w:t>Observaciones</w:t>
            </w:r>
          </w:p>
          <w:p w:rsidR="004F40AF" w:rsidRPr="00C16A87" w:rsidRDefault="004F40AF" w:rsidP="00242C9D">
            <w:pPr>
              <w:rPr>
                <w:sz w:val="18"/>
                <w:szCs w:val="18"/>
                <w:lang w:val="es-ES"/>
              </w:rPr>
            </w:pPr>
          </w:p>
        </w:tc>
      </w:tr>
    </w:tbl>
    <w:p w:rsidR="004F40AF" w:rsidRDefault="004F40AF" w:rsidP="004F40AF"/>
    <w:tbl>
      <w:tblPr>
        <w:tblStyle w:val="Tablaconcuadrcula"/>
        <w:tblW w:w="0" w:type="auto"/>
        <w:tblLook w:val="04A0" w:firstRow="1" w:lastRow="0" w:firstColumn="1" w:lastColumn="0" w:noHBand="0" w:noVBand="1"/>
      </w:tblPr>
      <w:tblGrid>
        <w:gridCol w:w="2093"/>
        <w:gridCol w:w="2800"/>
        <w:gridCol w:w="1912"/>
        <w:gridCol w:w="2234"/>
      </w:tblGrid>
      <w:tr w:rsidR="004F40AF" w:rsidRPr="00E31180" w:rsidTr="00242C9D">
        <w:tc>
          <w:tcPr>
            <w:tcW w:w="9039" w:type="dxa"/>
            <w:gridSpan w:val="4"/>
            <w:shd w:val="clear" w:color="auto" w:fill="FABF8F" w:themeFill="accent6" w:themeFillTint="99"/>
          </w:tcPr>
          <w:p w:rsidR="004F40AF" w:rsidRPr="00151F6A" w:rsidRDefault="004F40AF" w:rsidP="004F40AF">
            <w:pPr>
              <w:pStyle w:val="WBSHeader"/>
              <w:numPr>
                <w:ilvl w:val="1"/>
                <w:numId w:val="10"/>
              </w:numPr>
            </w:pPr>
            <w:r>
              <w:t xml:space="preserve"> </w:t>
            </w:r>
            <w:bookmarkStart w:id="22" w:name="_Toc312143377"/>
            <w:bookmarkStart w:id="23" w:name="_Toc383074822"/>
            <w:r>
              <w:t>Entregables de la Administración del proyecto</w:t>
            </w:r>
            <w:bookmarkEnd w:id="22"/>
            <w:bookmarkEnd w:id="23"/>
          </w:p>
        </w:tc>
      </w:tr>
      <w:tr w:rsidR="004F40AF" w:rsidRPr="00094596" w:rsidTr="00242C9D">
        <w:tc>
          <w:tcPr>
            <w:tcW w:w="2093" w:type="dxa"/>
          </w:tcPr>
          <w:p w:rsidR="004F40AF" w:rsidRPr="00094596" w:rsidRDefault="004F40AF" w:rsidP="00242C9D">
            <w:pPr>
              <w:rPr>
                <w:sz w:val="18"/>
                <w:szCs w:val="18"/>
              </w:rPr>
            </w:pPr>
          </w:p>
        </w:tc>
        <w:tc>
          <w:tcPr>
            <w:tcW w:w="6946" w:type="dxa"/>
            <w:gridSpan w:val="3"/>
          </w:tcPr>
          <w:p w:rsidR="004F40AF" w:rsidRDefault="004F40AF" w:rsidP="004F40AF">
            <w:pPr>
              <w:pStyle w:val="Prrafodelista"/>
              <w:numPr>
                <w:ilvl w:val="0"/>
                <w:numId w:val="9"/>
              </w:numPr>
              <w:rPr>
                <w:sz w:val="18"/>
                <w:szCs w:val="18"/>
                <w:lang w:val="es-ES"/>
              </w:rPr>
            </w:pPr>
            <w:r>
              <w:rPr>
                <w:sz w:val="18"/>
                <w:szCs w:val="18"/>
                <w:lang w:val="es-ES"/>
              </w:rPr>
              <w:t>Descripción</w:t>
            </w:r>
          </w:p>
          <w:p w:rsidR="004F40AF" w:rsidRDefault="004F40AF" w:rsidP="00242C9D">
            <w:pPr>
              <w:pStyle w:val="Prrafodelista"/>
              <w:ind w:left="360"/>
              <w:rPr>
                <w:sz w:val="18"/>
                <w:szCs w:val="18"/>
                <w:lang w:val="es-ES"/>
              </w:rPr>
            </w:pPr>
          </w:p>
          <w:p w:rsidR="004F40AF" w:rsidRPr="00094596" w:rsidRDefault="004F40AF" w:rsidP="00242C9D">
            <w:pPr>
              <w:pStyle w:val="Prrafodelista"/>
              <w:ind w:left="360"/>
              <w:rPr>
                <w:sz w:val="18"/>
                <w:szCs w:val="18"/>
                <w:lang w:val="es-ES"/>
              </w:rPr>
            </w:pPr>
          </w:p>
        </w:tc>
      </w:tr>
      <w:tr w:rsidR="004F40AF" w:rsidRPr="00094596" w:rsidTr="00242C9D">
        <w:tc>
          <w:tcPr>
            <w:tcW w:w="2093" w:type="dxa"/>
          </w:tcPr>
          <w:p w:rsidR="004F40AF" w:rsidRPr="00094596" w:rsidRDefault="004F40AF" w:rsidP="00242C9D">
            <w:pPr>
              <w:rPr>
                <w:b/>
                <w:sz w:val="18"/>
                <w:szCs w:val="18"/>
                <w:lang w:val="es-ES"/>
              </w:rPr>
            </w:pPr>
            <w:r>
              <w:rPr>
                <w:b/>
                <w:sz w:val="18"/>
                <w:szCs w:val="18"/>
                <w:lang w:val="es-ES"/>
              </w:rPr>
              <w:t>Ejecutor</w:t>
            </w:r>
          </w:p>
          <w:p w:rsidR="004F40AF" w:rsidRPr="00094596" w:rsidRDefault="004F40AF" w:rsidP="00242C9D">
            <w:pPr>
              <w:rPr>
                <w:sz w:val="18"/>
                <w:szCs w:val="18"/>
                <w:lang w:val="es-ES"/>
              </w:rPr>
            </w:pPr>
          </w:p>
        </w:tc>
        <w:tc>
          <w:tcPr>
            <w:tcW w:w="2800" w:type="dxa"/>
          </w:tcPr>
          <w:p w:rsidR="004F40AF" w:rsidRPr="00094596" w:rsidRDefault="004F40AF" w:rsidP="00242C9D">
            <w:pPr>
              <w:rPr>
                <w:b/>
                <w:sz w:val="18"/>
                <w:szCs w:val="18"/>
                <w:lang w:val="es-ES"/>
              </w:rPr>
            </w:pPr>
            <w:r>
              <w:rPr>
                <w:b/>
                <w:sz w:val="18"/>
                <w:szCs w:val="18"/>
                <w:lang w:val="es-ES"/>
              </w:rPr>
              <w:t>Responsable</w:t>
            </w:r>
          </w:p>
          <w:p w:rsidR="004F40AF" w:rsidRPr="00094596" w:rsidRDefault="004F40AF" w:rsidP="00242C9D">
            <w:pPr>
              <w:rPr>
                <w:sz w:val="18"/>
                <w:szCs w:val="18"/>
                <w:lang w:val="es-ES"/>
              </w:rPr>
            </w:pPr>
          </w:p>
        </w:tc>
        <w:tc>
          <w:tcPr>
            <w:tcW w:w="1912" w:type="dxa"/>
          </w:tcPr>
          <w:p w:rsidR="004F40AF" w:rsidRPr="00094596" w:rsidRDefault="004F40AF" w:rsidP="00242C9D">
            <w:pPr>
              <w:rPr>
                <w:b/>
                <w:sz w:val="18"/>
                <w:szCs w:val="18"/>
                <w:lang w:val="es-ES"/>
              </w:rPr>
            </w:pPr>
            <w:r>
              <w:rPr>
                <w:b/>
                <w:sz w:val="18"/>
                <w:szCs w:val="18"/>
                <w:lang w:val="es-ES"/>
              </w:rPr>
              <w:t>Consultado</w:t>
            </w:r>
          </w:p>
          <w:p w:rsidR="004F40AF" w:rsidRPr="00094596" w:rsidRDefault="004F40AF" w:rsidP="00242C9D">
            <w:pPr>
              <w:rPr>
                <w:sz w:val="18"/>
                <w:szCs w:val="18"/>
                <w:lang w:val="es-ES"/>
              </w:rPr>
            </w:pPr>
          </w:p>
        </w:tc>
        <w:tc>
          <w:tcPr>
            <w:tcW w:w="2234" w:type="dxa"/>
          </w:tcPr>
          <w:p w:rsidR="004F40AF" w:rsidRPr="00094596" w:rsidRDefault="004F40AF" w:rsidP="00242C9D">
            <w:pPr>
              <w:rPr>
                <w:b/>
                <w:sz w:val="18"/>
                <w:szCs w:val="18"/>
                <w:lang w:val="es-ES"/>
              </w:rPr>
            </w:pPr>
            <w:r>
              <w:rPr>
                <w:b/>
                <w:sz w:val="18"/>
                <w:szCs w:val="18"/>
                <w:lang w:val="es-ES"/>
              </w:rPr>
              <w:t>Informado</w:t>
            </w:r>
          </w:p>
          <w:p w:rsidR="004F40AF" w:rsidRPr="00094596" w:rsidRDefault="004F40AF" w:rsidP="00242C9D">
            <w:pPr>
              <w:rPr>
                <w:sz w:val="18"/>
                <w:szCs w:val="18"/>
                <w:lang w:val="es-ES"/>
              </w:rPr>
            </w:pPr>
          </w:p>
        </w:tc>
      </w:tr>
      <w:tr w:rsidR="004F40AF" w:rsidRPr="007648B6" w:rsidTr="00242C9D">
        <w:tc>
          <w:tcPr>
            <w:tcW w:w="2093" w:type="dxa"/>
          </w:tcPr>
          <w:p w:rsidR="004F40AF" w:rsidRPr="00590372" w:rsidRDefault="004F40AF" w:rsidP="00242C9D">
            <w:pPr>
              <w:rPr>
                <w:b/>
                <w:sz w:val="18"/>
                <w:szCs w:val="18"/>
                <w:lang w:val="es-ES"/>
              </w:rPr>
            </w:pPr>
            <w:r w:rsidRPr="00590372">
              <w:rPr>
                <w:b/>
                <w:sz w:val="18"/>
                <w:szCs w:val="18"/>
                <w:lang w:val="es-ES"/>
              </w:rPr>
              <w:t>Esfuerzo Estimado</w:t>
            </w:r>
          </w:p>
        </w:tc>
        <w:tc>
          <w:tcPr>
            <w:tcW w:w="2800" w:type="dxa"/>
          </w:tcPr>
          <w:p w:rsidR="004F40AF" w:rsidRPr="00094596" w:rsidRDefault="004F40AF" w:rsidP="00242C9D">
            <w:pPr>
              <w:rPr>
                <w:sz w:val="18"/>
                <w:szCs w:val="18"/>
                <w:lang w:val="es-ES"/>
              </w:rPr>
            </w:pPr>
            <w:r>
              <w:rPr>
                <w:sz w:val="18"/>
                <w:szCs w:val="18"/>
                <w:lang w:val="es-ES"/>
              </w:rPr>
              <w:t>xx H/H</w:t>
            </w:r>
          </w:p>
        </w:tc>
        <w:tc>
          <w:tcPr>
            <w:tcW w:w="4146" w:type="dxa"/>
            <w:gridSpan w:val="2"/>
          </w:tcPr>
          <w:p w:rsidR="004F40AF" w:rsidRPr="00181CFF" w:rsidRDefault="004F40AF" w:rsidP="00242C9D">
            <w:pPr>
              <w:rPr>
                <w:b/>
                <w:sz w:val="18"/>
                <w:szCs w:val="18"/>
                <w:lang w:val="en-US"/>
              </w:rPr>
            </w:pPr>
            <w:r w:rsidRPr="00181CFF">
              <w:rPr>
                <w:b/>
                <w:sz w:val="18"/>
                <w:szCs w:val="18"/>
                <w:lang w:val="en-US"/>
              </w:rPr>
              <w:t>Staff</w:t>
            </w:r>
          </w:p>
          <w:p w:rsidR="004F40AF" w:rsidRPr="007648B6" w:rsidRDefault="004F40AF" w:rsidP="00242C9D">
            <w:pPr>
              <w:rPr>
                <w:sz w:val="18"/>
                <w:szCs w:val="18"/>
                <w:lang w:val="en-US"/>
              </w:rPr>
            </w:pPr>
          </w:p>
        </w:tc>
      </w:tr>
      <w:tr w:rsidR="004F40AF" w:rsidRPr="007648B6" w:rsidTr="00242C9D">
        <w:tc>
          <w:tcPr>
            <w:tcW w:w="9039" w:type="dxa"/>
            <w:gridSpan w:val="4"/>
          </w:tcPr>
          <w:p w:rsidR="004F40AF" w:rsidRPr="00590372" w:rsidRDefault="004F40AF" w:rsidP="00242C9D">
            <w:pPr>
              <w:rPr>
                <w:b/>
                <w:sz w:val="18"/>
                <w:szCs w:val="18"/>
                <w:lang w:val="es-ES"/>
              </w:rPr>
            </w:pPr>
            <w:r w:rsidRPr="00590372">
              <w:rPr>
                <w:b/>
                <w:sz w:val="18"/>
                <w:szCs w:val="18"/>
                <w:lang w:val="es-ES"/>
              </w:rPr>
              <w:t>Observaciones</w:t>
            </w:r>
          </w:p>
          <w:p w:rsidR="004F40AF" w:rsidRPr="00C16A87" w:rsidRDefault="004F40AF" w:rsidP="00242C9D">
            <w:pPr>
              <w:rPr>
                <w:sz w:val="18"/>
                <w:szCs w:val="18"/>
                <w:lang w:val="es-ES"/>
              </w:rPr>
            </w:pPr>
          </w:p>
        </w:tc>
      </w:tr>
    </w:tbl>
    <w:p w:rsidR="004F40AF" w:rsidRDefault="004F40AF" w:rsidP="004F40AF"/>
    <w:tbl>
      <w:tblPr>
        <w:tblStyle w:val="Tablaconcuadrcula"/>
        <w:tblW w:w="0" w:type="auto"/>
        <w:tblLook w:val="04A0" w:firstRow="1" w:lastRow="0" w:firstColumn="1" w:lastColumn="0" w:noHBand="0" w:noVBand="1"/>
      </w:tblPr>
      <w:tblGrid>
        <w:gridCol w:w="2093"/>
        <w:gridCol w:w="2800"/>
        <w:gridCol w:w="1912"/>
        <w:gridCol w:w="2234"/>
      </w:tblGrid>
      <w:tr w:rsidR="004F40AF" w:rsidRPr="00E31180" w:rsidTr="00242C9D">
        <w:tc>
          <w:tcPr>
            <w:tcW w:w="9039" w:type="dxa"/>
            <w:gridSpan w:val="4"/>
            <w:shd w:val="clear" w:color="auto" w:fill="FABF8F" w:themeFill="accent6" w:themeFillTint="99"/>
          </w:tcPr>
          <w:p w:rsidR="004F40AF" w:rsidRPr="00151F6A" w:rsidRDefault="004F40AF" w:rsidP="004F40AF">
            <w:pPr>
              <w:pStyle w:val="WBSHeader"/>
              <w:numPr>
                <w:ilvl w:val="2"/>
                <w:numId w:val="10"/>
              </w:numPr>
            </w:pPr>
            <w:bookmarkStart w:id="24" w:name="_Toc312143378"/>
            <w:bookmarkStart w:id="25" w:name="_Toc383074823"/>
            <w:r>
              <w:t>Caso de Negocios y Solicitud de Necesidad</w:t>
            </w:r>
            <w:bookmarkEnd w:id="24"/>
            <w:bookmarkEnd w:id="25"/>
          </w:p>
        </w:tc>
      </w:tr>
      <w:tr w:rsidR="004F40AF" w:rsidRPr="00094596" w:rsidTr="00242C9D">
        <w:tc>
          <w:tcPr>
            <w:tcW w:w="2093" w:type="dxa"/>
          </w:tcPr>
          <w:p w:rsidR="004F40AF" w:rsidRPr="00094596" w:rsidRDefault="004F40AF" w:rsidP="00242C9D">
            <w:pPr>
              <w:rPr>
                <w:sz w:val="18"/>
                <w:szCs w:val="18"/>
              </w:rPr>
            </w:pPr>
          </w:p>
        </w:tc>
        <w:tc>
          <w:tcPr>
            <w:tcW w:w="6946" w:type="dxa"/>
            <w:gridSpan w:val="3"/>
          </w:tcPr>
          <w:p w:rsidR="004F40AF" w:rsidRDefault="004F40AF" w:rsidP="004F40AF">
            <w:pPr>
              <w:pStyle w:val="Prrafodelista"/>
              <w:numPr>
                <w:ilvl w:val="0"/>
                <w:numId w:val="9"/>
              </w:numPr>
              <w:rPr>
                <w:sz w:val="18"/>
                <w:szCs w:val="18"/>
                <w:lang w:val="es-ES"/>
              </w:rPr>
            </w:pPr>
            <w:r>
              <w:rPr>
                <w:sz w:val="18"/>
                <w:szCs w:val="18"/>
                <w:lang w:val="es-ES"/>
              </w:rPr>
              <w:t>Descripción</w:t>
            </w:r>
          </w:p>
          <w:p w:rsidR="004F40AF" w:rsidRDefault="004F40AF" w:rsidP="00242C9D">
            <w:pPr>
              <w:pStyle w:val="Prrafodelista"/>
              <w:ind w:left="360"/>
              <w:rPr>
                <w:sz w:val="18"/>
                <w:szCs w:val="18"/>
                <w:lang w:val="es-ES"/>
              </w:rPr>
            </w:pPr>
          </w:p>
          <w:p w:rsidR="004F40AF" w:rsidRPr="00094596" w:rsidRDefault="004F40AF" w:rsidP="00242C9D">
            <w:pPr>
              <w:pStyle w:val="Prrafodelista"/>
              <w:ind w:left="360"/>
              <w:rPr>
                <w:sz w:val="18"/>
                <w:szCs w:val="18"/>
                <w:lang w:val="es-ES"/>
              </w:rPr>
            </w:pPr>
          </w:p>
        </w:tc>
      </w:tr>
      <w:tr w:rsidR="004F40AF" w:rsidRPr="00094596" w:rsidTr="00242C9D">
        <w:tc>
          <w:tcPr>
            <w:tcW w:w="2093" w:type="dxa"/>
          </w:tcPr>
          <w:p w:rsidR="004F40AF" w:rsidRPr="00094596" w:rsidRDefault="004F40AF" w:rsidP="00242C9D">
            <w:pPr>
              <w:rPr>
                <w:b/>
                <w:sz w:val="18"/>
                <w:szCs w:val="18"/>
                <w:lang w:val="es-ES"/>
              </w:rPr>
            </w:pPr>
            <w:r>
              <w:rPr>
                <w:b/>
                <w:sz w:val="18"/>
                <w:szCs w:val="18"/>
                <w:lang w:val="es-ES"/>
              </w:rPr>
              <w:t>Ejecutor</w:t>
            </w:r>
          </w:p>
          <w:p w:rsidR="004F40AF" w:rsidRPr="00094596" w:rsidRDefault="004F40AF" w:rsidP="00242C9D">
            <w:pPr>
              <w:rPr>
                <w:sz w:val="18"/>
                <w:szCs w:val="18"/>
                <w:lang w:val="es-ES"/>
              </w:rPr>
            </w:pPr>
          </w:p>
        </w:tc>
        <w:tc>
          <w:tcPr>
            <w:tcW w:w="2800" w:type="dxa"/>
          </w:tcPr>
          <w:p w:rsidR="004F40AF" w:rsidRPr="00094596" w:rsidRDefault="004F40AF" w:rsidP="00242C9D">
            <w:pPr>
              <w:rPr>
                <w:b/>
                <w:sz w:val="18"/>
                <w:szCs w:val="18"/>
                <w:lang w:val="es-ES"/>
              </w:rPr>
            </w:pPr>
            <w:r>
              <w:rPr>
                <w:b/>
                <w:sz w:val="18"/>
                <w:szCs w:val="18"/>
                <w:lang w:val="es-ES"/>
              </w:rPr>
              <w:t>Responsable</w:t>
            </w:r>
          </w:p>
          <w:p w:rsidR="004F40AF" w:rsidRPr="00094596" w:rsidRDefault="004F40AF" w:rsidP="00242C9D">
            <w:pPr>
              <w:rPr>
                <w:sz w:val="18"/>
                <w:szCs w:val="18"/>
                <w:lang w:val="es-ES"/>
              </w:rPr>
            </w:pPr>
          </w:p>
        </w:tc>
        <w:tc>
          <w:tcPr>
            <w:tcW w:w="1912" w:type="dxa"/>
          </w:tcPr>
          <w:p w:rsidR="004F40AF" w:rsidRPr="00094596" w:rsidRDefault="004F40AF" w:rsidP="00242C9D">
            <w:pPr>
              <w:rPr>
                <w:b/>
                <w:sz w:val="18"/>
                <w:szCs w:val="18"/>
                <w:lang w:val="es-ES"/>
              </w:rPr>
            </w:pPr>
            <w:r>
              <w:rPr>
                <w:b/>
                <w:sz w:val="18"/>
                <w:szCs w:val="18"/>
                <w:lang w:val="es-ES"/>
              </w:rPr>
              <w:t>Consultado</w:t>
            </w:r>
          </w:p>
          <w:p w:rsidR="004F40AF" w:rsidRPr="00094596" w:rsidRDefault="004F40AF" w:rsidP="00242C9D">
            <w:pPr>
              <w:rPr>
                <w:sz w:val="18"/>
                <w:szCs w:val="18"/>
                <w:lang w:val="es-ES"/>
              </w:rPr>
            </w:pPr>
          </w:p>
        </w:tc>
        <w:tc>
          <w:tcPr>
            <w:tcW w:w="2234" w:type="dxa"/>
          </w:tcPr>
          <w:p w:rsidR="004F40AF" w:rsidRPr="00094596" w:rsidRDefault="004F40AF" w:rsidP="00242C9D">
            <w:pPr>
              <w:rPr>
                <w:b/>
                <w:sz w:val="18"/>
                <w:szCs w:val="18"/>
                <w:lang w:val="es-ES"/>
              </w:rPr>
            </w:pPr>
            <w:r>
              <w:rPr>
                <w:b/>
                <w:sz w:val="18"/>
                <w:szCs w:val="18"/>
                <w:lang w:val="es-ES"/>
              </w:rPr>
              <w:t>Informado</w:t>
            </w:r>
          </w:p>
          <w:p w:rsidR="004F40AF" w:rsidRPr="00094596" w:rsidRDefault="004F40AF" w:rsidP="00242C9D">
            <w:pPr>
              <w:rPr>
                <w:sz w:val="18"/>
                <w:szCs w:val="18"/>
                <w:lang w:val="es-ES"/>
              </w:rPr>
            </w:pPr>
          </w:p>
        </w:tc>
      </w:tr>
      <w:tr w:rsidR="004F40AF" w:rsidRPr="007648B6" w:rsidTr="00242C9D">
        <w:tc>
          <w:tcPr>
            <w:tcW w:w="2093" w:type="dxa"/>
          </w:tcPr>
          <w:p w:rsidR="004F40AF" w:rsidRPr="00590372" w:rsidRDefault="004F40AF" w:rsidP="00242C9D">
            <w:pPr>
              <w:rPr>
                <w:b/>
                <w:sz w:val="18"/>
                <w:szCs w:val="18"/>
                <w:lang w:val="es-ES"/>
              </w:rPr>
            </w:pPr>
            <w:r w:rsidRPr="00590372">
              <w:rPr>
                <w:b/>
                <w:sz w:val="18"/>
                <w:szCs w:val="18"/>
                <w:lang w:val="es-ES"/>
              </w:rPr>
              <w:t>Esfuerzo Estimado</w:t>
            </w:r>
          </w:p>
        </w:tc>
        <w:tc>
          <w:tcPr>
            <w:tcW w:w="2800" w:type="dxa"/>
          </w:tcPr>
          <w:p w:rsidR="004F40AF" w:rsidRPr="00094596" w:rsidRDefault="004F40AF" w:rsidP="00242C9D">
            <w:pPr>
              <w:rPr>
                <w:sz w:val="18"/>
                <w:szCs w:val="18"/>
                <w:lang w:val="es-ES"/>
              </w:rPr>
            </w:pPr>
            <w:r>
              <w:rPr>
                <w:sz w:val="18"/>
                <w:szCs w:val="18"/>
                <w:lang w:val="es-ES"/>
              </w:rPr>
              <w:t>xx H/H</w:t>
            </w:r>
          </w:p>
        </w:tc>
        <w:tc>
          <w:tcPr>
            <w:tcW w:w="4146" w:type="dxa"/>
            <w:gridSpan w:val="2"/>
          </w:tcPr>
          <w:p w:rsidR="004F40AF" w:rsidRPr="00181CFF" w:rsidRDefault="004F40AF" w:rsidP="00242C9D">
            <w:pPr>
              <w:rPr>
                <w:b/>
                <w:sz w:val="18"/>
                <w:szCs w:val="18"/>
                <w:lang w:val="en-US"/>
              </w:rPr>
            </w:pPr>
            <w:r w:rsidRPr="00181CFF">
              <w:rPr>
                <w:b/>
                <w:sz w:val="18"/>
                <w:szCs w:val="18"/>
                <w:lang w:val="en-US"/>
              </w:rPr>
              <w:t>Staff</w:t>
            </w:r>
          </w:p>
          <w:p w:rsidR="004F40AF" w:rsidRPr="007648B6" w:rsidRDefault="004F40AF" w:rsidP="00242C9D">
            <w:pPr>
              <w:rPr>
                <w:sz w:val="18"/>
                <w:szCs w:val="18"/>
                <w:lang w:val="en-US"/>
              </w:rPr>
            </w:pPr>
          </w:p>
        </w:tc>
      </w:tr>
      <w:tr w:rsidR="004F40AF" w:rsidRPr="007648B6" w:rsidTr="00242C9D">
        <w:tc>
          <w:tcPr>
            <w:tcW w:w="9039" w:type="dxa"/>
            <w:gridSpan w:val="4"/>
          </w:tcPr>
          <w:p w:rsidR="004F40AF" w:rsidRPr="00590372" w:rsidRDefault="004F40AF" w:rsidP="00242C9D">
            <w:pPr>
              <w:rPr>
                <w:b/>
                <w:sz w:val="18"/>
                <w:szCs w:val="18"/>
                <w:lang w:val="es-ES"/>
              </w:rPr>
            </w:pPr>
            <w:r w:rsidRPr="00590372">
              <w:rPr>
                <w:b/>
                <w:sz w:val="18"/>
                <w:szCs w:val="18"/>
                <w:lang w:val="es-ES"/>
              </w:rPr>
              <w:t>Observaciones</w:t>
            </w:r>
          </w:p>
          <w:p w:rsidR="004F40AF" w:rsidRPr="00C16A87" w:rsidRDefault="004F40AF" w:rsidP="00242C9D">
            <w:pPr>
              <w:rPr>
                <w:sz w:val="18"/>
                <w:szCs w:val="18"/>
                <w:lang w:val="es-ES"/>
              </w:rPr>
            </w:pPr>
          </w:p>
        </w:tc>
      </w:tr>
    </w:tbl>
    <w:p w:rsidR="004F40AF" w:rsidRDefault="004F40AF" w:rsidP="004F40AF"/>
    <w:p w:rsidR="00430F42" w:rsidRDefault="00430F42" w:rsidP="004F40AF"/>
    <w:p w:rsidR="00430F42" w:rsidRDefault="00430F42" w:rsidP="004F40AF"/>
    <w:p w:rsidR="00430F42" w:rsidRDefault="00430F42" w:rsidP="004F40AF"/>
    <w:p w:rsidR="00430F42" w:rsidRDefault="00430F42" w:rsidP="004F40AF"/>
    <w:tbl>
      <w:tblPr>
        <w:tblStyle w:val="Tablaconcuadrcula"/>
        <w:tblW w:w="0" w:type="auto"/>
        <w:tblLook w:val="04A0" w:firstRow="1" w:lastRow="0" w:firstColumn="1" w:lastColumn="0" w:noHBand="0" w:noVBand="1"/>
      </w:tblPr>
      <w:tblGrid>
        <w:gridCol w:w="2093"/>
        <w:gridCol w:w="2800"/>
        <w:gridCol w:w="1912"/>
        <w:gridCol w:w="2234"/>
      </w:tblGrid>
      <w:tr w:rsidR="004F40AF" w:rsidRPr="00E31180" w:rsidTr="00242C9D">
        <w:tc>
          <w:tcPr>
            <w:tcW w:w="9039" w:type="dxa"/>
            <w:gridSpan w:val="4"/>
            <w:shd w:val="clear" w:color="auto" w:fill="FABF8F" w:themeFill="accent6" w:themeFillTint="99"/>
          </w:tcPr>
          <w:p w:rsidR="004F40AF" w:rsidRPr="00151F6A" w:rsidRDefault="004F40AF" w:rsidP="004F40AF">
            <w:pPr>
              <w:pStyle w:val="WBSHeader"/>
              <w:numPr>
                <w:ilvl w:val="2"/>
                <w:numId w:val="10"/>
              </w:numPr>
            </w:pPr>
            <w:bookmarkStart w:id="26" w:name="_Toc312143379"/>
            <w:bookmarkStart w:id="27" w:name="_Toc383074824"/>
            <w:r>
              <w:lastRenderedPageBreak/>
              <w:t>Acta de Constitución del Proyecto</w:t>
            </w:r>
            <w:bookmarkEnd w:id="26"/>
            <w:bookmarkEnd w:id="27"/>
          </w:p>
        </w:tc>
      </w:tr>
      <w:tr w:rsidR="004F40AF" w:rsidRPr="00094596" w:rsidTr="00242C9D">
        <w:tc>
          <w:tcPr>
            <w:tcW w:w="2093" w:type="dxa"/>
          </w:tcPr>
          <w:p w:rsidR="004F40AF" w:rsidRPr="00094596" w:rsidRDefault="004F40AF" w:rsidP="00242C9D">
            <w:pPr>
              <w:rPr>
                <w:sz w:val="18"/>
                <w:szCs w:val="18"/>
              </w:rPr>
            </w:pPr>
          </w:p>
        </w:tc>
        <w:tc>
          <w:tcPr>
            <w:tcW w:w="6946" w:type="dxa"/>
            <w:gridSpan w:val="3"/>
          </w:tcPr>
          <w:p w:rsidR="004F40AF" w:rsidRDefault="004F40AF" w:rsidP="004F40AF">
            <w:pPr>
              <w:pStyle w:val="Prrafodelista"/>
              <w:numPr>
                <w:ilvl w:val="0"/>
                <w:numId w:val="9"/>
              </w:numPr>
              <w:rPr>
                <w:sz w:val="18"/>
                <w:szCs w:val="18"/>
                <w:lang w:val="es-ES"/>
              </w:rPr>
            </w:pPr>
            <w:r>
              <w:rPr>
                <w:sz w:val="18"/>
                <w:szCs w:val="18"/>
                <w:lang w:val="es-ES"/>
              </w:rPr>
              <w:t>Descripción</w:t>
            </w:r>
          </w:p>
          <w:p w:rsidR="004F40AF" w:rsidRDefault="004F40AF" w:rsidP="00242C9D">
            <w:pPr>
              <w:pStyle w:val="Prrafodelista"/>
              <w:ind w:left="360"/>
              <w:rPr>
                <w:sz w:val="18"/>
                <w:szCs w:val="18"/>
                <w:lang w:val="es-ES"/>
              </w:rPr>
            </w:pPr>
          </w:p>
          <w:p w:rsidR="004F40AF" w:rsidRPr="00094596" w:rsidRDefault="004F40AF" w:rsidP="00242C9D">
            <w:pPr>
              <w:pStyle w:val="Prrafodelista"/>
              <w:ind w:left="360"/>
              <w:rPr>
                <w:sz w:val="18"/>
                <w:szCs w:val="18"/>
                <w:lang w:val="es-ES"/>
              </w:rPr>
            </w:pPr>
          </w:p>
        </w:tc>
      </w:tr>
      <w:tr w:rsidR="004F40AF" w:rsidRPr="00094596" w:rsidTr="00242C9D">
        <w:tc>
          <w:tcPr>
            <w:tcW w:w="2093" w:type="dxa"/>
          </w:tcPr>
          <w:p w:rsidR="004F40AF" w:rsidRPr="00094596" w:rsidRDefault="004F40AF" w:rsidP="00242C9D">
            <w:pPr>
              <w:rPr>
                <w:b/>
                <w:sz w:val="18"/>
                <w:szCs w:val="18"/>
                <w:lang w:val="es-ES"/>
              </w:rPr>
            </w:pPr>
            <w:r>
              <w:rPr>
                <w:b/>
                <w:sz w:val="18"/>
                <w:szCs w:val="18"/>
                <w:lang w:val="es-ES"/>
              </w:rPr>
              <w:t>Ejecutor</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2800" w:type="dxa"/>
          </w:tcPr>
          <w:p w:rsidR="004F40AF" w:rsidRPr="00094596" w:rsidRDefault="004F40AF" w:rsidP="00242C9D">
            <w:pPr>
              <w:rPr>
                <w:b/>
                <w:sz w:val="18"/>
                <w:szCs w:val="18"/>
                <w:lang w:val="es-ES"/>
              </w:rPr>
            </w:pPr>
            <w:r>
              <w:rPr>
                <w:b/>
                <w:sz w:val="18"/>
                <w:szCs w:val="18"/>
                <w:lang w:val="es-ES"/>
              </w:rPr>
              <w:t>Responsable</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4F40AF" w:rsidRPr="00094596" w:rsidRDefault="004F40AF" w:rsidP="00242C9D">
            <w:pPr>
              <w:rPr>
                <w:b/>
                <w:sz w:val="18"/>
                <w:szCs w:val="18"/>
                <w:lang w:val="es-ES"/>
              </w:rPr>
            </w:pPr>
            <w:r>
              <w:rPr>
                <w:b/>
                <w:sz w:val="18"/>
                <w:szCs w:val="18"/>
                <w:lang w:val="es-ES"/>
              </w:rPr>
              <w:t>Consultado</w:t>
            </w:r>
          </w:p>
          <w:p w:rsidR="004F40AF" w:rsidRPr="00094596" w:rsidRDefault="0071588B" w:rsidP="00242C9D">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4F40AF" w:rsidRPr="00094596" w:rsidRDefault="004F40AF" w:rsidP="00242C9D">
            <w:pPr>
              <w:rPr>
                <w:b/>
                <w:sz w:val="18"/>
                <w:szCs w:val="18"/>
                <w:lang w:val="es-ES"/>
              </w:rPr>
            </w:pPr>
            <w:r>
              <w:rPr>
                <w:b/>
                <w:sz w:val="18"/>
                <w:szCs w:val="18"/>
                <w:lang w:val="es-ES"/>
              </w:rPr>
              <w:t>Informado</w:t>
            </w:r>
          </w:p>
          <w:p w:rsidR="004F40AF" w:rsidRPr="00094596" w:rsidRDefault="0071588B" w:rsidP="00242C9D">
            <w:pPr>
              <w:rPr>
                <w:sz w:val="18"/>
                <w:szCs w:val="18"/>
                <w:lang w:val="es-ES"/>
              </w:rPr>
            </w:pPr>
            <w:r>
              <w:rPr>
                <w:sz w:val="18"/>
                <w:szCs w:val="18"/>
                <w:lang w:val="es-ES"/>
              </w:rPr>
              <w:t xml:space="preserve">Luis </w:t>
            </w:r>
            <w:proofErr w:type="spellStart"/>
            <w:r>
              <w:rPr>
                <w:sz w:val="18"/>
                <w:szCs w:val="18"/>
                <w:lang w:val="es-ES"/>
              </w:rPr>
              <w:t>Kitayama</w:t>
            </w:r>
            <w:proofErr w:type="spellEnd"/>
            <w:r>
              <w:rPr>
                <w:sz w:val="18"/>
                <w:szCs w:val="18"/>
                <w:lang w:val="es-ES"/>
              </w:rPr>
              <w:t>, Luis Castro</w:t>
            </w:r>
          </w:p>
        </w:tc>
      </w:tr>
      <w:tr w:rsidR="004F40AF" w:rsidRPr="007648B6" w:rsidTr="00242C9D">
        <w:tc>
          <w:tcPr>
            <w:tcW w:w="2093" w:type="dxa"/>
          </w:tcPr>
          <w:p w:rsidR="004F40AF" w:rsidRPr="00590372" w:rsidRDefault="004F40AF" w:rsidP="00242C9D">
            <w:pPr>
              <w:rPr>
                <w:b/>
                <w:sz w:val="18"/>
                <w:szCs w:val="18"/>
                <w:lang w:val="es-ES"/>
              </w:rPr>
            </w:pPr>
            <w:r w:rsidRPr="00590372">
              <w:rPr>
                <w:b/>
                <w:sz w:val="18"/>
                <w:szCs w:val="18"/>
                <w:lang w:val="es-ES"/>
              </w:rPr>
              <w:t>Esfuerzo Estimado</w:t>
            </w:r>
          </w:p>
        </w:tc>
        <w:tc>
          <w:tcPr>
            <w:tcW w:w="2800" w:type="dxa"/>
          </w:tcPr>
          <w:p w:rsidR="004F40AF" w:rsidRPr="00094596" w:rsidRDefault="001549C2" w:rsidP="00242C9D">
            <w:pPr>
              <w:rPr>
                <w:sz w:val="18"/>
                <w:szCs w:val="18"/>
                <w:lang w:val="es-ES"/>
              </w:rPr>
            </w:pPr>
            <w:r>
              <w:rPr>
                <w:sz w:val="18"/>
                <w:szCs w:val="18"/>
                <w:lang w:val="es-ES"/>
              </w:rPr>
              <w:t>5</w:t>
            </w:r>
            <w:r w:rsidR="004F40AF">
              <w:rPr>
                <w:sz w:val="18"/>
                <w:szCs w:val="18"/>
                <w:lang w:val="es-ES"/>
              </w:rPr>
              <w:t xml:space="preserve"> H/H</w:t>
            </w:r>
          </w:p>
        </w:tc>
        <w:tc>
          <w:tcPr>
            <w:tcW w:w="4146" w:type="dxa"/>
            <w:gridSpan w:val="2"/>
          </w:tcPr>
          <w:p w:rsidR="004F40AF" w:rsidRPr="00181CFF" w:rsidRDefault="004F40AF" w:rsidP="00242C9D">
            <w:pPr>
              <w:rPr>
                <w:b/>
                <w:sz w:val="18"/>
                <w:szCs w:val="18"/>
                <w:lang w:val="en-US"/>
              </w:rPr>
            </w:pPr>
            <w:r w:rsidRPr="00181CFF">
              <w:rPr>
                <w:b/>
                <w:sz w:val="18"/>
                <w:szCs w:val="18"/>
                <w:lang w:val="en-US"/>
              </w:rPr>
              <w:t>Staff</w:t>
            </w:r>
          </w:p>
          <w:p w:rsidR="004F40AF" w:rsidRPr="007648B6" w:rsidRDefault="004F40AF" w:rsidP="00242C9D">
            <w:pPr>
              <w:rPr>
                <w:sz w:val="18"/>
                <w:szCs w:val="18"/>
                <w:lang w:val="en-US"/>
              </w:rPr>
            </w:pPr>
          </w:p>
        </w:tc>
      </w:tr>
      <w:tr w:rsidR="004F40AF" w:rsidRPr="007648B6" w:rsidTr="00242C9D">
        <w:tc>
          <w:tcPr>
            <w:tcW w:w="9039" w:type="dxa"/>
            <w:gridSpan w:val="4"/>
          </w:tcPr>
          <w:p w:rsidR="004F40AF" w:rsidRPr="00590372" w:rsidRDefault="004F40AF" w:rsidP="00242C9D">
            <w:pPr>
              <w:rPr>
                <w:b/>
                <w:sz w:val="18"/>
                <w:szCs w:val="18"/>
                <w:lang w:val="es-ES"/>
              </w:rPr>
            </w:pPr>
            <w:r w:rsidRPr="00590372">
              <w:rPr>
                <w:b/>
                <w:sz w:val="18"/>
                <w:szCs w:val="18"/>
                <w:lang w:val="es-ES"/>
              </w:rPr>
              <w:t>Observaciones</w:t>
            </w:r>
          </w:p>
          <w:p w:rsidR="004F40AF" w:rsidRPr="00C16A87" w:rsidRDefault="004F40AF" w:rsidP="00242C9D">
            <w:pPr>
              <w:rPr>
                <w:sz w:val="18"/>
                <w:szCs w:val="18"/>
                <w:lang w:val="es-ES"/>
              </w:rPr>
            </w:pPr>
          </w:p>
        </w:tc>
      </w:tr>
    </w:tbl>
    <w:p w:rsidR="004F40AF" w:rsidRDefault="004F40AF" w:rsidP="004F40AF"/>
    <w:tbl>
      <w:tblPr>
        <w:tblStyle w:val="Tablaconcuadrcula"/>
        <w:tblW w:w="0" w:type="auto"/>
        <w:tblLook w:val="04A0" w:firstRow="1" w:lastRow="0" w:firstColumn="1" w:lastColumn="0" w:noHBand="0" w:noVBand="1"/>
      </w:tblPr>
      <w:tblGrid>
        <w:gridCol w:w="2093"/>
        <w:gridCol w:w="2800"/>
        <w:gridCol w:w="1912"/>
        <w:gridCol w:w="2234"/>
      </w:tblGrid>
      <w:tr w:rsidR="004F40AF" w:rsidRPr="00E31180" w:rsidTr="00242C9D">
        <w:tc>
          <w:tcPr>
            <w:tcW w:w="9039" w:type="dxa"/>
            <w:gridSpan w:val="4"/>
            <w:shd w:val="clear" w:color="auto" w:fill="FABF8F" w:themeFill="accent6" w:themeFillTint="99"/>
          </w:tcPr>
          <w:p w:rsidR="004F40AF" w:rsidRPr="00151F6A" w:rsidRDefault="004F40AF" w:rsidP="004F40AF">
            <w:pPr>
              <w:pStyle w:val="WBSHeader"/>
              <w:numPr>
                <w:ilvl w:val="2"/>
                <w:numId w:val="10"/>
              </w:numPr>
            </w:pPr>
            <w:bookmarkStart w:id="28" w:name="_Toc312143380"/>
            <w:bookmarkStart w:id="29" w:name="_Toc383074825"/>
            <w:r>
              <w:t>Plan de Proyecto</w:t>
            </w:r>
            <w:bookmarkEnd w:id="28"/>
            <w:bookmarkEnd w:id="29"/>
          </w:p>
        </w:tc>
      </w:tr>
      <w:tr w:rsidR="004F40AF" w:rsidRPr="00094596" w:rsidTr="00242C9D">
        <w:tc>
          <w:tcPr>
            <w:tcW w:w="2093" w:type="dxa"/>
          </w:tcPr>
          <w:p w:rsidR="004F40AF" w:rsidRPr="00094596" w:rsidRDefault="004F40AF" w:rsidP="00242C9D">
            <w:pPr>
              <w:rPr>
                <w:sz w:val="18"/>
                <w:szCs w:val="18"/>
              </w:rPr>
            </w:pPr>
          </w:p>
        </w:tc>
        <w:tc>
          <w:tcPr>
            <w:tcW w:w="6946" w:type="dxa"/>
            <w:gridSpan w:val="3"/>
          </w:tcPr>
          <w:p w:rsidR="004F40AF" w:rsidRDefault="004F40AF" w:rsidP="004F40AF">
            <w:pPr>
              <w:pStyle w:val="Prrafodelista"/>
              <w:numPr>
                <w:ilvl w:val="0"/>
                <w:numId w:val="9"/>
              </w:numPr>
              <w:rPr>
                <w:sz w:val="18"/>
                <w:szCs w:val="18"/>
                <w:lang w:val="es-ES"/>
              </w:rPr>
            </w:pPr>
            <w:r>
              <w:rPr>
                <w:sz w:val="18"/>
                <w:szCs w:val="18"/>
                <w:lang w:val="es-ES"/>
              </w:rPr>
              <w:t>Descripción</w:t>
            </w:r>
          </w:p>
          <w:p w:rsidR="004F40AF" w:rsidRDefault="004F40AF" w:rsidP="00242C9D">
            <w:pPr>
              <w:pStyle w:val="Prrafodelista"/>
              <w:ind w:left="360"/>
              <w:rPr>
                <w:sz w:val="18"/>
                <w:szCs w:val="18"/>
                <w:lang w:val="es-ES"/>
              </w:rPr>
            </w:pPr>
          </w:p>
          <w:p w:rsidR="004F40AF" w:rsidRPr="00094596" w:rsidRDefault="004F40AF" w:rsidP="00242C9D">
            <w:pPr>
              <w:pStyle w:val="Prrafodelista"/>
              <w:ind w:left="360"/>
              <w:rPr>
                <w:sz w:val="18"/>
                <w:szCs w:val="18"/>
                <w:lang w:val="es-ES"/>
              </w:rPr>
            </w:pPr>
          </w:p>
        </w:tc>
      </w:tr>
      <w:tr w:rsidR="0071588B" w:rsidRPr="00094596" w:rsidTr="00242C9D">
        <w:tc>
          <w:tcPr>
            <w:tcW w:w="2093" w:type="dxa"/>
          </w:tcPr>
          <w:p w:rsidR="0071588B" w:rsidRPr="00094596" w:rsidRDefault="0071588B" w:rsidP="00242C9D">
            <w:pPr>
              <w:rPr>
                <w:b/>
                <w:sz w:val="18"/>
                <w:szCs w:val="18"/>
                <w:lang w:val="es-ES"/>
              </w:rPr>
            </w:pPr>
            <w:r>
              <w:rPr>
                <w:b/>
                <w:sz w:val="18"/>
                <w:szCs w:val="18"/>
                <w:lang w:val="es-ES"/>
              </w:rPr>
              <w:t>Ejecutor</w:t>
            </w:r>
          </w:p>
          <w:p w:rsidR="0071588B"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2800" w:type="dxa"/>
          </w:tcPr>
          <w:p w:rsidR="0071588B" w:rsidRPr="00094596" w:rsidRDefault="0071588B" w:rsidP="00242C9D">
            <w:pPr>
              <w:rPr>
                <w:b/>
                <w:sz w:val="18"/>
                <w:szCs w:val="18"/>
                <w:lang w:val="es-ES"/>
              </w:rPr>
            </w:pPr>
            <w:r>
              <w:rPr>
                <w:b/>
                <w:sz w:val="18"/>
                <w:szCs w:val="18"/>
                <w:lang w:val="es-ES"/>
              </w:rPr>
              <w:t>Responsable</w:t>
            </w:r>
          </w:p>
          <w:p w:rsidR="0071588B"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71588B" w:rsidRPr="00094596" w:rsidRDefault="0071588B" w:rsidP="0071588B">
            <w:pPr>
              <w:rPr>
                <w:b/>
                <w:sz w:val="18"/>
                <w:szCs w:val="18"/>
                <w:lang w:val="es-ES"/>
              </w:rPr>
            </w:pPr>
            <w:r>
              <w:rPr>
                <w:b/>
                <w:sz w:val="18"/>
                <w:szCs w:val="18"/>
                <w:lang w:val="es-ES"/>
              </w:rPr>
              <w:t>Consultado</w:t>
            </w:r>
          </w:p>
          <w:p w:rsidR="0071588B" w:rsidRPr="00094596" w:rsidRDefault="0071588B" w:rsidP="0071588B">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71588B" w:rsidRPr="00094596" w:rsidRDefault="0071588B" w:rsidP="00242C9D">
            <w:pPr>
              <w:rPr>
                <w:b/>
                <w:sz w:val="18"/>
                <w:szCs w:val="18"/>
                <w:lang w:val="es-ES"/>
              </w:rPr>
            </w:pPr>
            <w:r>
              <w:rPr>
                <w:b/>
                <w:sz w:val="18"/>
                <w:szCs w:val="18"/>
                <w:lang w:val="es-ES"/>
              </w:rPr>
              <w:t>Informado</w:t>
            </w:r>
          </w:p>
          <w:p w:rsidR="0071588B" w:rsidRPr="00094596" w:rsidRDefault="0071588B" w:rsidP="00242C9D">
            <w:pPr>
              <w:rPr>
                <w:sz w:val="18"/>
                <w:szCs w:val="18"/>
                <w:lang w:val="es-ES"/>
              </w:rPr>
            </w:pPr>
            <w:r>
              <w:rPr>
                <w:sz w:val="18"/>
                <w:szCs w:val="18"/>
                <w:lang w:val="es-ES"/>
              </w:rPr>
              <w:t xml:space="preserve">Luis </w:t>
            </w:r>
            <w:proofErr w:type="spellStart"/>
            <w:r>
              <w:rPr>
                <w:sz w:val="18"/>
                <w:szCs w:val="18"/>
                <w:lang w:val="es-ES"/>
              </w:rPr>
              <w:t>Kitayama</w:t>
            </w:r>
            <w:proofErr w:type="spellEnd"/>
            <w:r>
              <w:rPr>
                <w:sz w:val="18"/>
                <w:szCs w:val="18"/>
                <w:lang w:val="es-ES"/>
              </w:rPr>
              <w:t>, Luis Castro</w:t>
            </w:r>
          </w:p>
        </w:tc>
      </w:tr>
      <w:tr w:rsidR="0071588B" w:rsidRPr="007648B6" w:rsidTr="00242C9D">
        <w:tc>
          <w:tcPr>
            <w:tcW w:w="2093" w:type="dxa"/>
          </w:tcPr>
          <w:p w:rsidR="0071588B" w:rsidRPr="00590372" w:rsidRDefault="0071588B" w:rsidP="00242C9D">
            <w:pPr>
              <w:rPr>
                <w:b/>
                <w:sz w:val="18"/>
                <w:szCs w:val="18"/>
                <w:lang w:val="es-ES"/>
              </w:rPr>
            </w:pPr>
            <w:r w:rsidRPr="00590372">
              <w:rPr>
                <w:b/>
                <w:sz w:val="18"/>
                <w:szCs w:val="18"/>
                <w:lang w:val="es-ES"/>
              </w:rPr>
              <w:t>Esfuerzo Estimado</w:t>
            </w:r>
          </w:p>
        </w:tc>
        <w:tc>
          <w:tcPr>
            <w:tcW w:w="2800" w:type="dxa"/>
          </w:tcPr>
          <w:p w:rsidR="0071588B" w:rsidRPr="00094596" w:rsidRDefault="001549C2" w:rsidP="00242C9D">
            <w:pPr>
              <w:rPr>
                <w:sz w:val="18"/>
                <w:szCs w:val="18"/>
                <w:lang w:val="es-ES"/>
              </w:rPr>
            </w:pPr>
            <w:r>
              <w:rPr>
                <w:sz w:val="18"/>
                <w:szCs w:val="18"/>
                <w:lang w:val="es-ES"/>
              </w:rPr>
              <w:t>10</w:t>
            </w:r>
            <w:r w:rsidR="0071588B">
              <w:rPr>
                <w:sz w:val="18"/>
                <w:szCs w:val="18"/>
                <w:lang w:val="es-ES"/>
              </w:rPr>
              <w:t xml:space="preserve"> H/H</w:t>
            </w:r>
          </w:p>
        </w:tc>
        <w:tc>
          <w:tcPr>
            <w:tcW w:w="4146" w:type="dxa"/>
            <w:gridSpan w:val="2"/>
          </w:tcPr>
          <w:p w:rsidR="0071588B" w:rsidRPr="00181CFF" w:rsidRDefault="0071588B" w:rsidP="00242C9D">
            <w:pPr>
              <w:rPr>
                <w:b/>
                <w:sz w:val="18"/>
                <w:szCs w:val="18"/>
                <w:lang w:val="en-US"/>
              </w:rPr>
            </w:pPr>
            <w:r w:rsidRPr="00181CFF">
              <w:rPr>
                <w:b/>
                <w:sz w:val="18"/>
                <w:szCs w:val="18"/>
                <w:lang w:val="en-US"/>
              </w:rPr>
              <w:t>Staff</w:t>
            </w:r>
          </w:p>
          <w:p w:rsidR="0071588B" w:rsidRPr="007648B6" w:rsidRDefault="0071588B" w:rsidP="00242C9D">
            <w:pPr>
              <w:rPr>
                <w:sz w:val="18"/>
                <w:szCs w:val="18"/>
                <w:lang w:val="en-US"/>
              </w:rPr>
            </w:pPr>
          </w:p>
        </w:tc>
      </w:tr>
      <w:tr w:rsidR="0071588B" w:rsidRPr="007648B6" w:rsidTr="00242C9D">
        <w:tc>
          <w:tcPr>
            <w:tcW w:w="9039" w:type="dxa"/>
            <w:gridSpan w:val="4"/>
          </w:tcPr>
          <w:p w:rsidR="0071588B" w:rsidRPr="00590372" w:rsidRDefault="0071588B" w:rsidP="00242C9D">
            <w:pPr>
              <w:rPr>
                <w:b/>
                <w:sz w:val="18"/>
                <w:szCs w:val="18"/>
                <w:lang w:val="es-ES"/>
              </w:rPr>
            </w:pPr>
            <w:r w:rsidRPr="00590372">
              <w:rPr>
                <w:b/>
                <w:sz w:val="18"/>
                <w:szCs w:val="18"/>
                <w:lang w:val="es-ES"/>
              </w:rPr>
              <w:t>Observaciones</w:t>
            </w:r>
          </w:p>
          <w:p w:rsidR="0071588B" w:rsidRPr="00C16A87" w:rsidRDefault="0071588B" w:rsidP="00242C9D">
            <w:pPr>
              <w:rPr>
                <w:sz w:val="18"/>
                <w:szCs w:val="18"/>
                <w:lang w:val="es-ES"/>
              </w:rPr>
            </w:pPr>
          </w:p>
        </w:tc>
      </w:tr>
    </w:tbl>
    <w:p w:rsidR="004F40AF" w:rsidRDefault="004F40AF" w:rsidP="004F40AF"/>
    <w:tbl>
      <w:tblPr>
        <w:tblStyle w:val="Tablaconcuadrcula"/>
        <w:tblW w:w="0" w:type="auto"/>
        <w:tblLook w:val="04A0" w:firstRow="1" w:lastRow="0" w:firstColumn="1" w:lastColumn="0" w:noHBand="0" w:noVBand="1"/>
      </w:tblPr>
      <w:tblGrid>
        <w:gridCol w:w="2093"/>
        <w:gridCol w:w="2800"/>
        <w:gridCol w:w="1912"/>
        <w:gridCol w:w="2234"/>
      </w:tblGrid>
      <w:tr w:rsidR="004F40AF" w:rsidRPr="00E31180" w:rsidTr="00242C9D">
        <w:tc>
          <w:tcPr>
            <w:tcW w:w="9039" w:type="dxa"/>
            <w:gridSpan w:val="4"/>
            <w:shd w:val="clear" w:color="auto" w:fill="FABF8F" w:themeFill="accent6" w:themeFillTint="99"/>
          </w:tcPr>
          <w:p w:rsidR="004F40AF" w:rsidRPr="00151F6A" w:rsidRDefault="004F40AF" w:rsidP="004F40AF">
            <w:pPr>
              <w:pStyle w:val="WBSHeader"/>
              <w:numPr>
                <w:ilvl w:val="2"/>
                <w:numId w:val="10"/>
              </w:numPr>
            </w:pPr>
            <w:bookmarkStart w:id="30" w:name="_Toc312143381"/>
            <w:bookmarkStart w:id="31" w:name="_Toc383074826"/>
            <w:r>
              <w:t>Artefactos de Control del Proyecto</w:t>
            </w:r>
            <w:bookmarkEnd w:id="30"/>
            <w:bookmarkEnd w:id="31"/>
          </w:p>
        </w:tc>
      </w:tr>
      <w:tr w:rsidR="004F40AF" w:rsidRPr="00094596" w:rsidTr="00242C9D">
        <w:tc>
          <w:tcPr>
            <w:tcW w:w="2093" w:type="dxa"/>
          </w:tcPr>
          <w:p w:rsidR="004F40AF" w:rsidRPr="00094596" w:rsidRDefault="004F40AF" w:rsidP="00242C9D">
            <w:pPr>
              <w:rPr>
                <w:sz w:val="18"/>
                <w:szCs w:val="18"/>
              </w:rPr>
            </w:pPr>
          </w:p>
        </w:tc>
        <w:tc>
          <w:tcPr>
            <w:tcW w:w="6946" w:type="dxa"/>
            <w:gridSpan w:val="3"/>
          </w:tcPr>
          <w:p w:rsidR="004F40AF" w:rsidRDefault="004F40AF" w:rsidP="004F40AF">
            <w:pPr>
              <w:pStyle w:val="Prrafodelista"/>
              <w:numPr>
                <w:ilvl w:val="0"/>
                <w:numId w:val="9"/>
              </w:numPr>
              <w:rPr>
                <w:sz w:val="18"/>
                <w:szCs w:val="18"/>
                <w:lang w:val="es-ES"/>
              </w:rPr>
            </w:pPr>
            <w:r>
              <w:rPr>
                <w:sz w:val="18"/>
                <w:szCs w:val="18"/>
                <w:lang w:val="es-ES"/>
              </w:rPr>
              <w:t>Descripción</w:t>
            </w:r>
          </w:p>
          <w:p w:rsidR="004F40AF" w:rsidRDefault="004F40AF" w:rsidP="00242C9D">
            <w:pPr>
              <w:pStyle w:val="Prrafodelista"/>
              <w:ind w:left="360"/>
              <w:rPr>
                <w:sz w:val="18"/>
                <w:szCs w:val="18"/>
                <w:lang w:val="es-ES"/>
              </w:rPr>
            </w:pPr>
          </w:p>
          <w:p w:rsidR="004F40AF" w:rsidRPr="00094596" w:rsidRDefault="004F40AF" w:rsidP="00242C9D">
            <w:pPr>
              <w:pStyle w:val="Prrafodelista"/>
              <w:ind w:left="360"/>
              <w:rPr>
                <w:sz w:val="18"/>
                <w:szCs w:val="18"/>
                <w:lang w:val="es-ES"/>
              </w:rPr>
            </w:pPr>
          </w:p>
        </w:tc>
      </w:tr>
      <w:tr w:rsidR="004F40AF" w:rsidRPr="00094596" w:rsidTr="00242C9D">
        <w:tc>
          <w:tcPr>
            <w:tcW w:w="2093" w:type="dxa"/>
          </w:tcPr>
          <w:p w:rsidR="004F40AF" w:rsidRPr="00094596" w:rsidRDefault="004F40AF" w:rsidP="00242C9D">
            <w:pPr>
              <w:rPr>
                <w:b/>
                <w:sz w:val="18"/>
                <w:szCs w:val="18"/>
                <w:lang w:val="es-ES"/>
              </w:rPr>
            </w:pPr>
            <w:r>
              <w:rPr>
                <w:b/>
                <w:sz w:val="18"/>
                <w:szCs w:val="18"/>
                <w:lang w:val="es-ES"/>
              </w:rPr>
              <w:t>Ejecutor</w:t>
            </w:r>
          </w:p>
          <w:p w:rsidR="004F40AF" w:rsidRPr="00094596" w:rsidRDefault="004F40AF" w:rsidP="00242C9D">
            <w:pPr>
              <w:rPr>
                <w:sz w:val="18"/>
                <w:szCs w:val="18"/>
                <w:lang w:val="es-ES"/>
              </w:rPr>
            </w:pPr>
          </w:p>
        </w:tc>
        <w:tc>
          <w:tcPr>
            <w:tcW w:w="2800" w:type="dxa"/>
          </w:tcPr>
          <w:p w:rsidR="004F40AF" w:rsidRPr="00094596" w:rsidRDefault="004F40AF" w:rsidP="00242C9D">
            <w:pPr>
              <w:rPr>
                <w:b/>
                <w:sz w:val="18"/>
                <w:szCs w:val="18"/>
                <w:lang w:val="es-ES"/>
              </w:rPr>
            </w:pPr>
            <w:r>
              <w:rPr>
                <w:b/>
                <w:sz w:val="18"/>
                <w:szCs w:val="18"/>
                <w:lang w:val="es-ES"/>
              </w:rPr>
              <w:t>Responsable</w:t>
            </w:r>
          </w:p>
          <w:p w:rsidR="004F40AF" w:rsidRPr="00094596" w:rsidRDefault="004F40AF" w:rsidP="00242C9D">
            <w:pPr>
              <w:rPr>
                <w:sz w:val="18"/>
                <w:szCs w:val="18"/>
                <w:lang w:val="es-ES"/>
              </w:rPr>
            </w:pPr>
          </w:p>
        </w:tc>
        <w:tc>
          <w:tcPr>
            <w:tcW w:w="1912" w:type="dxa"/>
          </w:tcPr>
          <w:p w:rsidR="004F40AF" w:rsidRPr="00094596" w:rsidRDefault="004F40AF" w:rsidP="00242C9D">
            <w:pPr>
              <w:rPr>
                <w:b/>
                <w:sz w:val="18"/>
                <w:szCs w:val="18"/>
                <w:lang w:val="es-ES"/>
              </w:rPr>
            </w:pPr>
            <w:r>
              <w:rPr>
                <w:b/>
                <w:sz w:val="18"/>
                <w:szCs w:val="18"/>
                <w:lang w:val="es-ES"/>
              </w:rPr>
              <w:t>Consultado</w:t>
            </w:r>
          </w:p>
          <w:p w:rsidR="004F40AF" w:rsidRPr="00094596" w:rsidRDefault="004F40AF" w:rsidP="00242C9D">
            <w:pPr>
              <w:rPr>
                <w:sz w:val="18"/>
                <w:szCs w:val="18"/>
                <w:lang w:val="es-ES"/>
              </w:rPr>
            </w:pPr>
          </w:p>
        </w:tc>
        <w:tc>
          <w:tcPr>
            <w:tcW w:w="2234" w:type="dxa"/>
          </w:tcPr>
          <w:p w:rsidR="004F40AF" w:rsidRPr="00094596" w:rsidRDefault="004F40AF" w:rsidP="00242C9D">
            <w:pPr>
              <w:rPr>
                <w:b/>
                <w:sz w:val="18"/>
                <w:szCs w:val="18"/>
                <w:lang w:val="es-ES"/>
              </w:rPr>
            </w:pPr>
            <w:r>
              <w:rPr>
                <w:b/>
                <w:sz w:val="18"/>
                <w:szCs w:val="18"/>
                <w:lang w:val="es-ES"/>
              </w:rPr>
              <w:t>Informado</w:t>
            </w:r>
          </w:p>
          <w:p w:rsidR="004F40AF" w:rsidRPr="00094596" w:rsidRDefault="004F40AF" w:rsidP="00242C9D">
            <w:pPr>
              <w:rPr>
                <w:sz w:val="18"/>
                <w:szCs w:val="18"/>
                <w:lang w:val="es-ES"/>
              </w:rPr>
            </w:pPr>
          </w:p>
        </w:tc>
      </w:tr>
      <w:tr w:rsidR="004F40AF" w:rsidRPr="007648B6" w:rsidTr="00242C9D">
        <w:tc>
          <w:tcPr>
            <w:tcW w:w="2093" w:type="dxa"/>
          </w:tcPr>
          <w:p w:rsidR="004F40AF" w:rsidRPr="00590372" w:rsidRDefault="004F40AF" w:rsidP="00242C9D">
            <w:pPr>
              <w:rPr>
                <w:b/>
                <w:sz w:val="18"/>
                <w:szCs w:val="18"/>
                <w:lang w:val="es-ES"/>
              </w:rPr>
            </w:pPr>
            <w:r w:rsidRPr="00590372">
              <w:rPr>
                <w:b/>
                <w:sz w:val="18"/>
                <w:szCs w:val="18"/>
                <w:lang w:val="es-ES"/>
              </w:rPr>
              <w:t>Esfuerzo Estimado</w:t>
            </w:r>
          </w:p>
        </w:tc>
        <w:tc>
          <w:tcPr>
            <w:tcW w:w="2800" w:type="dxa"/>
          </w:tcPr>
          <w:p w:rsidR="004F40AF" w:rsidRPr="00094596" w:rsidRDefault="004F40AF" w:rsidP="00242C9D">
            <w:pPr>
              <w:rPr>
                <w:sz w:val="18"/>
                <w:szCs w:val="18"/>
                <w:lang w:val="es-ES"/>
              </w:rPr>
            </w:pPr>
            <w:r>
              <w:rPr>
                <w:sz w:val="18"/>
                <w:szCs w:val="18"/>
                <w:lang w:val="es-ES"/>
              </w:rPr>
              <w:t>xx H/H</w:t>
            </w:r>
          </w:p>
        </w:tc>
        <w:tc>
          <w:tcPr>
            <w:tcW w:w="4146" w:type="dxa"/>
            <w:gridSpan w:val="2"/>
          </w:tcPr>
          <w:p w:rsidR="004F40AF" w:rsidRPr="00181CFF" w:rsidRDefault="004F40AF" w:rsidP="00242C9D">
            <w:pPr>
              <w:rPr>
                <w:b/>
                <w:sz w:val="18"/>
                <w:szCs w:val="18"/>
                <w:lang w:val="en-US"/>
              </w:rPr>
            </w:pPr>
            <w:r w:rsidRPr="00181CFF">
              <w:rPr>
                <w:b/>
                <w:sz w:val="18"/>
                <w:szCs w:val="18"/>
                <w:lang w:val="en-US"/>
              </w:rPr>
              <w:t>Staff</w:t>
            </w:r>
          </w:p>
          <w:p w:rsidR="004F40AF" w:rsidRPr="007648B6" w:rsidRDefault="004F40AF" w:rsidP="00242C9D">
            <w:pPr>
              <w:rPr>
                <w:sz w:val="18"/>
                <w:szCs w:val="18"/>
                <w:lang w:val="en-US"/>
              </w:rPr>
            </w:pPr>
          </w:p>
        </w:tc>
      </w:tr>
      <w:tr w:rsidR="004F40AF" w:rsidRPr="007648B6" w:rsidTr="00242C9D">
        <w:tc>
          <w:tcPr>
            <w:tcW w:w="9039" w:type="dxa"/>
            <w:gridSpan w:val="4"/>
          </w:tcPr>
          <w:p w:rsidR="004F40AF" w:rsidRPr="00590372" w:rsidRDefault="004F40AF" w:rsidP="00242C9D">
            <w:pPr>
              <w:rPr>
                <w:b/>
                <w:sz w:val="18"/>
                <w:szCs w:val="18"/>
                <w:lang w:val="es-ES"/>
              </w:rPr>
            </w:pPr>
            <w:r w:rsidRPr="00590372">
              <w:rPr>
                <w:b/>
                <w:sz w:val="18"/>
                <w:szCs w:val="18"/>
                <w:lang w:val="es-ES"/>
              </w:rPr>
              <w:t>Observaciones</w:t>
            </w:r>
          </w:p>
          <w:p w:rsidR="004F40AF" w:rsidRPr="00C16A87" w:rsidRDefault="004F40AF" w:rsidP="00242C9D">
            <w:pPr>
              <w:rPr>
                <w:sz w:val="18"/>
                <w:szCs w:val="18"/>
                <w:lang w:val="es-ES"/>
              </w:rPr>
            </w:pPr>
          </w:p>
        </w:tc>
      </w:tr>
    </w:tbl>
    <w:p w:rsidR="004F40AF" w:rsidRDefault="004F40AF" w:rsidP="004F40AF"/>
    <w:tbl>
      <w:tblPr>
        <w:tblStyle w:val="Tablaconcuadrcula"/>
        <w:tblW w:w="0" w:type="auto"/>
        <w:tblLook w:val="04A0" w:firstRow="1" w:lastRow="0" w:firstColumn="1" w:lastColumn="0" w:noHBand="0" w:noVBand="1"/>
      </w:tblPr>
      <w:tblGrid>
        <w:gridCol w:w="2093"/>
        <w:gridCol w:w="2800"/>
        <w:gridCol w:w="1912"/>
        <w:gridCol w:w="2234"/>
      </w:tblGrid>
      <w:tr w:rsidR="004F40AF" w:rsidRPr="00E31180" w:rsidTr="00242C9D">
        <w:tc>
          <w:tcPr>
            <w:tcW w:w="9039" w:type="dxa"/>
            <w:gridSpan w:val="4"/>
            <w:shd w:val="clear" w:color="auto" w:fill="FABF8F" w:themeFill="accent6" w:themeFillTint="99"/>
          </w:tcPr>
          <w:p w:rsidR="004F40AF" w:rsidRPr="00151F6A" w:rsidRDefault="004F40AF" w:rsidP="004F40AF">
            <w:pPr>
              <w:pStyle w:val="WBSHeader"/>
              <w:numPr>
                <w:ilvl w:val="3"/>
                <w:numId w:val="10"/>
              </w:numPr>
            </w:pPr>
            <w:bookmarkStart w:id="32" w:name="_Toc312143382"/>
            <w:bookmarkStart w:id="33" w:name="_Toc383074827"/>
            <w:r>
              <w:t>Informes de Avance</w:t>
            </w:r>
            <w:bookmarkEnd w:id="32"/>
            <w:bookmarkEnd w:id="33"/>
          </w:p>
        </w:tc>
      </w:tr>
      <w:tr w:rsidR="004F40AF" w:rsidRPr="00094596" w:rsidTr="00242C9D">
        <w:tc>
          <w:tcPr>
            <w:tcW w:w="2093" w:type="dxa"/>
          </w:tcPr>
          <w:p w:rsidR="004F40AF" w:rsidRPr="00094596" w:rsidRDefault="004F40AF" w:rsidP="00242C9D">
            <w:pPr>
              <w:rPr>
                <w:sz w:val="18"/>
                <w:szCs w:val="18"/>
              </w:rPr>
            </w:pPr>
          </w:p>
        </w:tc>
        <w:tc>
          <w:tcPr>
            <w:tcW w:w="6946" w:type="dxa"/>
            <w:gridSpan w:val="3"/>
          </w:tcPr>
          <w:p w:rsidR="004F40AF" w:rsidRDefault="004F40AF" w:rsidP="004F40AF">
            <w:pPr>
              <w:pStyle w:val="Prrafodelista"/>
              <w:numPr>
                <w:ilvl w:val="0"/>
                <w:numId w:val="9"/>
              </w:numPr>
              <w:rPr>
                <w:sz w:val="18"/>
                <w:szCs w:val="18"/>
                <w:lang w:val="es-ES"/>
              </w:rPr>
            </w:pPr>
            <w:r>
              <w:rPr>
                <w:sz w:val="18"/>
                <w:szCs w:val="18"/>
                <w:lang w:val="es-ES"/>
              </w:rPr>
              <w:t>Descripción</w:t>
            </w:r>
          </w:p>
          <w:p w:rsidR="004F40AF" w:rsidRDefault="004F40AF" w:rsidP="00242C9D">
            <w:pPr>
              <w:pStyle w:val="Prrafodelista"/>
              <w:ind w:left="360"/>
              <w:rPr>
                <w:sz w:val="18"/>
                <w:szCs w:val="18"/>
                <w:lang w:val="es-ES"/>
              </w:rPr>
            </w:pPr>
          </w:p>
          <w:p w:rsidR="004F40AF" w:rsidRPr="00094596" w:rsidRDefault="004F40AF" w:rsidP="00242C9D">
            <w:pPr>
              <w:pStyle w:val="Prrafodelista"/>
              <w:ind w:left="360"/>
              <w:rPr>
                <w:sz w:val="18"/>
                <w:szCs w:val="18"/>
                <w:lang w:val="es-ES"/>
              </w:rPr>
            </w:pPr>
          </w:p>
        </w:tc>
      </w:tr>
      <w:tr w:rsidR="004F40AF" w:rsidRPr="00094596" w:rsidTr="00242C9D">
        <w:tc>
          <w:tcPr>
            <w:tcW w:w="2093" w:type="dxa"/>
          </w:tcPr>
          <w:p w:rsidR="004F40AF" w:rsidRPr="00094596" w:rsidRDefault="004F40AF" w:rsidP="00242C9D">
            <w:pPr>
              <w:rPr>
                <w:b/>
                <w:sz w:val="18"/>
                <w:szCs w:val="18"/>
                <w:lang w:val="es-ES"/>
              </w:rPr>
            </w:pPr>
            <w:r>
              <w:rPr>
                <w:b/>
                <w:sz w:val="18"/>
                <w:szCs w:val="18"/>
                <w:lang w:val="es-ES"/>
              </w:rPr>
              <w:t>Ejecutor</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2800" w:type="dxa"/>
          </w:tcPr>
          <w:p w:rsidR="004F40AF" w:rsidRPr="00094596" w:rsidRDefault="004F40AF" w:rsidP="00242C9D">
            <w:pPr>
              <w:rPr>
                <w:b/>
                <w:sz w:val="18"/>
                <w:szCs w:val="18"/>
                <w:lang w:val="es-ES"/>
              </w:rPr>
            </w:pPr>
            <w:r>
              <w:rPr>
                <w:b/>
                <w:sz w:val="18"/>
                <w:szCs w:val="18"/>
                <w:lang w:val="es-ES"/>
              </w:rPr>
              <w:t>Responsable</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4F40AF" w:rsidRPr="00094596" w:rsidRDefault="004F40AF" w:rsidP="00242C9D">
            <w:pPr>
              <w:rPr>
                <w:b/>
                <w:sz w:val="18"/>
                <w:szCs w:val="18"/>
                <w:lang w:val="es-ES"/>
              </w:rPr>
            </w:pPr>
            <w:r>
              <w:rPr>
                <w:b/>
                <w:sz w:val="18"/>
                <w:szCs w:val="18"/>
                <w:lang w:val="es-ES"/>
              </w:rPr>
              <w:t>Consultado</w:t>
            </w:r>
          </w:p>
          <w:p w:rsidR="004F40AF" w:rsidRPr="00094596" w:rsidRDefault="0071588B" w:rsidP="00242C9D">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4F40AF" w:rsidRPr="00094596" w:rsidRDefault="004F40AF" w:rsidP="00242C9D">
            <w:pPr>
              <w:rPr>
                <w:b/>
                <w:sz w:val="18"/>
                <w:szCs w:val="18"/>
                <w:lang w:val="es-ES"/>
              </w:rPr>
            </w:pPr>
            <w:r>
              <w:rPr>
                <w:b/>
                <w:sz w:val="18"/>
                <w:szCs w:val="18"/>
                <w:lang w:val="es-ES"/>
              </w:rPr>
              <w:t>Informado</w:t>
            </w:r>
          </w:p>
          <w:p w:rsidR="004F40AF" w:rsidRPr="00094596" w:rsidRDefault="0071588B" w:rsidP="00242C9D">
            <w:pPr>
              <w:rPr>
                <w:sz w:val="18"/>
                <w:szCs w:val="18"/>
                <w:lang w:val="es-ES"/>
              </w:rPr>
            </w:pPr>
            <w:r>
              <w:rPr>
                <w:sz w:val="18"/>
                <w:szCs w:val="18"/>
                <w:lang w:val="es-ES"/>
              </w:rPr>
              <w:t xml:space="preserve">Luis </w:t>
            </w:r>
            <w:proofErr w:type="spellStart"/>
            <w:r>
              <w:rPr>
                <w:sz w:val="18"/>
                <w:szCs w:val="18"/>
                <w:lang w:val="es-ES"/>
              </w:rPr>
              <w:t>Kitayama</w:t>
            </w:r>
            <w:proofErr w:type="spellEnd"/>
            <w:r>
              <w:rPr>
                <w:sz w:val="18"/>
                <w:szCs w:val="18"/>
                <w:lang w:val="es-ES"/>
              </w:rPr>
              <w:t>, Luis Castro</w:t>
            </w:r>
          </w:p>
        </w:tc>
      </w:tr>
      <w:tr w:rsidR="004F40AF" w:rsidRPr="007648B6" w:rsidTr="00242C9D">
        <w:tc>
          <w:tcPr>
            <w:tcW w:w="2093" w:type="dxa"/>
          </w:tcPr>
          <w:p w:rsidR="004F40AF" w:rsidRPr="00590372" w:rsidRDefault="004F40AF" w:rsidP="00242C9D">
            <w:pPr>
              <w:rPr>
                <w:b/>
                <w:sz w:val="18"/>
                <w:szCs w:val="18"/>
                <w:lang w:val="es-ES"/>
              </w:rPr>
            </w:pPr>
            <w:r w:rsidRPr="00590372">
              <w:rPr>
                <w:b/>
                <w:sz w:val="18"/>
                <w:szCs w:val="18"/>
                <w:lang w:val="es-ES"/>
              </w:rPr>
              <w:t>Esfuerzo Estimado</w:t>
            </w:r>
          </w:p>
        </w:tc>
        <w:tc>
          <w:tcPr>
            <w:tcW w:w="2800" w:type="dxa"/>
          </w:tcPr>
          <w:p w:rsidR="004F40AF" w:rsidRPr="00094596" w:rsidRDefault="001549C2" w:rsidP="00242C9D">
            <w:pPr>
              <w:rPr>
                <w:sz w:val="18"/>
                <w:szCs w:val="18"/>
                <w:lang w:val="es-ES"/>
              </w:rPr>
            </w:pPr>
            <w:r>
              <w:rPr>
                <w:sz w:val="18"/>
                <w:szCs w:val="18"/>
                <w:lang w:val="es-ES"/>
              </w:rPr>
              <w:t>2.5</w:t>
            </w:r>
            <w:r w:rsidR="004F40AF">
              <w:rPr>
                <w:sz w:val="18"/>
                <w:szCs w:val="18"/>
                <w:lang w:val="es-ES"/>
              </w:rPr>
              <w:t xml:space="preserve"> H/H</w:t>
            </w:r>
          </w:p>
        </w:tc>
        <w:tc>
          <w:tcPr>
            <w:tcW w:w="4146" w:type="dxa"/>
            <w:gridSpan w:val="2"/>
          </w:tcPr>
          <w:p w:rsidR="004F40AF" w:rsidRPr="001549C2" w:rsidRDefault="004F40AF" w:rsidP="00242C9D">
            <w:pPr>
              <w:rPr>
                <w:b/>
                <w:sz w:val="18"/>
                <w:szCs w:val="18"/>
                <w:lang w:val="es-PE"/>
              </w:rPr>
            </w:pPr>
            <w:r w:rsidRPr="001549C2">
              <w:rPr>
                <w:b/>
                <w:sz w:val="18"/>
                <w:szCs w:val="18"/>
                <w:lang w:val="es-PE"/>
              </w:rPr>
              <w:t>Staff</w:t>
            </w:r>
          </w:p>
          <w:p w:rsidR="004F40AF" w:rsidRPr="001549C2" w:rsidRDefault="004F40AF" w:rsidP="00242C9D">
            <w:pPr>
              <w:rPr>
                <w:sz w:val="18"/>
                <w:szCs w:val="18"/>
                <w:lang w:val="es-PE"/>
              </w:rPr>
            </w:pPr>
          </w:p>
        </w:tc>
      </w:tr>
      <w:tr w:rsidR="004F40AF" w:rsidRPr="007648B6" w:rsidTr="00242C9D">
        <w:tc>
          <w:tcPr>
            <w:tcW w:w="9039" w:type="dxa"/>
            <w:gridSpan w:val="4"/>
          </w:tcPr>
          <w:p w:rsidR="004F40AF" w:rsidRPr="00590372" w:rsidRDefault="004F40AF" w:rsidP="00242C9D">
            <w:pPr>
              <w:rPr>
                <w:b/>
                <w:sz w:val="18"/>
                <w:szCs w:val="18"/>
                <w:lang w:val="es-ES"/>
              </w:rPr>
            </w:pPr>
            <w:r w:rsidRPr="00590372">
              <w:rPr>
                <w:b/>
                <w:sz w:val="18"/>
                <w:szCs w:val="18"/>
                <w:lang w:val="es-ES"/>
              </w:rPr>
              <w:t>Observaciones</w:t>
            </w:r>
          </w:p>
          <w:p w:rsidR="004F40AF" w:rsidRPr="00C16A87" w:rsidRDefault="004F40AF" w:rsidP="00242C9D">
            <w:pPr>
              <w:rPr>
                <w:sz w:val="18"/>
                <w:szCs w:val="18"/>
                <w:lang w:val="es-ES"/>
              </w:rPr>
            </w:pPr>
          </w:p>
        </w:tc>
      </w:tr>
    </w:tbl>
    <w:p w:rsidR="004F40AF" w:rsidRDefault="004F40AF" w:rsidP="004F40AF"/>
    <w:tbl>
      <w:tblPr>
        <w:tblStyle w:val="Tablaconcuadrcula"/>
        <w:tblW w:w="0" w:type="auto"/>
        <w:tblLook w:val="04A0" w:firstRow="1" w:lastRow="0" w:firstColumn="1" w:lastColumn="0" w:noHBand="0" w:noVBand="1"/>
      </w:tblPr>
      <w:tblGrid>
        <w:gridCol w:w="2093"/>
        <w:gridCol w:w="2800"/>
        <w:gridCol w:w="1912"/>
        <w:gridCol w:w="2234"/>
      </w:tblGrid>
      <w:tr w:rsidR="004F40AF" w:rsidRPr="00E31180" w:rsidTr="00242C9D">
        <w:tc>
          <w:tcPr>
            <w:tcW w:w="9039" w:type="dxa"/>
            <w:gridSpan w:val="4"/>
            <w:shd w:val="clear" w:color="auto" w:fill="FABF8F" w:themeFill="accent6" w:themeFillTint="99"/>
          </w:tcPr>
          <w:p w:rsidR="004F40AF" w:rsidRPr="00151F6A" w:rsidRDefault="004F40AF" w:rsidP="004F40AF">
            <w:pPr>
              <w:pStyle w:val="WBSHeader"/>
              <w:numPr>
                <w:ilvl w:val="3"/>
                <w:numId w:val="10"/>
              </w:numPr>
            </w:pPr>
            <w:bookmarkStart w:id="34" w:name="_Toc312143383"/>
            <w:bookmarkStart w:id="35" w:name="_Toc383074828"/>
            <w:r>
              <w:lastRenderedPageBreak/>
              <w:t>Actas de Reunión</w:t>
            </w:r>
            <w:bookmarkEnd w:id="34"/>
            <w:bookmarkEnd w:id="35"/>
          </w:p>
        </w:tc>
      </w:tr>
      <w:tr w:rsidR="004F40AF" w:rsidRPr="00094596" w:rsidTr="00242C9D">
        <w:tc>
          <w:tcPr>
            <w:tcW w:w="2093" w:type="dxa"/>
          </w:tcPr>
          <w:p w:rsidR="004F40AF" w:rsidRPr="00094596" w:rsidRDefault="004F40AF" w:rsidP="00242C9D">
            <w:pPr>
              <w:rPr>
                <w:sz w:val="18"/>
                <w:szCs w:val="18"/>
              </w:rPr>
            </w:pPr>
          </w:p>
        </w:tc>
        <w:tc>
          <w:tcPr>
            <w:tcW w:w="6946" w:type="dxa"/>
            <w:gridSpan w:val="3"/>
          </w:tcPr>
          <w:p w:rsidR="004F40AF" w:rsidRDefault="004F40AF" w:rsidP="004F40AF">
            <w:pPr>
              <w:pStyle w:val="Prrafodelista"/>
              <w:numPr>
                <w:ilvl w:val="0"/>
                <w:numId w:val="9"/>
              </w:numPr>
              <w:rPr>
                <w:sz w:val="18"/>
                <w:szCs w:val="18"/>
                <w:lang w:val="es-ES"/>
              </w:rPr>
            </w:pPr>
            <w:r>
              <w:rPr>
                <w:sz w:val="18"/>
                <w:szCs w:val="18"/>
                <w:lang w:val="es-ES"/>
              </w:rPr>
              <w:t>Descripción</w:t>
            </w:r>
          </w:p>
          <w:p w:rsidR="004F40AF" w:rsidRDefault="004F40AF" w:rsidP="00242C9D">
            <w:pPr>
              <w:pStyle w:val="Prrafodelista"/>
              <w:ind w:left="360"/>
              <w:rPr>
                <w:sz w:val="18"/>
                <w:szCs w:val="18"/>
                <w:lang w:val="es-ES"/>
              </w:rPr>
            </w:pPr>
          </w:p>
          <w:p w:rsidR="004F40AF" w:rsidRPr="00094596" w:rsidRDefault="004F40AF" w:rsidP="00242C9D">
            <w:pPr>
              <w:pStyle w:val="Prrafodelista"/>
              <w:ind w:left="360"/>
              <w:rPr>
                <w:sz w:val="18"/>
                <w:szCs w:val="18"/>
                <w:lang w:val="es-ES"/>
              </w:rPr>
            </w:pPr>
          </w:p>
        </w:tc>
      </w:tr>
      <w:tr w:rsidR="004F40AF" w:rsidRPr="00094596" w:rsidTr="00242C9D">
        <w:tc>
          <w:tcPr>
            <w:tcW w:w="2093" w:type="dxa"/>
          </w:tcPr>
          <w:p w:rsidR="004F40AF" w:rsidRPr="00094596" w:rsidRDefault="004F40AF" w:rsidP="00242C9D">
            <w:pPr>
              <w:rPr>
                <w:b/>
                <w:sz w:val="18"/>
                <w:szCs w:val="18"/>
                <w:lang w:val="es-ES"/>
              </w:rPr>
            </w:pPr>
            <w:r>
              <w:rPr>
                <w:b/>
                <w:sz w:val="18"/>
                <w:szCs w:val="18"/>
                <w:lang w:val="es-ES"/>
              </w:rPr>
              <w:t>Ejecutor</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2800" w:type="dxa"/>
          </w:tcPr>
          <w:p w:rsidR="004F40AF" w:rsidRPr="00094596" w:rsidRDefault="004F40AF" w:rsidP="00242C9D">
            <w:pPr>
              <w:rPr>
                <w:b/>
                <w:sz w:val="18"/>
                <w:szCs w:val="18"/>
                <w:lang w:val="es-ES"/>
              </w:rPr>
            </w:pPr>
            <w:r>
              <w:rPr>
                <w:b/>
                <w:sz w:val="18"/>
                <w:szCs w:val="18"/>
                <w:lang w:val="es-ES"/>
              </w:rPr>
              <w:t>Responsable</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4F40AF" w:rsidRPr="00094596" w:rsidRDefault="004F40AF" w:rsidP="00242C9D">
            <w:pPr>
              <w:rPr>
                <w:b/>
                <w:sz w:val="18"/>
                <w:szCs w:val="18"/>
                <w:lang w:val="es-ES"/>
              </w:rPr>
            </w:pPr>
            <w:r>
              <w:rPr>
                <w:b/>
                <w:sz w:val="18"/>
                <w:szCs w:val="18"/>
                <w:lang w:val="es-ES"/>
              </w:rPr>
              <w:t>Consultado</w:t>
            </w:r>
          </w:p>
          <w:p w:rsidR="004F40AF" w:rsidRPr="00094596" w:rsidRDefault="0071588B" w:rsidP="00242C9D">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4F40AF" w:rsidRPr="00094596" w:rsidRDefault="004F40AF" w:rsidP="00242C9D">
            <w:pPr>
              <w:rPr>
                <w:b/>
                <w:sz w:val="18"/>
                <w:szCs w:val="18"/>
                <w:lang w:val="es-ES"/>
              </w:rPr>
            </w:pPr>
            <w:r>
              <w:rPr>
                <w:b/>
                <w:sz w:val="18"/>
                <w:szCs w:val="18"/>
                <w:lang w:val="es-ES"/>
              </w:rPr>
              <w:t>Informado</w:t>
            </w:r>
          </w:p>
          <w:p w:rsidR="004F40AF" w:rsidRPr="00094596" w:rsidRDefault="0071588B" w:rsidP="00242C9D">
            <w:pPr>
              <w:rPr>
                <w:sz w:val="18"/>
                <w:szCs w:val="18"/>
                <w:lang w:val="es-ES"/>
              </w:rPr>
            </w:pPr>
            <w:r>
              <w:rPr>
                <w:sz w:val="18"/>
                <w:szCs w:val="18"/>
                <w:lang w:val="es-ES"/>
              </w:rPr>
              <w:t xml:space="preserve">Luis </w:t>
            </w:r>
            <w:proofErr w:type="spellStart"/>
            <w:r>
              <w:rPr>
                <w:sz w:val="18"/>
                <w:szCs w:val="18"/>
                <w:lang w:val="es-ES"/>
              </w:rPr>
              <w:t>Kitayama</w:t>
            </w:r>
            <w:proofErr w:type="spellEnd"/>
            <w:r>
              <w:rPr>
                <w:sz w:val="18"/>
                <w:szCs w:val="18"/>
                <w:lang w:val="es-ES"/>
              </w:rPr>
              <w:t>, Luis Castro</w:t>
            </w:r>
          </w:p>
        </w:tc>
      </w:tr>
      <w:tr w:rsidR="004F40AF" w:rsidRPr="007648B6" w:rsidTr="00242C9D">
        <w:tc>
          <w:tcPr>
            <w:tcW w:w="2093" w:type="dxa"/>
          </w:tcPr>
          <w:p w:rsidR="004F40AF" w:rsidRPr="00590372" w:rsidRDefault="004F40AF" w:rsidP="00242C9D">
            <w:pPr>
              <w:rPr>
                <w:b/>
                <w:sz w:val="18"/>
                <w:szCs w:val="18"/>
                <w:lang w:val="es-ES"/>
              </w:rPr>
            </w:pPr>
            <w:r w:rsidRPr="00590372">
              <w:rPr>
                <w:b/>
                <w:sz w:val="18"/>
                <w:szCs w:val="18"/>
                <w:lang w:val="es-ES"/>
              </w:rPr>
              <w:t>Esfuerzo Estimado</w:t>
            </w:r>
          </w:p>
        </w:tc>
        <w:tc>
          <w:tcPr>
            <w:tcW w:w="2800" w:type="dxa"/>
          </w:tcPr>
          <w:p w:rsidR="004F40AF" w:rsidRPr="00094596" w:rsidRDefault="001549C2" w:rsidP="00242C9D">
            <w:pPr>
              <w:rPr>
                <w:sz w:val="18"/>
                <w:szCs w:val="18"/>
                <w:lang w:val="es-ES"/>
              </w:rPr>
            </w:pPr>
            <w:r>
              <w:rPr>
                <w:sz w:val="18"/>
                <w:szCs w:val="18"/>
                <w:lang w:val="es-ES"/>
              </w:rPr>
              <w:t>1</w:t>
            </w:r>
            <w:r w:rsidR="004F40AF">
              <w:rPr>
                <w:sz w:val="18"/>
                <w:szCs w:val="18"/>
                <w:lang w:val="es-ES"/>
              </w:rPr>
              <w:t xml:space="preserve"> H/H</w:t>
            </w:r>
          </w:p>
        </w:tc>
        <w:tc>
          <w:tcPr>
            <w:tcW w:w="4146" w:type="dxa"/>
            <w:gridSpan w:val="2"/>
          </w:tcPr>
          <w:p w:rsidR="004F40AF" w:rsidRPr="00181CFF" w:rsidRDefault="004F40AF" w:rsidP="00242C9D">
            <w:pPr>
              <w:rPr>
                <w:b/>
                <w:sz w:val="18"/>
                <w:szCs w:val="18"/>
                <w:lang w:val="en-US"/>
              </w:rPr>
            </w:pPr>
            <w:r w:rsidRPr="00181CFF">
              <w:rPr>
                <w:b/>
                <w:sz w:val="18"/>
                <w:szCs w:val="18"/>
                <w:lang w:val="en-US"/>
              </w:rPr>
              <w:t>Staff</w:t>
            </w:r>
          </w:p>
          <w:p w:rsidR="004F40AF" w:rsidRPr="007648B6" w:rsidRDefault="004F40AF" w:rsidP="00242C9D">
            <w:pPr>
              <w:rPr>
                <w:sz w:val="18"/>
                <w:szCs w:val="18"/>
                <w:lang w:val="en-US"/>
              </w:rPr>
            </w:pPr>
          </w:p>
        </w:tc>
      </w:tr>
      <w:tr w:rsidR="004F40AF" w:rsidRPr="007648B6" w:rsidTr="00242C9D">
        <w:tc>
          <w:tcPr>
            <w:tcW w:w="9039" w:type="dxa"/>
            <w:gridSpan w:val="4"/>
          </w:tcPr>
          <w:p w:rsidR="004F40AF" w:rsidRPr="00590372" w:rsidRDefault="004F40AF" w:rsidP="00242C9D">
            <w:pPr>
              <w:rPr>
                <w:b/>
                <w:sz w:val="18"/>
                <w:szCs w:val="18"/>
                <w:lang w:val="es-ES"/>
              </w:rPr>
            </w:pPr>
            <w:r w:rsidRPr="00590372">
              <w:rPr>
                <w:b/>
                <w:sz w:val="18"/>
                <w:szCs w:val="18"/>
                <w:lang w:val="es-ES"/>
              </w:rPr>
              <w:t>Observaciones</w:t>
            </w:r>
          </w:p>
          <w:p w:rsidR="004F40AF" w:rsidRPr="00C16A87" w:rsidRDefault="004F40AF" w:rsidP="00242C9D">
            <w:pPr>
              <w:rPr>
                <w:sz w:val="18"/>
                <w:szCs w:val="18"/>
                <w:lang w:val="es-ES"/>
              </w:rPr>
            </w:pPr>
          </w:p>
        </w:tc>
      </w:tr>
    </w:tbl>
    <w:p w:rsidR="004F40AF" w:rsidRDefault="004F40AF" w:rsidP="004F40AF"/>
    <w:tbl>
      <w:tblPr>
        <w:tblStyle w:val="Tablaconcuadrcula"/>
        <w:tblW w:w="0" w:type="auto"/>
        <w:tblLook w:val="04A0" w:firstRow="1" w:lastRow="0" w:firstColumn="1" w:lastColumn="0" w:noHBand="0" w:noVBand="1"/>
      </w:tblPr>
      <w:tblGrid>
        <w:gridCol w:w="2093"/>
        <w:gridCol w:w="2800"/>
        <w:gridCol w:w="1912"/>
        <w:gridCol w:w="2234"/>
      </w:tblGrid>
      <w:tr w:rsidR="004F40AF" w:rsidRPr="00E31180" w:rsidTr="00242C9D">
        <w:tc>
          <w:tcPr>
            <w:tcW w:w="9039" w:type="dxa"/>
            <w:gridSpan w:val="4"/>
            <w:shd w:val="clear" w:color="auto" w:fill="FABF8F" w:themeFill="accent6" w:themeFillTint="99"/>
          </w:tcPr>
          <w:p w:rsidR="004F40AF" w:rsidRPr="00151F6A" w:rsidRDefault="004F40AF" w:rsidP="004F40AF">
            <w:pPr>
              <w:pStyle w:val="WBSHeader"/>
              <w:numPr>
                <w:ilvl w:val="3"/>
                <w:numId w:val="10"/>
              </w:numPr>
            </w:pPr>
            <w:bookmarkStart w:id="36" w:name="_Toc312143384"/>
            <w:bookmarkStart w:id="37" w:name="_Toc383074829"/>
            <w:r>
              <w:t>Actas de Aceptación de Entregables</w:t>
            </w:r>
            <w:bookmarkEnd w:id="36"/>
            <w:bookmarkEnd w:id="37"/>
          </w:p>
        </w:tc>
      </w:tr>
      <w:tr w:rsidR="004F40AF" w:rsidRPr="00094596" w:rsidTr="00242C9D">
        <w:tc>
          <w:tcPr>
            <w:tcW w:w="2093" w:type="dxa"/>
          </w:tcPr>
          <w:p w:rsidR="004F40AF" w:rsidRPr="00094596" w:rsidRDefault="004F40AF" w:rsidP="00242C9D">
            <w:pPr>
              <w:rPr>
                <w:sz w:val="18"/>
                <w:szCs w:val="18"/>
              </w:rPr>
            </w:pPr>
          </w:p>
        </w:tc>
        <w:tc>
          <w:tcPr>
            <w:tcW w:w="6946" w:type="dxa"/>
            <w:gridSpan w:val="3"/>
          </w:tcPr>
          <w:p w:rsidR="004F40AF" w:rsidRDefault="004F40AF" w:rsidP="004F40AF">
            <w:pPr>
              <w:pStyle w:val="Prrafodelista"/>
              <w:numPr>
                <w:ilvl w:val="0"/>
                <w:numId w:val="9"/>
              </w:numPr>
              <w:rPr>
                <w:sz w:val="18"/>
                <w:szCs w:val="18"/>
                <w:lang w:val="es-ES"/>
              </w:rPr>
            </w:pPr>
            <w:r>
              <w:rPr>
                <w:sz w:val="18"/>
                <w:szCs w:val="18"/>
                <w:lang w:val="es-ES"/>
              </w:rPr>
              <w:t>Descripción</w:t>
            </w:r>
          </w:p>
          <w:p w:rsidR="004F40AF" w:rsidRDefault="004F40AF" w:rsidP="00242C9D">
            <w:pPr>
              <w:pStyle w:val="Prrafodelista"/>
              <w:ind w:left="360"/>
              <w:rPr>
                <w:sz w:val="18"/>
                <w:szCs w:val="18"/>
                <w:lang w:val="es-ES"/>
              </w:rPr>
            </w:pPr>
          </w:p>
          <w:p w:rsidR="004F40AF" w:rsidRPr="00094596" w:rsidRDefault="004F40AF" w:rsidP="00242C9D">
            <w:pPr>
              <w:pStyle w:val="Prrafodelista"/>
              <w:ind w:left="360"/>
              <w:rPr>
                <w:sz w:val="18"/>
                <w:szCs w:val="18"/>
                <w:lang w:val="es-ES"/>
              </w:rPr>
            </w:pPr>
          </w:p>
        </w:tc>
      </w:tr>
      <w:tr w:rsidR="004F40AF" w:rsidRPr="00094596" w:rsidTr="00242C9D">
        <w:tc>
          <w:tcPr>
            <w:tcW w:w="2093" w:type="dxa"/>
          </w:tcPr>
          <w:p w:rsidR="004F40AF" w:rsidRPr="00094596" w:rsidRDefault="004F40AF" w:rsidP="00242C9D">
            <w:pPr>
              <w:rPr>
                <w:b/>
                <w:sz w:val="18"/>
                <w:szCs w:val="18"/>
                <w:lang w:val="es-ES"/>
              </w:rPr>
            </w:pPr>
            <w:r>
              <w:rPr>
                <w:b/>
                <w:sz w:val="18"/>
                <w:szCs w:val="18"/>
                <w:lang w:val="es-ES"/>
              </w:rPr>
              <w:t>Ejecutor</w:t>
            </w:r>
          </w:p>
          <w:p w:rsidR="004F40AF" w:rsidRPr="00094596" w:rsidRDefault="0071588B" w:rsidP="00242C9D">
            <w:pPr>
              <w:rPr>
                <w:sz w:val="18"/>
                <w:szCs w:val="18"/>
                <w:lang w:val="es-ES"/>
              </w:rPr>
            </w:pPr>
            <w:r>
              <w:rPr>
                <w:sz w:val="18"/>
                <w:szCs w:val="18"/>
                <w:lang w:val="es-ES"/>
              </w:rPr>
              <w:t>DATCO</w:t>
            </w:r>
          </w:p>
        </w:tc>
        <w:tc>
          <w:tcPr>
            <w:tcW w:w="2800" w:type="dxa"/>
          </w:tcPr>
          <w:p w:rsidR="004F40AF" w:rsidRPr="00094596" w:rsidRDefault="004F40AF" w:rsidP="00242C9D">
            <w:pPr>
              <w:rPr>
                <w:b/>
                <w:sz w:val="18"/>
                <w:szCs w:val="18"/>
                <w:lang w:val="es-ES"/>
              </w:rPr>
            </w:pPr>
            <w:r>
              <w:rPr>
                <w:b/>
                <w:sz w:val="18"/>
                <w:szCs w:val="18"/>
                <w:lang w:val="es-ES"/>
              </w:rPr>
              <w:t>Responsable</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4F40AF" w:rsidRPr="00094596" w:rsidRDefault="004F40AF" w:rsidP="00242C9D">
            <w:pPr>
              <w:rPr>
                <w:b/>
                <w:sz w:val="18"/>
                <w:szCs w:val="18"/>
                <w:lang w:val="es-ES"/>
              </w:rPr>
            </w:pPr>
            <w:r>
              <w:rPr>
                <w:b/>
                <w:sz w:val="18"/>
                <w:szCs w:val="18"/>
                <w:lang w:val="es-ES"/>
              </w:rPr>
              <w:t>Consultado</w:t>
            </w:r>
          </w:p>
          <w:p w:rsidR="004F40AF" w:rsidRPr="00094596" w:rsidRDefault="0071588B" w:rsidP="00242C9D">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4F40AF" w:rsidRPr="00094596" w:rsidRDefault="004F40AF" w:rsidP="00242C9D">
            <w:pPr>
              <w:rPr>
                <w:b/>
                <w:sz w:val="18"/>
                <w:szCs w:val="18"/>
                <w:lang w:val="es-ES"/>
              </w:rPr>
            </w:pPr>
            <w:r>
              <w:rPr>
                <w:b/>
                <w:sz w:val="18"/>
                <w:szCs w:val="18"/>
                <w:lang w:val="es-ES"/>
              </w:rPr>
              <w:t>Informado</w:t>
            </w:r>
          </w:p>
          <w:p w:rsidR="004F40AF" w:rsidRPr="00094596" w:rsidRDefault="0071588B" w:rsidP="00242C9D">
            <w:pPr>
              <w:rPr>
                <w:sz w:val="18"/>
                <w:szCs w:val="18"/>
                <w:lang w:val="es-ES"/>
              </w:rPr>
            </w:pPr>
            <w:r>
              <w:rPr>
                <w:sz w:val="18"/>
                <w:szCs w:val="18"/>
                <w:lang w:val="es-ES"/>
              </w:rPr>
              <w:t xml:space="preserve">Carmen Soto, Luis </w:t>
            </w:r>
            <w:proofErr w:type="spellStart"/>
            <w:r>
              <w:rPr>
                <w:sz w:val="18"/>
                <w:szCs w:val="18"/>
                <w:lang w:val="es-ES"/>
              </w:rPr>
              <w:t>Kitayama</w:t>
            </w:r>
            <w:proofErr w:type="spellEnd"/>
            <w:r>
              <w:rPr>
                <w:sz w:val="18"/>
                <w:szCs w:val="18"/>
                <w:lang w:val="es-ES"/>
              </w:rPr>
              <w:t>, Luis Castro</w:t>
            </w:r>
          </w:p>
        </w:tc>
      </w:tr>
      <w:tr w:rsidR="004F40AF" w:rsidRPr="007648B6" w:rsidTr="00242C9D">
        <w:tc>
          <w:tcPr>
            <w:tcW w:w="2093" w:type="dxa"/>
          </w:tcPr>
          <w:p w:rsidR="004F40AF" w:rsidRPr="00590372" w:rsidRDefault="004F40AF" w:rsidP="00242C9D">
            <w:pPr>
              <w:rPr>
                <w:b/>
                <w:sz w:val="18"/>
                <w:szCs w:val="18"/>
                <w:lang w:val="es-ES"/>
              </w:rPr>
            </w:pPr>
            <w:r w:rsidRPr="00590372">
              <w:rPr>
                <w:b/>
                <w:sz w:val="18"/>
                <w:szCs w:val="18"/>
                <w:lang w:val="es-ES"/>
              </w:rPr>
              <w:t>Esfuerzo Estimado</w:t>
            </w:r>
          </w:p>
        </w:tc>
        <w:tc>
          <w:tcPr>
            <w:tcW w:w="2800" w:type="dxa"/>
          </w:tcPr>
          <w:p w:rsidR="004F40AF" w:rsidRPr="00094596" w:rsidRDefault="004F40AF" w:rsidP="00242C9D">
            <w:pPr>
              <w:rPr>
                <w:sz w:val="18"/>
                <w:szCs w:val="18"/>
                <w:lang w:val="es-ES"/>
              </w:rPr>
            </w:pPr>
            <w:r>
              <w:rPr>
                <w:sz w:val="18"/>
                <w:szCs w:val="18"/>
                <w:lang w:val="es-ES"/>
              </w:rPr>
              <w:t>xx H/H</w:t>
            </w:r>
          </w:p>
        </w:tc>
        <w:tc>
          <w:tcPr>
            <w:tcW w:w="4146" w:type="dxa"/>
            <w:gridSpan w:val="2"/>
          </w:tcPr>
          <w:p w:rsidR="004F40AF" w:rsidRPr="00181CFF" w:rsidRDefault="004F40AF" w:rsidP="00242C9D">
            <w:pPr>
              <w:rPr>
                <w:b/>
                <w:sz w:val="18"/>
                <w:szCs w:val="18"/>
                <w:lang w:val="en-US"/>
              </w:rPr>
            </w:pPr>
            <w:r w:rsidRPr="00181CFF">
              <w:rPr>
                <w:b/>
                <w:sz w:val="18"/>
                <w:szCs w:val="18"/>
                <w:lang w:val="en-US"/>
              </w:rPr>
              <w:t>Staff</w:t>
            </w:r>
          </w:p>
          <w:p w:rsidR="004F40AF" w:rsidRPr="007648B6" w:rsidRDefault="004F40AF" w:rsidP="00242C9D">
            <w:pPr>
              <w:rPr>
                <w:sz w:val="18"/>
                <w:szCs w:val="18"/>
                <w:lang w:val="en-US"/>
              </w:rPr>
            </w:pPr>
          </w:p>
        </w:tc>
      </w:tr>
      <w:tr w:rsidR="004F40AF" w:rsidRPr="007648B6" w:rsidTr="00242C9D">
        <w:tc>
          <w:tcPr>
            <w:tcW w:w="9039" w:type="dxa"/>
            <w:gridSpan w:val="4"/>
          </w:tcPr>
          <w:p w:rsidR="004F40AF" w:rsidRPr="00590372" w:rsidRDefault="004F40AF" w:rsidP="00242C9D">
            <w:pPr>
              <w:rPr>
                <w:b/>
                <w:sz w:val="18"/>
                <w:szCs w:val="18"/>
                <w:lang w:val="es-ES"/>
              </w:rPr>
            </w:pPr>
            <w:r w:rsidRPr="00590372">
              <w:rPr>
                <w:b/>
                <w:sz w:val="18"/>
                <w:szCs w:val="18"/>
                <w:lang w:val="es-ES"/>
              </w:rPr>
              <w:t>Observaciones</w:t>
            </w:r>
          </w:p>
          <w:p w:rsidR="004F40AF" w:rsidRPr="00C16A87" w:rsidRDefault="004F40AF" w:rsidP="00242C9D">
            <w:pPr>
              <w:rPr>
                <w:sz w:val="18"/>
                <w:szCs w:val="18"/>
                <w:lang w:val="es-ES"/>
              </w:rPr>
            </w:pPr>
          </w:p>
        </w:tc>
      </w:tr>
    </w:tbl>
    <w:p w:rsidR="004F40AF" w:rsidRDefault="004F40AF" w:rsidP="004F40AF"/>
    <w:tbl>
      <w:tblPr>
        <w:tblStyle w:val="Tablaconcuadrcula"/>
        <w:tblW w:w="0" w:type="auto"/>
        <w:tblLook w:val="04A0" w:firstRow="1" w:lastRow="0" w:firstColumn="1" w:lastColumn="0" w:noHBand="0" w:noVBand="1"/>
      </w:tblPr>
      <w:tblGrid>
        <w:gridCol w:w="2093"/>
        <w:gridCol w:w="2800"/>
        <w:gridCol w:w="1912"/>
        <w:gridCol w:w="2234"/>
      </w:tblGrid>
      <w:tr w:rsidR="004F40AF" w:rsidRPr="00E31180" w:rsidTr="00242C9D">
        <w:tc>
          <w:tcPr>
            <w:tcW w:w="9039" w:type="dxa"/>
            <w:gridSpan w:val="4"/>
            <w:shd w:val="clear" w:color="auto" w:fill="FABF8F" w:themeFill="accent6" w:themeFillTint="99"/>
          </w:tcPr>
          <w:p w:rsidR="004F40AF" w:rsidRPr="00151F6A" w:rsidRDefault="004F40AF" w:rsidP="004F40AF">
            <w:pPr>
              <w:pStyle w:val="WBSHeader"/>
              <w:numPr>
                <w:ilvl w:val="2"/>
                <w:numId w:val="10"/>
              </w:numPr>
            </w:pPr>
            <w:bookmarkStart w:id="38" w:name="_Toc312143385"/>
            <w:bookmarkStart w:id="39" w:name="_Toc383074830"/>
            <w:r>
              <w:t>Informe de Cierre del Proyecto</w:t>
            </w:r>
            <w:bookmarkEnd w:id="38"/>
            <w:bookmarkEnd w:id="39"/>
          </w:p>
        </w:tc>
      </w:tr>
      <w:tr w:rsidR="004F40AF" w:rsidRPr="00094596" w:rsidTr="00242C9D">
        <w:tc>
          <w:tcPr>
            <w:tcW w:w="2093" w:type="dxa"/>
          </w:tcPr>
          <w:p w:rsidR="004F40AF" w:rsidRPr="00094596" w:rsidRDefault="004F40AF" w:rsidP="00242C9D">
            <w:pPr>
              <w:rPr>
                <w:sz w:val="18"/>
                <w:szCs w:val="18"/>
              </w:rPr>
            </w:pPr>
          </w:p>
        </w:tc>
        <w:tc>
          <w:tcPr>
            <w:tcW w:w="6946" w:type="dxa"/>
            <w:gridSpan w:val="3"/>
          </w:tcPr>
          <w:p w:rsidR="004F40AF" w:rsidRDefault="004F40AF" w:rsidP="004F40AF">
            <w:pPr>
              <w:pStyle w:val="Prrafodelista"/>
              <w:numPr>
                <w:ilvl w:val="0"/>
                <w:numId w:val="9"/>
              </w:numPr>
              <w:rPr>
                <w:sz w:val="18"/>
                <w:szCs w:val="18"/>
                <w:lang w:val="es-ES"/>
              </w:rPr>
            </w:pPr>
            <w:r>
              <w:rPr>
                <w:sz w:val="18"/>
                <w:szCs w:val="18"/>
                <w:lang w:val="es-ES"/>
              </w:rPr>
              <w:t>Descripción</w:t>
            </w:r>
          </w:p>
          <w:p w:rsidR="004F40AF" w:rsidRDefault="004F40AF" w:rsidP="00242C9D">
            <w:pPr>
              <w:pStyle w:val="Prrafodelista"/>
              <w:ind w:left="360"/>
              <w:rPr>
                <w:sz w:val="18"/>
                <w:szCs w:val="18"/>
                <w:lang w:val="es-ES"/>
              </w:rPr>
            </w:pPr>
          </w:p>
          <w:p w:rsidR="004F40AF" w:rsidRPr="00094596" w:rsidRDefault="004F40AF" w:rsidP="00242C9D">
            <w:pPr>
              <w:pStyle w:val="Prrafodelista"/>
              <w:ind w:left="360"/>
              <w:rPr>
                <w:sz w:val="18"/>
                <w:szCs w:val="18"/>
                <w:lang w:val="es-ES"/>
              </w:rPr>
            </w:pPr>
          </w:p>
        </w:tc>
      </w:tr>
      <w:tr w:rsidR="004F40AF" w:rsidRPr="00094596" w:rsidTr="00242C9D">
        <w:tc>
          <w:tcPr>
            <w:tcW w:w="2093" w:type="dxa"/>
          </w:tcPr>
          <w:p w:rsidR="004F40AF" w:rsidRPr="00094596" w:rsidRDefault="004F40AF" w:rsidP="00242C9D">
            <w:pPr>
              <w:rPr>
                <w:b/>
                <w:sz w:val="18"/>
                <w:szCs w:val="18"/>
                <w:lang w:val="es-ES"/>
              </w:rPr>
            </w:pPr>
            <w:r>
              <w:rPr>
                <w:b/>
                <w:sz w:val="18"/>
                <w:szCs w:val="18"/>
                <w:lang w:val="es-ES"/>
              </w:rPr>
              <w:t>Ejecutor</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2800" w:type="dxa"/>
          </w:tcPr>
          <w:p w:rsidR="004F40AF" w:rsidRPr="00094596" w:rsidRDefault="004F40AF" w:rsidP="00242C9D">
            <w:pPr>
              <w:rPr>
                <w:b/>
                <w:sz w:val="18"/>
                <w:szCs w:val="18"/>
                <w:lang w:val="es-ES"/>
              </w:rPr>
            </w:pPr>
            <w:r>
              <w:rPr>
                <w:b/>
                <w:sz w:val="18"/>
                <w:szCs w:val="18"/>
                <w:lang w:val="es-ES"/>
              </w:rPr>
              <w:t>Responsable</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4F40AF" w:rsidRPr="00094596" w:rsidRDefault="004F40AF" w:rsidP="00242C9D">
            <w:pPr>
              <w:rPr>
                <w:b/>
                <w:sz w:val="18"/>
                <w:szCs w:val="18"/>
                <w:lang w:val="es-ES"/>
              </w:rPr>
            </w:pPr>
            <w:r>
              <w:rPr>
                <w:b/>
                <w:sz w:val="18"/>
                <w:szCs w:val="18"/>
                <w:lang w:val="es-ES"/>
              </w:rPr>
              <w:t>Consultado</w:t>
            </w:r>
          </w:p>
          <w:p w:rsidR="004F40AF" w:rsidRPr="00094596" w:rsidRDefault="0071588B" w:rsidP="00242C9D">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4F40AF" w:rsidRPr="00094596" w:rsidRDefault="004F40AF" w:rsidP="00242C9D">
            <w:pPr>
              <w:rPr>
                <w:b/>
                <w:sz w:val="18"/>
                <w:szCs w:val="18"/>
                <w:lang w:val="es-ES"/>
              </w:rPr>
            </w:pPr>
            <w:r>
              <w:rPr>
                <w:b/>
                <w:sz w:val="18"/>
                <w:szCs w:val="18"/>
                <w:lang w:val="es-ES"/>
              </w:rPr>
              <w:t>Informado</w:t>
            </w:r>
          </w:p>
          <w:p w:rsidR="004F40AF" w:rsidRPr="00094596" w:rsidRDefault="0071588B" w:rsidP="00242C9D">
            <w:pPr>
              <w:rPr>
                <w:sz w:val="18"/>
                <w:szCs w:val="18"/>
                <w:lang w:val="es-ES"/>
              </w:rPr>
            </w:pPr>
            <w:r>
              <w:rPr>
                <w:sz w:val="18"/>
                <w:szCs w:val="18"/>
                <w:lang w:val="es-ES"/>
              </w:rPr>
              <w:t xml:space="preserve">Carmen Soto, Luis </w:t>
            </w:r>
            <w:proofErr w:type="spellStart"/>
            <w:r>
              <w:rPr>
                <w:sz w:val="18"/>
                <w:szCs w:val="18"/>
                <w:lang w:val="es-ES"/>
              </w:rPr>
              <w:t>Kitayama</w:t>
            </w:r>
            <w:proofErr w:type="spellEnd"/>
            <w:r>
              <w:rPr>
                <w:sz w:val="18"/>
                <w:szCs w:val="18"/>
                <w:lang w:val="es-ES"/>
              </w:rPr>
              <w:t>, Luis Castro</w:t>
            </w:r>
          </w:p>
        </w:tc>
      </w:tr>
      <w:tr w:rsidR="004F40AF" w:rsidRPr="007648B6" w:rsidTr="00242C9D">
        <w:tc>
          <w:tcPr>
            <w:tcW w:w="2093" w:type="dxa"/>
          </w:tcPr>
          <w:p w:rsidR="004F40AF" w:rsidRPr="00590372" w:rsidRDefault="004F40AF" w:rsidP="00242C9D">
            <w:pPr>
              <w:rPr>
                <w:b/>
                <w:sz w:val="18"/>
                <w:szCs w:val="18"/>
                <w:lang w:val="es-ES"/>
              </w:rPr>
            </w:pPr>
            <w:r w:rsidRPr="00590372">
              <w:rPr>
                <w:b/>
                <w:sz w:val="18"/>
                <w:szCs w:val="18"/>
                <w:lang w:val="es-ES"/>
              </w:rPr>
              <w:t>Esfuerzo Estimado</w:t>
            </w:r>
          </w:p>
        </w:tc>
        <w:tc>
          <w:tcPr>
            <w:tcW w:w="2800" w:type="dxa"/>
          </w:tcPr>
          <w:p w:rsidR="004F40AF" w:rsidRPr="00094596" w:rsidRDefault="00B171E8" w:rsidP="00242C9D">
            <w:pPr>
              <w:rPr>
                <w:sz w:val="18"/>
                <w:szCs w:val="18"/>
                <w:lang w:val="es-ES"/>
              </w:rPr>
            </w:pPr>
            <w:r>
              <w:rPr>
                <w:sz w:val="18"/>
                <w:szCs w:val="18"/>
                <w:lang w:val="es-ES"/>
              </w:rPr>
              <w:t>16</w:t>
            </w:r>
            <w:r w:rsidR="004F40AF">
              <w:rPr>
                <w:sz w:val="18"/>
                <w:szCs w:val="18"/>
                <w:lang w:val="es-ES"/>
              </w:rPr>
              <w:t xml:space="preserve"> H/H</w:t>
            </w:r>
          </w:p>
        </w:tc>
        <w:tc>
          <w:tcPr>
            <w:tcW w:w="4146" w:type="dxa"/>
            <w:gridSpan w:val="2"/>
          </w:tcPr>
          <w:p w:rsidR="004F40AF" w:rsidRPr="00181CFF" w:rsidRDefault="004F40AF" w:rsidP="00242C9D">
            <w:pPr>
              <w:rPr>
                <w:b/>
                <w:sz w:val="18"/>
                <w:szCs w:val="18"/>
                <w:lang w:val="en-US"/>
              </w:rPr>
            </w:pPr>
            <w:r w:rsidRPr="00181CFF">
              <w:rPr>
                <w:b/>
                <w:sz w:val="18"/>
                <w:szCs w:val="18"/>
                <w:lang w:val="en-US"/>
              </w:rPr>
              <w:t>Staff</w:t>
            </w:r>
          </w:p>
          <w:p w:rsidR="004F40AF" w:rsidRPr="007648B6" w:rsidRDefault="004F40AF" w:rsidP="00242C9D">
            <w:pPr>
              <w:rPr>
                <w:sz w:val="18"/>
                <w:szCs w:val="18"/>
                <w:lang w:val="en-US"/>
              </w:rPr>
            </w:pPr>
          </w:p>
        </w:tc>
      </w:tr>
      <w:tr w:rsidR="004F40AF" w:rsidRPr="007648B6" w:rsidTr="00242C9D">
        <w:tc>
          <w:tcPr>
            <w:tcW w:w="9039" w:type="dxa"/>
            <w:gridSpan w:val="4"/>
          </w:tcPr>
          <w:p w:rsidR="004F40AF" w:rsidRPr="00590372" w:rsidRDefault="004F40AF" w:rsidP="00242C9D">
            <w:pPr>
              <w:rPr>
                <w:b/>
                <w:sz w:val="18"/>
                <w:szCs w:val="18"/>
                <w:lang w:val="es-ES"/>
              </w:rPr>
            </w:pPr>
            <w:r w:rsidRPr="00590372">
              <w:rPr>
                <w:b/>
                <w:sz w:val="18"/>
                <w:szCs w:val="18"/>
                <w:lang w:val="es-ES"/>
              </w:rPr>
              <w:t>Observaciones</w:t>
            </w:r>
          </w:p>
          <w:p w:rsidR="004F40AF" w:rsidRPr="00C16A87" w:rsidRDefault="004F40AF" w:rsidP="00242C9D">
            <w:pPr>
              <w:rPr>
                <w:sz w:val="18"/>
                <w:szCs w:val="18"/>
                <w:lang w:val="es-ES"/>
              </w:rPr>
            </w:pPr>
          </w:p>
        </w:tc>
      </w:tr>
    </w:tbl>
    <w:p w:rsidR="004F40AF" w:rsidRDefault="004F40AF" w:rsidP="004F40AF"/>
    <w:tbl>
      <w:tblPr>
        <w:tblStyle w:val="Tablaconcuadrcula"/>
        <w:tblW w:w="0" w:type="auto"/>
        <w:tblLook w:val="04A0" w:firstRow="1" w:lastRow="0" w:firstColumn="1" w:lastColumn="0" w:noHBand="0" w:noVBand="1"/>
      </w:tblPr>
      <w:tblGrid>
        <w:gridCol w:w="2093"/>
        <w:gridCol w:w="2800"/>
        <w:gridCol w:w="1912"/>
        <w:gridCol w:w="2234"/>
      </w:tblGrid>
      <w:tr w:rsidR="004F40AF" w:rsidRPr="00E31180" w:rsidTr="00242C9D">
        <w:tc>
          <w:tcPr>
            <w:tcW w:w="9039" w:type="dxa"/>
            <w:gridSpan w:val="4"/>
            <w:shd w:val="clear" w:color="auto" w:fill="FABF8F" w:themeFill="accent6" w:themeFillTint="99"/>
          </w:tcPr>
          <w:p w:rsidR="004F40AF" w:rsidRPr="00151F6A" w:rsidRDefault="004F40AF" w:rsidP="00DA2D13">
            <w:pPr>
              <w:pStyle w:val="WBSHeader"/>
              <w:numPr>
                <w:ilvl w:val="1"/>
                <w:numId w:val="10"/>
              </w:numPr>
            </w:pPr>
            <w:r>
              <w:t xml:space="preserve"> </w:t>
            </w:r>
            <w:bookmarkStart w:id="40" w:name="_Toc312143386"/>
            <w:bookmarkStart w:id="41" w:name="_Toc383074831"/>
            <w:r w:rsidR="00DA2D13">
              <w:t>Componentes para Perú</w:t>
            </w:r>
            <w:bookmarkEnd w:id="40"/>
            <w:bookmarkEnd w:id="41"/>
          </w:p>
        </w:tc>
      </w:tr>
      <w:tr w:rsidR="004F40AF" w:rsidRPr="00094596" w:rsidTr="00242C9D">
        <w:tc>
          <w:tcPr>
            <w:tcW w:w="2093" w:type="dxa"/>
          </w:tcPr>
          <w:p w:rsidR="004F40AF" w:rsidRPr="00094596" w:rsidRDefault="004F40AF" w:rsidP="00242C9D">
            <w:pPr>
              <w:rPr>
                <w:sz w:val="18"/>
                <w:szCs w:val="18"/>
              </w:rPr>
            </w:pPr>
          </w:p>
        </w:tc>
        <w:tc>
          <w:tcPr>
            <w:tcW w:w="6946" w:type="dxa"/>
            <w:gridSpan w:val="3"/>
          </w:tcPr>
          <w:p w:rsidR="004F40AF" w:rsidRDefault="00DA2D13" w:rsidP="004F40AF">
            <w:pPr>
              <w:pStyle w:val="Prrafodelista"/>
              <w:numPr>
                <w:ilvl w:val="0"/>
                <w:numId w:val="9"/>
              </w:numPr>
              <w:rPr>
                <w:sz w:val="18"/>
                <w:szCs w:val="18"/>
                <w:lang w:val="es-ES"/>
              </w:rPr>
            </w:pPr>
            <w:r>
              <w:rPr>
                <w:sz w:val="18"/>
                <w:szCs w:val="18"/>
                <w:lang w:val="es-ES"/>
              </w:rPr>
              <w:t xml:space="preserve">Componentes DTSX </w:t>
            </w:r>
          </w:p>
          <w:p w:rsidR="004F40AF" w:rsidRDefault="004F40AF" w:rsidP="00242C9D">
            <w:pPr>
              <w:pStyle w:val="Prrafodelista"/>
              <w:ind w:left="360"/>
              <w:rPr>
                <w:sz w:val="18"/>
                <w:szCs w:val="18"/>
                <w:lang w:val="es-ES"/>
              </w:rPr>
            </w:pPr>
          </w:p>
          <w:p w:rsidR="004F40AF" w:rsidRPr="00094596" w:rsidRDefault="004F40AF" w:rsidP="00242C9D">
            <w:pPr>
              <w:pStyle w:val="Prrafodelista"/>
              <w:ind w:left="360"/>
              <w:rPr>
                <w:sz w:val="18"/>
                <w:szCs w:val="18"/>
                <w:lang w:val="es-ES"/>
              </w:rPr>
            </w:pPr>
          </w:p>
        </w:tc>
      </w:tr>
      <w:tr w:rsidR="004F40AF" w:rsidRPr="00094596" w:rsidTr="00242C9D">
        <w:tc>
          <w:tcPr>
            <w:tcW w:w="2093" w:type="dxa"/>
          </w:tcPr>
          <w:p w:rsidR="004F40AF" w:rsidRPr="00094596" w:rsidRDefault="004F40AF" w:rsidP="00242C9D">
            <w:pPr>
              <w:rPr>
                <w:b/>
                <w:sz w:val="18"/>
                <w:szCs w:val="18"/>
                <w:lang w:val="es-ES"/>
              </w:rPr>
            </w:pPr>
            <w:r>
              <w:rPr>
                <w:b/>
                <w:sz w:val="18"/>
                <w:szCs w:val="18"/>
                <w:lang w:val="es-ES"/>
              </w:rPr>
              <w:t>Ejecutor</w:t>
            </w:r>
          </w:p>
          <w:p w:rsidR="004F40AF" w:rsidRPr="00094596" w:rsidRDefault="0071588B" w:rsidP="00242C9D">
            <w:pPr>
              <w:rPr>
                <w:sz w:val="18"/>
                <w:szCs w:val="18"/>
                <w:lang w:val="es-ES"/>
              </w:rPr>
            </w:pPr>
            <w:r>
              <w:rPr>
                <w:sz w:val="18"/>
                <w:szCs w:val="18"/>
                <w:lang w:val="es-ES"/>
              </w:rPr>
              <w:t>DATCO</w:t>
            </w:r>
          </w:p>
        </w:tc>
        <w:tc>
          <w:tcPr>
            <w:tcW w:w="2800" w:type="dxa"/>
          </w:tcPr>
          <w:p w:rsidR="004F40AF" w:rsidRPr="00094596" w:rsidRDefault="004F40AF" w:rsidP="00242C9D">
            <w:pPr>
              <w:rPr>
                <w:b/>
                <w:sz w:val="18"/>
                <w:szCs w:val="18"/>
                <w:lang w:val="es-ES"/>
              </w:rPr>
            </w:pPr>
            <w:r>
              <w:rPr>
                <w:b/>
                <w:sz w:val="18"/>
                <w:szCs w:val="18"/>
                <w:lang w:val="es-ES"/>
              </w:rPr>
              <w:t>Responsable</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4F40AF" w:rsidRPr="00094596" w:rsidRDefault="004F40AF" w:rsidP="00242C9D">
            <w:pPr>
              <w:rPr>
                <w:b/>
                <w:sz w:val="18"/>
                <w:szCs w:val="18"/>
                <w:lang w:val="es-ES"/>
              </w:rPr>
            </w:pPr>
            <w:r>
              <w:rPr>
                <w:b/>
                <w:sz w:val="18"/>
                <w:szCs w:val="18"/>
                <w:lang w:val="es-ES"/>
              </w:rPr>
              <w:t>Consultado</w:t>
            </w:r>
          </w:p>
          <w:p w:rsidR="004F40AF" w:rsidRPr="00094596" w:rsidRDefault="0071588B" w:rsidP="00242C9D">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4F40AF" w:rsidRPr="00094596" w:rsidRDefault="004F40AF" w:rsidP="00242C9D">
            <w:pPr>
              <w:rPr>
                <w:b/>
                <w:sz w:val="18"/>
                <w:szCs w:val="18"/>
                <w:lang w:val="es-ES"/>
              </w:rPr>
            </w:pPr>
            <w:r>
              <w:rPr>
                <w:b/>
                <w:sz w:val="18"/>
                <w:szCs w:val="18"/>
                <w:lang w:val="es-ES"/>
              </w:rPr>
              <w:t>Informado</w:t>
            </w:r>
          </w:p>
          <w:p w:rsidR="004F40AF" w:rsidRPr="00094596" w:rsidRDefault="0071588B" w:rsidP="00242C9D">
            <w:pPr>
              <w:rPr>
                <w:sz w:val="18"/>
                <w:szCs w:val="18"/>
                <w:lang w:val="es-ES"/>
              </w:rPr>
            </w:pPr>
            <w:r>
              <w:rPr>
                <w:sz w:val="18"/>
                <w:szCs w:val="18"/>
                <w:lang w:val="es-ES"/>
              </w:rPr>
              <w:t xml:space="preserve">Carmen Soto, Luis </w:t>
            </w:r>
            <w:proofErr w:type="spellStart"/>
            <w:r>
              <w:rPr>
                <w:sz w:val="18"/>
                <w:szCs w:val="18"/>
                <w:lang w:val="es-ES"/>
              </w:rPr>
              <w:t>Kitayama</w:t>
            </w:r>
            <w:proofErr w:type="spellEnd"/>
            <w:r>
              <w:rPr>
                <w:sz w:val="18"/>
                <w:szCs w:val="18"/>
                <w:lang w:val="es-ES"/>
              </w:rPr>
              <w:t>, Luis Castro</w:t>
            </w:r>
          </w:p>
        </w:tc>
      </w:tr>
      <w:tr w:rsidR="004F40AF" w:rsidRPr="007648B6" w:rsidTr="00242C9D">
        <w:tc>
          <w:tcPr>
            <w:tcW w:w="2093" w:type="dxa"/>
          </w:tcPr>
          <w:p w:rsidR="004F40AF" w:rsidRPr="00590372" w:rsidRDefault="004F40AF" w:rsidP="00242C9D">
            <w:pPr>
              <w:rPr>
                <w:b/>
                <w:sz w:val="18"/>
                <w:szCs w:val="18"/>
                <w:lang w:val="es-ES"/>
              </w:rPr>
            </w:pPr>
            <w:r w:rsidRPr="00590372">
              <w:rPr>
                <w:b/>
                <w:sz w:val="18"/>
                <w:szCs w:val="18"/>
                <w:lang w:val="es-ES"/>
              </w:rPr>
              <w:t>Esfuerzo Estimado</w:t>
            </w:r>
          </w:p>
        </w:tc>
        <w:tc>
          <w:tcPr>
            <w:tcW w:w="2800" w:type="dxa"/>
          </w:tcPr>
          <w:p w:rsidR="004F40AF" w:rsidRPr="00094596" w:rsidRDefault="00771E1D" w:rsidP="00242C9D">
            <w:pPr>
              <w:rPr>
                <w:sz w:val="18"/>
                <w:szCs w:val="18"/>
                <w:lang w:val="es-ES"/>
              </w:rPr>
            </w:pPr>
            <w:r>
              <w:rPr>
                <w:sz w:val="18"/>
                <w:szCs w:val="18"/>
                <w:lang w:val="es-ES"/>
              </w:rPr>
              <w:t>1078</w:t>
            </w:r>
            <w:r w:rsidR="00484ABA">
              <w:rPr>
                <w:sz w:val="18"/>
                <w:szCs w:val="18"/>
                <w:lang w:val="es-ES"/>
              </w:rPr>
              <w:t xml:space="preserve"> </w:t>
            </w:r>
            <w:proofErr w:type="spellStart"/>
            <w:r w:rsidR="00484ABA">
              <w:rPr>
                <w:sz w:val="18"/>
                <w:szCs w:val="18"/>
                <w:lang w:val="es-ES"/>
              </w:rPr>
              <w:t>hrs</w:t>
            </w:r>
            <w:proofErr w:type="spellEnd"/>
          </w:p>
        </w:tc>
        <w:tc>
          <w:tcPr>
            <w:tcW w:w="4146" w:type="dxa"/>
            <w:gridSpan w:val="2"/>
          </w:tcPr>
          <w:p w:rsidR="004F40AF" w:rsidRPr="00181CFF" w:rsidRDefault="004F40AF" w:rsidP="00242C9D">
            <w:pPr>
              <w:rPr>
                <w:b/>
                <w:sz w:val="18"/>
                <w:szCs w:val="18"/>
                <w:lang w:val="en-US"/>
              </w:rPr>
            </w:pPr>
            <w:r w:rsidRPr="00181CFF">
              <w:rPr>
                <w:b/>
                <w:sz w:val="18"/>
                <w:szCs w:val="18"/>
                <w:lang w:val="en-US"/>
              </w:rPr>
              <w:t>Staff</w:t>
            </w:r>
          </w:p>
          <w:p w:rsidR="004F40AF" w:rsidRPr="007648B6" w:rsidRDefault="004F40AF" w:rsidP="00242C9D">
            <w:pPr>
              <w:rPr>
                <w:sz w:val="18"/>
                <w:szCs w:val="18"/>
                <w:lang w:val="en-US"/>
              </w:rPr>
            </w:pPr>
          </w:p>
        </w:tc>
      </w:tr>
      <w:tr w:rsidR="004F40AF" w:rsidRPr="007648B6" w:rsidTr="00242C9D">
        <w:tc>
          <w:tcPr>
            <w:tcW w:w="9039" w:type="dxa"/>
            <w:gridSpan w:val="4"/>
          </w:tcPr>
          <w:p w:rsidR="004F40AF" w:rsidRPr="00590372" w:rsidRDefault="004F40AF" w:rsidP="00242C9D">
            <w:pPr>
              <w:rPr>
                <w:b/>
                <w:sz w:val="18"/>
                <w:szCs w:val="18"/>
                <w:lang w:val="es-ES"/>
              </w:rPr>
            </w:pPr>
            <w:r w:rsidRPr="00590372">
              <w:rPr>
                <w:b/>
                <w:sz w:val="18"/>
                <w:szCs w:val="18"/>
                <w:lang w:val="es-ES"/>
              </w:rPr>
              <w:t>Observaciones</w:t>
            </w:r>
          </w:p>
          <w:p w:rsidR="004F40AF" w:rsidRPr="00C16A87" w:rsidRDefault="004F40AF" w:rsidP="00242C9D">
            <w:pPr>
              <w:rPr>
                <w:sz w:val="18"/>
                <w:szCs w:val="18"/>
                <w:lang w:val="es-ES"/>
              </w:rPr>
            </w:pPr>
          </w:p>
        </w:tc>
      </w:tr>
      <w:tr w:rsidR="004F40AF" w:rsidRPr="00E31180" w:rsidTr="00242C9D">
        <w:tc>
          <w:tcPr>
            <w:tcW w:w="9039" w:type="dxa"/>
            <w:gridSpan w:val="4"/>
            <w:shd w:val="clear" w:color="auto" w:fill="FABF8F" w:themeFill="accent6" w:themeFillTint="99"/>
          </w:tcPr>
          <w:p w:rsidR="004F40AF" w:rsidRPr="00151F6A" w:rsidRDefault="004F40AF" w:rsidP="00DA2D13">
            <w:pPr>
              <w:pStyle w:val="WBSHeader"/>
              <w:numPr>
                <w:ilvl w:val="1"/>
                <w:numId w:val="10"/>
              </w:numPr>
            </w:pPr>
            <w:r>
              <w:lastRenderedPageBreak/>
              <w:t xml:space="preserve"> </w:t>
            </w:r>
            <w:bookmarkStart w:id="42" w:name="_Toc383074832"/>
            <w:r w:rsidR="00DA2D13">
              <w:t>Componentes para Colombia</w:t>
            </w:r>
            <w:bookmarkEnd w:id="42"/>
          </w:p>
        </w:tc>
      </w:tr>
      <w:tr w:rsidR="004F40AF" w:rsidRPr="00094596" w:rsidTr="00242C9D">
        <w:tc>
          <w:tcPr>
            <w:tcW w:w="2093" w:type="dxa"/>
          </w:tcPr>
          <w:p w:rsidR="004F40AF" w:rsidRPr="00094596" w:rsidRDefault="004F40AF" w:rsidP="00242C9D">
            <w:pPr>
              <w:rPr>
                <w:sz w:val="18"/>
                <w:szCs w:val="18"/>
              </w:rPr>
            </w:pPr>
          </w:p>
        </w:tc>
        <w:tc>
          <w:tcPr>
            <w:tcW w:w="6946" w:type="dxa"/>
            <w:gridSpan w:val="3"/>
          </w:tcPr>
          <w:p w:rsidR="00DA2D13" w:rsidRDefault="00DA2D13" w:rsidP="00DA2D13">
            <w:pPr>
              <w:pStyle w:val="Prrafodelista"/>
              <w:numPr>
                <w:ilvl w:val="0"/>
                <w:numId w:val="9"/>
              </w:numPr>
              <w:rPr>
                <w:sz w:val="18"/>
                <w:szCs w:val="18"/>
                <w:lang w:val="es-ES"/>
              </w:rPr>
            </w:pPr>
            <w:r>
              <w:rPr>
                <w:sz w:val="18"/>
                <w:szCs w:val="18"/>
                <w:lang w:val="es-ES"/>
              </w:rPr>
              <w:t xml:space="preserve">Componentes DTSX </w:t>
            </w:r>
          </w:p>
          <w:p w:rsidR="004F40AF" w:rsidRDefault="004F40AF" w:rsidP="00242C9D">
            <w:pPr>
              <w:pStyle w:val="Prrafodelista"/>
              <w:ind w:left="360"/>
              <w:rPr>
                <w:sz w:val="18"/>
                <w:szCs w:val="18"/>
                <w:lang w:val="es-ES"/>
              </w:rPr>
            </w:pPr>
          </w:p>
          <w:p w:rsidR="004F40AF" w:rsidRPr="00094596" w:rsidRDefault="004F40AF" w:rsidP="00242C9D">
            <w:pPr>
              <w:pStyle w:val="Prrafodelista"/>
              <w:ind w:left="360"/>
              <w:rPr>
                <w:sz w:val="18"/>
                <w:szCs w:val="18"/>
                <w:lang w:val="es-ES"/>
              </w:rPr>
            </w:pPr>
          </w:p>
        </w:tc>
      </w:tr>
      <w:tr w:rsidR="004F40AF" w:rsidRPr="00094596" w:rsidTr="00242C9D">
        <w:tc>
          <w:tcPr>
            <w:tcW w:w="2093" w:type="dxa"/>
          </w:tcPr>
          <w:p w:rsidR="004F40AF" w:rsidRPr="00094596" w:rsidRDefault="004F40AF" w:rsidP="00242C9D">
            <w:pPr>
              <w:rPr>
                <w:b/>
                <w:sz w:val="18"/>
                <w:szCs w:val="18"/>
                <w:lang w:val="es-ES"/>
              </w:rPr>
            </w:pPr>
            <w:r>
              <w:rPr>
                <w:b/>
                <w:sz w:val="18"/>
                <w:szCs w:val="18"/>
                <w:lang w:val="es-ES"/>
              </w:rPr>
              <w:t>Ejecutor</w:t>
            </w:r>
          </w:p>
          <w:p w:rsidR="004F40AF" w:rsidRPr="00094596" w:rsidRDefault="0071588B" w:rsidP="00242C9D">
            <w:pPr>
              <w:rPr>
                <w:sz w:val="18"/>
                <w:szCs w:val="18"/>
                <w:lang w:val="es-ES"/>
              </w:rPr>
            </w:pPr>
            <w:r>
              <w:rPr>
                <w:sz w:val="18"/>
                <w:szCs w:val="18"/>
                <w:lang w:val="es-ES"/>
              </w:rPr>
              <w:t>DATCO</w:t>
            </w:r>
          </w:p>
        </w:tc>
        <w:tc>
          <w:tcPr>
            <w:tcW w:w="2800" w:type="dxa"/>
          </w:tcPr>
          <w:p w:rsidR="004F40AF" w:rsidRPr="00094596" w:rsidRDefault="004F40AF" w:rsidP="00242C9D">
            <w:pPr>
              <w:rPr>
                <w:b/>
                <w:sz w:val="18"/>
                <w:szCs w:val="18"/>
                <w:lang w:val="es-ES"/>
              </w:rPr>
            </w:pPr>
            <w:r>
              <w:rPr>
                <w:b/>
                <w:sz w:val="18"/>
                <w:szCs w:val="18"/>
                <w:lang w:val="es-ES"/>
              </w:rPr>
              <w:t>Responsable</w:t>
            </w:r>
          </w:p>
          <w:p w:rsidR="004F40AF" w:rsidRPr="00094596" w:rsidRDefault="0071588B" w:rsidP="00242C9D">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4F40AF" w:rsidRPr="00094596" w:rsidRDefault="004F40AF" w:rsidP="00242C9D">
            <w:pPr>
              <w:rPr>
                <w:b/>
                <w:sz w:val="18"/>
                <w:szCs w:val="18"/>
                <w:lang w:val="es-ES"/>
              </w:rPr>
            </w:pPr>
            <w:r>
              <w:rPr>
                <w:b/>
                <w:sz w:val="18"/>
                <w:szCs w:val="18"/>
                <w:lang w:val="es-ES"/>
              </w:rPr>
              <w:t>Consultado</w:t>
            </w:r>
          </w:p>
          <w:p w:rsidR="004F40AF" w:rsidRPr="00094596" w:rsidRDefault="0071588B" w:rsidP="00242C9D">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4F40AF" w:rsidRPr="00094596" w:rsidRDefault="004F40AF" w:rsidP="00242C9D">
            <w:pPr>
              <w:rPr>
                <w:b/>
                <w:sz w:val="18"/>
                <w:szCs w:val="18"/>
                <w:lang w:val="es-ES"/>
              </w:rPr>
            </w:pPr>
            <w:r>
              <w:rPr>
                <w:b/>
                <w:sz w:val="18"/>
                <w:szCs w:val="18"/>
                <w:lang w:val="es-ES"/>
              </w:rPr>
              <w:t>Informado</w:t>
            </w:r>
          </w:p>
          <w:p w:rsidR="004F40AF" w:rsidRPr="00094596" w:rsidRDefault="0071588B" w:rsidP="00242C9D">
            <w:pPr>
              <w:rPr>
                <w:sz w:val="18"/>
                <w:szCs w:val="18"/>
                <w:lang w:val="es-ES"/>
              </w:rPr>
            </w:pPr>
            <w:r>
              <w:rPr>
                <w:sz w:val="18"/>
                <w:szCs w:val="18"/>
                <w:lang w:val="es-ES"/>
              </w:rPr>
              <w:t xml:space="preserve">Carmen Soto, Luis </w:t>
            </w:r>
            <w:proofErr w:type="spellStart"/>
            <w:r>
              <w:rPr>
                <w:sz w:val="18"/>
                <w:szCs w:val="18"/>
                <w:lang w:val="es-ES"/>
              </w:rPr>
              <w:t>Kitayama</w:t>
            </w:r>
            <w:proofErr w:type="spellEnd"/>
            <w:r>
              <w:rPr>
                <w:sz w:val="18"/>
                <w:szCs w:val="18"/>
                <w:lang w:val="es-ES"/>
              </w:rPr>
              <w:t>, Luis Castro</w:t>
            </w:r>
          </w:p>
        </w:tc>
      </w:tr>
      <w:tr w:rsidR="004F40AF" w:rsidRPr="007648B6" w:rsidTr="00242C9D">
        <w:tc>
          <w:tcPr>
            <w:tcW w:w="2093" w:type="dxa"/>
          </w:tcPr>
          <w:p w:rsidR="004F40AF" w:rsidRPr="00590372" w:rsidRDefault="004F40AF" w:rsidP="00242C9D">
            <w:pPr>
              <w:rPr>
                <w:b/>
                <w:sz w:val="18"/>
                <w:szCs w:val="18"/>
                <w:lang w:val="es-ES"/>
              </w:rPr>
            </w:pPr>
            <w:r w:rsidRPr="00590372">
              <w:rPr>
                <w:b/>
                <w:sz w:val="18"/>
                <w:szCs w:val="18"/>
                <w:lang w:val="es-ES"/>
              </w:rPr>
              <w:t>Esfuerzo Estimado</w:t>
            </w:r>
          </w:p>
        </w:tc>
        <w:tc>
          <w:tcPr>
            <w:tcW w:w="2800" w:type="dxa"/>
          </w:tcPr>
          <w:p w:rsidR="004F40AF" w:rsidRPr="00094596" w:rsidRDefault="00771E1D" w:rsidP="00242C9D">
            <w:pPr>
              <w:rPr>
                <w:sz w:val="18"/>
                <w:szCs w:val="18"/>
                <w:lang w:val="es-ES"/>
              </w:rPr>
            </w:pPr>
            <w:r>
              <w:rPr>
                <w:sz w:val="18"/>
                <w:szCs w:val="18"/>
                <w:lang w:val="es-ES"/>
              </w:rPr>
              <w:t>635.5</w:t>
            </w:r>
            <w:r w:rsidR="00484ABA">
              <w:rPr>
                <w:sz w:val="18"/>
                <w:szCs w:val="18"/>
                <w:lang w:val="es-ES"/>
              </w:rPr>
              <w:t xml:space="preserve"> </w:t>
            </w:r>
            <w:proofErr w:type="spellStart"/>
            <w:r w:rsidR="00484ABA">
              <w:rPr>
                <w:sz w:val="18"/>
                <w:szCs w:val="18"/>
                <w:lang w:val="es-ES"/>
              </w:rPr>
              <w:t>hrs</w:t>
            </w:r>
            <w:proofErr w:type="spellEnd"/>
          </w:p>
        </w:tc>
        <w:tc>
          <w:tcPr>
            <w:tcW w:w="4146" w:type="dxa"/>
            <w:gridSpan w:val="2"/>
          </w:tcPr>
          <w:p w:rsidR="004F40AF" w:rsidRPr="00181CFF" w:rsidRDefault="004F40AF" w:rsidP="00242C9D">
            <w:pPr>
              <w:rPr>
                <w:b/>
                <w:sz w:val="18"/>
                <w:szCs w:val="18"/>
                <w:lang w:val="en-US"/>
              </w:rPr>
            </w:pPr>
            <w:r w:rsidRPr="00181CFF">
              <w:rPr>
                <w:b/>
                <w:sz w:val="18"/>
                <w:szCs w:val="18"/>
                <w:lang w:val="en-US"/>
              </w:rPr>
              <w:t>Staff</w:t>
            </w:r>
          </w:p>
          <w:p w:rsidR="004F40AF" w:rsidRPr="007648B6" w:rsidRDefault="004F40AF" w:rsidP="00242C9D">
            <w:pPr>
              <w:rPr>
                <w:sz w:val="18"/>
                <w:szCs w:val="18"/>
                <w:lang w:val="en-US"/>
              </w:rPr>
            </w:pPr>
          </w:p>
        </w:tc>
      </w:tr>
      <w:tr w:rsidR="004F40AF" w:rsidRPr="007648B6" w:rsidTr="00242C9D">
        <w:tc>
          <w:tcPr>
            <w:tcW w:w="9039" w:type="dxa"/>
            <w:gridSpan w:val="4"/>
          </w:tcPr>
          <w:p w:rsidR="004F40AF" w:rsidRPr="00590372" w:rsidRDefault="004F40AF" w:rsidP="00242C9D">
            <w:pPr>
              <w:rPr>
                <w:b/>
                <w:sz w:val="18"/>
                <w:szCs w:val="18"/>
                <w:lang w:val="es-ES"/>
              </w:rPr>
            </w:pPr>
            <w:r w:rsidRPr="00590372">
              <w:rPr>
                <w:b/>
                <w:sz w:val="18"/>
                <w:szCs w:val="18"/>
                <w:lang w:val="es-ES"/>
              </w:rPr>
              <w:t>Observaciones</w:t>
            </w:r>
          </w:p>
          <w:p w:rsidR="004F40AF" w:rsidRPr="00C16A87" w:rsidRDefault="004F40AF" w:rsidP="00242C9D">
            <w:pPr>
              <w:rPr>
                <w:sz w:val="18"/>
                <w:szCs w:val="18"/>
                <w:lang w:val="es-ES"/>
              </w:rPr>
            </w:pPr>
          </w:p>
        </w:tc>
      </w:tr>
    </w:tbl>
    <w:p w:rsidR="004F40AF" w:rsidRDefault="004F40AF" w:rsidP="004F40AF"/>
    <w:tbl>
      <w:tblPr>
        <w:tblStyle w:val="Tablaconcuadrcula"/>
        <w:tblW w:w="0" w:type="auto"/>
        <w:tblLook w:val="04A0" w:firstRow="1" w:lastRow="0" w:firstColumn="1" w:lastColumn="0" w:noHBand="0" w:noVBand="1"/>
      </w:tblPr>
      <w:tblGrid>
        <w:gridCol w:w="2093"/>
        <w:gridCol w:w="2800"/>
        <w:gridCol w:w="1912"/>
        <w:gridCol w:w="2234"/>
      </w:tblGrid>
      <w:tr w:rsidR="00DA2D13" w:rsidRPr="00E31180" w:rsidTr="0073462B">
        <w:tc>
          <w:tcPr>
            <w:tcW w:w="9039" w:type="dxa"/>
            <w:gridSpan w:val="4"/>
            <w:shd w:val="clear" w:color="auto" w:fill="FABF8F" w:themeFill="accent6" w:themeFillTint="99"/>
          </w:tcPr>
          <w:p w:rsidR="00DA2D13" w:rsidRPr="00151F6A" w:rsidRDefault="00DA2D13" w:rsidP="00DA2D13">
            <w:pPr>
              <w:pStyle w:val="WBSHeader"/>
              <w:numPr>
                <w:ilvl w:val="1"/>
                <w:numId w:val="10"/>
              </w:numPr>
            </w:pPr>
            <w:bookmarkStart w:id="43" w:name="_Toc383074833"/>
            <w:r>
              <w:t>Componentes para Bolivia</w:t>
            </w:r>
            <w:bookmarkEnd w:id="43"/>
          </w:p>
        </w:tc>
      </w:tr>
      <w:tr w:rsidR="00DA2D13" w:rsidRPr="00094596" w:rsidTr="0073462B">
        <w:tc>
          <w:tcPr>
            <w:tcW w:w="2093" w:type="dxa"/>
          </w:tcPr>
          <w:p w:rsidR="00DA2D13" w:rsidRPr="00094596" w:rsidRDefault="00DA2D13" w:rsidP="0073462B">
            <w:pPr>
              <w:rPr>
                <w:sz w:val="18"/>
                <w:szCs w:val="18"/>
              </w:rPr>
            </w:pPr>
          </w:p>
        </w:tc>
        <w:tc>
          <w:tcPr>
            <w:tcW w:w="6946" w:type="dxa"/>
            <w:gridSpan w:val="3"/>
          </w:tcPr>
          <w:p w:rsidR="00DA2D13" w:rsidRDefault="00DA2D13" w:rsidP="0073462B">
            <w:pPr>
              <w:pStyle w:val="Prrafodelista"/>
              <w:numPr>
                <w:ilvl w:val="0"/>
                <w:numId w:val="9"/>
              </w:numPr>
              <w:rPr>
                <w:sz w:val="18"/>
                <w:szCs w:val="18"/>
                <w:lang w:val="es-ES"/>
              </w:rPr>
            </w:pPr>
            <w:r>
              <w:rPr>
                <w:sz w:val="18"/>
                <w:szCs w:val="18"/>
                <w:lang w:val="es-ES"/>
              </w:rPr>
              <w:t xml:space="preserve">Componentes DTSX </w:t>
            </w:r>
          </w:p>
          <w:p w:rsidR="00DA2D13" w:rsidRDefault="00DA2D13" w:rsidP="0073462B">
            <w:pPr>
              <w:pStyle w:val="Prrafodelista"/>
              <w:ind w:left="360"/>
              <w:rPr>
                <w:sz w:val="18"/>
                <w:szCs w:val="18"/>
                <w:lang w:val="es-ES"/>
              </w:rPr>
            </w:pPr>
          </w:p>
          <w:p w:rsidR="00DA2D13" w:rsidRPr="00094596" w:rsidRDefault="00DA2D13" w:rsidP="0073462B">
            <w:pPr>
              <w:pStyle w:val="Prrafodelista"/>
              <w:ind w:left="360"/>
              <w:rPr>
                <w:sz w:val="18"/>
                <w:szCs w:val="18"/>
                <w:lang w:val="es-ES"/>
              </w:rPr>
            </w:pPr>
          </w:p>
        </w:tc>
      </w:tr>
      <w:tr w:rsidR="00DA2D13" w:rsidRPr="00094596" w:rsidTr="0073462B">
        <w:tc>
          <w:tcPr>
            <w:tcW w:w="2093" w:type="dxa"/>
          </w:tcPr>
          <w:p w:rsidR="00DA2D13" w:rsidRPr="00094596" w:rsidRDefault="00DA2D13" w:rsidP="0073462B">
            <w:pPr>
              <w:rPr>
                <w:b/>
                <w:sz w:val="18"/>
                <w:szCs w:val="18"/>
                <w:lang w:val="es-ES"/>
              </w:rPr>
            </w:pPr>
            <w:r>
              <w:rPr>
                <w:b/>
                <w:sz w:val="18"/>
                <w:szCs w:val="18"/>
                <w:lang w:val="es-ES"/>
              </w:rPr>
              <w:t>Ejecutor</w:t>
            </w:r>
          </w:p>
          <w:p w:rsidR="00DA2D13" w:rsidRPr="00094596" w:rsidRDefault="0071588B" w:rsidP="0073462B">
            <w:pPr>
              <w:rPr>
                <w:sz w:val="18"/>
                <w:szCs w:val="18"/>
                <w:lang w:val="es-ES"/>
              </w:rPr>
            </w:pPr>
            <w:r>
              <w:rPr>
                <w:sz w:val="18"/>
                <w:szCs w:val="18"/>
                <w:lang w:val="es-ES"/>
              </w:rPr>
              <w:t>DATCO</w:t>
            </w:r>
          </w:p>
        </w:tc>
        <w:tc>
          <w:tcPr>
            <w:tcW w:w="2800" w:type="dxa"/>
          </w:tcPr>
          <w:p w:rsidR="00DA2D13" w:rsidRPr="00094596" w:rsidRDefault="00DA2D13" w:rsidP="0073462B">
            <w:pPr>
              <w:rPr>
                <w:b/>
                <w:sz w:val="18"/>
                <w:szCs w:val="18"/>
                <w:lang w:val="es-ES"/>
              </w:rPr>
            </w:pPr>
            <w:r>
              <w:rPr>
                <w:b/>
                <w:sz w:val="18"/>
                <w:szCs w:val="18"/>
                <w:lang w:val="es-ES"/>
              </w:rPr>
              <w:t>Responsable</w:t>
            </w:r>
          </w:p>
          <w:p w:rsidR="00DA2D13" w:rsidRPr="00094596" w:rsidRDefault="0071588B" w:rsidP="0073462B">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DA2D13" w:rsidRPr="00094596" w:rsidRDefault="00DA2D13" w:rsidP="0073462B">
            <w:pPr>
              <w:rPr>
                <w:b/>
                <w:sz w:val="18"/>
                <w:szCs w:val="18"/>
                <w:lang w:val="es-ES"/>
              </w:rPr>
            </w:pPr>
            <w:r>
              <w:rPr>
                <w:b/>
                <w:sz w:val="18"/>
                <w:szCs w:val="18"/>
                <w:lang w:val="es-ES"/>
              </w:rPr>
              <w:t>Consultado</w:t>
            </w:r>
          </w:p>
          <w:p w:rsidR="00DA2D13" w:rsidRPr="00094596" w:rsidRDefault="0071588B" w:rsidP="0073462B">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DA2D13" w:rsidRPr="00094596" w:rsidRDefault="00DA2D13" w:rsidP="0073462B">
            <w:pPr>
              <w:rPr>
                <w:b/>
                <w:sz w:val="18"/>
                <w:szCs w:val="18"/>
                <w:lang w:val="es-ES"/>
              </w:rPr>
            </w:pPr>
            <w:r>
              <w:rPr>
                <w:b/>
                <w:sz w:val="18"/>
                <w:szCs w:val="18"/>
                <w:lang w:val="es-ES"/>
              </w:rPr>
              <w:t>Informado</w:t>
            </w:r>
          </w:p>
          <w:p w:rsidR="00DA2D13" w:rsidRPr="00094596" w:rsidRDefault="0071588B" w:rsidP="0073462B">
            <w:pPr>
              <w:rPr>
                <w:sz w:val="18"/>
                <w:szCs w:val="18"/>
                <w:lang w:val="es-ES"/>
              </w:rPr>
            </w:pPr>
            <w:r>
              <w:rPr>
                <w:sz w:val="18"/>
                <w:szCs w:val="18"/>
                <w:lang w:val="es-ES"/>
              </w:rPr>
              <w:t xml:space="preserve">Carmen Soto, Luis </w:t>
            </w:r>
            <w:proofErr w:type="spellStart"/>
            <w:r>
              <w:rPr>
                <w:sz w:val="18"/>
                <w:szCs w:val="18"/>
                <w:lang w:val="es-ES"/>
              </w:rPr>
              <w:t>Kitayama</w:t>
            </w:r>
            <w:proofErr w:type="spellEnd"/>
            <w:r>
              <w:rPr>
                <w:sz w:val="18"/>
                <w:szCs w:val="18"/>
                <w:lang w:val="es-ES"/>
              </w:rPr>
              <w:t>, Luis Castro</w:t>
            </w:r>
          </w:p>
        </w:tc>
      </w:tr>
      <w:tr w:rsidR="00DA2D13" w:rsidRPr="007648B6" w:rsidTr="0073462B">
        <w:tc>
          <w:tcPr>
            <w:tcW w:w="2093" w:type="dxa"/>
          </w:tcPr>
          <w:p w:rsidR="00DA2D13" w:rsidRPr="00590372" w:rsidRDefault="00DA2D13" w:rsidP="0073462B">
            <w:pPr>
              <w:rPr>
                <w:b/>
                <w:sz w:val="18"/>
                <w:szCs w:val="18"/>
                <w:lang w:val="es-ES"/>
              </w:rPr>
            </w:pPr>
            <w:r w:rsidRPr="00590372">
              <w:rPr>
                <w:b/>
                <w:sz w:val="18"/>
                <w:szCs w:val="18"/>
                <w:lang w:val="es-ES"/>
              </w:rPr>
              <w:t>Esfuerzo Estimado</w:t>
            </w:r>
          </w:p>
        </w:tc>
        <w:tc>
          <w:tcPr>
            <w:tcW w:w="2800" w:type="dxa"/>
          </w:tcPr>
          <w:p w:rsidR="00DA2D13" w:rsidRPr="00094596" w:rsidRDefault="00771E1D" w:rsidP="0073462B">
            <w:pPr>
              <w:rPr>
                <w:sz w:val="18"/>
                <w:szCs w:val="18"/>
                <w:lang w:val="es-ES"/>
              </w:rPr>
            </w:pPr>
            <w:r>
              <w:rPr>
                <w:sz w:val="18"/>
                <w:szCs w:val="18"/>
                <w:lang w:val="es-ES"/>
              </w:rPr>
              <w:t>617</w:t>
            </w:r>
            <w:r w:rsidR="00484ABA">
              <w:rPr>
                <w:sz w:val="18"/>
                <w:szCs w:val="18"/>
                <w:lang w:val="es-ES"/>
              </w:rPr>
              <w:t xml:space="preserve"> </w:t>
            </w:r>
            <w:proofErr w:type="spellStart"/>
            <w:r w:rsidR="00484ABA">
              <w:rPr>
                <w:sz w:val="18"/>
                <w:szCs w:val="18"/>
                <w:lang w:val="es-ES"/>
              </w:rPr>
              <w:t>hrs</w:t>
            </w:r>
            <w:proofErr w:type="spellEnd"/>
          </w:p>
        </w:tc>
        <w:tc>
          <w:tcPr>
            <w:tcW w:w="4146" w:type="dxa"/>
            <w:gridSpan w:val="2"/>
          </w:tcPr>
          <w:p w:rsidR="00DA2D13" w:rsidRPr="00181CFF" w:rsidRDefault="00DA2D13" w:rsidP="0073462B">
            <w:pPr>
              <w:rPr>
                <w:b/>
                <w:sz w:val="18"/>
                <w:szCs w:val="18"/>
                <w:lang w:val="en-US"/>
              </w:rPr>
            </w:pPr>
            <w:r w:rsidRPr="00181CFF">
              <w:rPr>
                <w:b/>
                <w:sz w:val="18"/>
                <w:szCs w:val="18"/>
                <w:lang w:val="en-US"/>
              </w:rPr>
              <w:t>Staff</w:t>
            </w:r>
          </w:p>
          <w:p w:rsidR="00DA2D13" w:rsidRPr="007648B6" w:rsidRDefault="00DA2D13" w:rsidP="0073462B">
            <w:pPr>
              <w:rPr>
                <w:sz w:val="18"/>
                <w:szCs w:val="18"/>
                <w:lang w:val="en-US"/>
              </w:rPr>
            </w:pPr>
          </w:p>
        </w:tc>
      </w:tr>
      <w:tr w:rsidR="00DA2D13" w:rsidRPr="007648B6" w:rsidTr="0073462B">
        <w:tc>
          <w:tcPr>
            <w:tcW w:w="9039" w:type="dxa"/>
            <w:gridSpan w:val="4"/>
          </w:tcPr>
          <w:p w:rsidR="00DA2D13" w:rsidRPr="00590372" w:rsidRDefault="00DA2D13" w:rsidP="0073462B">
            <w:pPr>
              <w:rPr>
                <w:b/>
                <w:sz w:val="18"/>
                <w:szCs w:val="18"/>
                <w:lang w:val="es-ES"/>
              </w:rPr>
            </w:pPr>
            <w:r w:rsidRPr="00590372">
              <w:rPr>
                <w:b/>
                <w:sz w:val="18"/>
                <w:szCs w:val="18"/>
                <w:lang w:val="es-ES"/>
              </w:rPr>
              <w:t>Observaciones</w:t>
            </w:r>
          </w:p>
          <w:p w:rsidR="00DA2D13" w:rsidRPr="00C16A87" w:rsidRDefault="00DA2D13" w:rsidP="0073462B">
            <w:pPr>
              <w:rPr>
                <w:sz w:val="18"/>
                <w:szCs w:val="18"/>
                <w:lang w:val="es-ES"/>
              </w:rPr>
            </w:pPr>
          </w:p>
        </w:tc>
      </w:tr>
    </w:tbl>
    <w:p w:rsidR="00DA2D13" w:rsidRDefault="00DA2D13" w:rsidP="004F40AF"/>
    <w:tbl>
      <w:tblPr>
        <w:tblStyle w:val="Tablaconcuadrcula"/>
        <w:tblW w:w="0" w:type="auto"/>
        <w:tblLook w:val="04A0" w:firstRow="1" w:lastRow="0" w:firstColumn="1" w:lastColumn="0" w:noHBand="0" w:noVBand="1"/>
      </w:tblPr>
      <w:tblGrid>
        <w:gridCol w:w="2093"/>
        <w:gridCol w:w="2800"/>
        <w:gridCol w:w="1912"/>
        <w:gridCol w:w="2234"/>
      </w:tblGrid>
      <w:tr w:rsidR="00DA2D13" w:rsidRPr="00E31180" w:rsidTr="0073462B">
        <w:tc>
          <w:tcPr>
            <w:tcW w:w="9039" w:type="dxa"/>
            <w:gridSpan w:val="4"/>
            <w:shd w:val="clear" w:color="auto" w:fill="FABF8F" w:themeFill="accent6" w:themeFillTint="99"/>
          </w:tcPr>
          <w:p w:rsidR="00DA2D13" w:rsidRPr="00151F6A" w:rsidRDefault="00DA2D13" w:rsidP="00DA2D13">
            <w:pPr>
              <w:pStyle w:val="WBSHeader"/>
              <w:numPr>
                <w:ilvl w:val="1"/>
                <w:numId w:val="10"/>
              </w:numPr>
            </w:pPr>
            <w:bookmarkStart w:id="44" w:name="_Toc383074834"/>
            <w:r>
              <w:t>Componentes para México</w:t>
            </w:r>
            <w:bookmarkEnd w:id="44"/>
          </w:p>
        </w:tc>
      </w:tr>
      <w:tr w:rsidR="00DA2D13" w:rsidRPr="00094596" w:rsidTr="0073462B">
        <w:tc>
          <w:tcPr>
            <w:tcW w:w="2093" w:type="dxa"/>
          </w:tcPr>
          <w:p w:rsidR="00DA2D13" w:rsidRPr="00094596" w:rsidRDefault="00DA2D13" w:rsidP="0073462B">
            <w:pPr>
              <w:rPr>
                <w:sz w:val="18"/>
                <w:szCs w:val="18"/>
              </w:rPr>
            </w:pPr>
          </w:p>
        </w:tc>
        <w:tc>
          <w:tcPr>
            <w:tcW w:w="6946" w:type="dxa"/>
            <w:gridSpan w:val="3"/>
          </w:tcPr>
          <w:p w:rsidR="00DA2D13" w:rsidRDefault="00DA2D13" w:rsidP="0073462B">
            <w:pPr>
              <w:pStyle w:val="Prrafodelista"/>
              <w:numPr>
                <w:ilvl w:val="0"/>
                <w:numId w:val="9"/>
              </w:numPr>
              <w:rPr>
                <w:sz w:val="18"/>
                <w:szCs w:val="18"/>
                <w:lang w:val="es-ES"/>
              </w:rPr>
            </w:pPr>
            <w:r>
              <w:rPr>
                <w:sz w:val="18"/>
                <w:szCs w:val="18"/>
                <w:lang w:val="es-ES"/>
              </w:rPr>
              <w:t xml:space="preserve">Componentes DTSX </w:t>
            </w:r>
          </w:p>
          <w:p w:rsidR="00DA2D13" w:rsidRDefault="00DA2D13" w:rsidP="0073462B">
            <w:pPr>
              <w:pStyle w:val="Prrafodelista"/>
              <w:ind w:left="360"/>
              <w:rPr>
                <w:sz w:val="18"/>
                <w:szCs w:val="18"/>
                <w:lang w:val="es-ES"/>
              </w:rPr>
            </w:pPr>
          </w:p>
          <w:p w:rsidR="00DA2D13" w:rsidRPr="00094596" w:rsidRDefault="00DA2D13" w:rsidP="0073462B">
            <w:pPr>
              <w:pStyle w:val="Prrafodelista"/>
              <w:ind w:left="360"/>
              <w:rPr>
                <w:sz w:val="18"/>
                <w:szCs w:val="18"/>
                <w:lang w:val="es-ES"/>
              </w:rPr>
            </w:pPr>
          </w:p>
        </w:tc>
      </w:tr>
      <w:tr w:rsidR="00DA2D13" w:rsidRPr="00094596" w:rsidTr="0073462B">
        <w:tc>
          <w:tcPr>
            <w:tcW w:w="2093" w:type="dxa"/>
          </w:tcPr>
          <w:p w:rsidR="00DA2D13" w:rsidRPr="00094596" w:rsidRDefault="00DA2D13" w:rsidP="0073462B">
            <w:pPr>
              <w:rPr>
                <w:b/>
                <w:sz w:val="18"/>
                <w:szCs w:val="18"/>
                <w:lang w:val="es-ES"/>
              </w:rPr>
            </w:pPr>
            <w:r>
              <w:rPr>
                <w:b/>
                <w:sz w:val="18"/>
                <w:szCs w:val="18"/>
                <w:lang w:val="es-ES"/>
              </w:rPr>
              <w:t>Ejecutor</w:t>
            </w:r>
          </w:p>
          <w:p w:rsidR="00DA2D13" w:rsidRPr="00094596" w:rsidRDefault="0071588B" w:rsidP="0073462B">
            <w:pPr>
              <w:rPr>
                <w:sz w:val="18"/>
                <w:szCs w:val="18"/>
                <w:lang w:val="es-ES"/>
              </w:rPr>
            </w:pPr>
            <w:r>
              <w:rPr>
                <w:sz w:val="18"/>
                <w:szCs w:val="18"/>
                <w:lang w:val="es-ES"/>
              </w:rPr>
              <w:t>DATCO</w:t>
            </w:r>
          </w:p>
        </w:tc>
        <w:tc>
          <w:tcPr>
            <w:tcW w:w="2800" w:type="dxa"/>
          </w:tcPr>
          <w:p w:rsidR="00DA2D13" w:rsidRPr="00094596" w:rsidRDefault="00DA2D13" w:rsidP="0073462B">
            <w:pPr>
              <w:rPr>
                <w:b/>
                <w:sz w:val="18"/>
                <w:szCs w:val="18"/>
                <w:lang w:val="es-ES"/>
              </w:rPr>
            </w:pPr>
            <w:r>
              <w:rPr>
                <w:b/>
                <w:sz w:val="18"/>
                <w:szCs w:val="18"/>
                <w:lang w:val="es-ES"/>
              </w:rPr>
              <w:t>Responsable</w:t>
            </w:r>
          </w:p>
          <w:p w:rsidR="00DA2D13" w:rsidRPr="00094596" w:rsidRDefault="0071588B" w:rsidP="0073462B">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DA2D13" w:rsidRPr="00094596" w:rsidRDefault="00DA2D13" w:rsidP="0073462B">
            <w:pPr>
              <w:rPr>
                <w:b/>
                <w:sz w:val="18"/>
                <w:szCs w:val="18"/>
                <w:lang w:val="es-ES"/>
              </w:rPr>
            </w:pPr>
            <w:r>
              <w:rPr>
                <w:b/>
                <w:sz w:val="18"/>
                <w:szCs w:val="18"/>
                <w:lang w:val="es-ES"/>
              </w:rPr>
              <w:t>Consultado</w:t>
            </w:r>
          </w:p>
          <w:p w:rsidR="00DA2D13" w:rsidRPr="00094596" w:rsidRDefault="0071588B" w:rsidP="0073462B">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DA2D13" w:rsidRPr="00094596" w:rsidRDefault="00DA2D13" w:rsidP="0073462B">
            <w:pPr>
              <w:rPr>
                <w:b/>
                <w:sz w:val="18"/>
                <w:szCs w:val="18"/>
                <w:lang w:val="es-ES"/>
              </w:rPr>
            </w:pPr>
            <w:r>
              <w:rPr>
                <w:b/>
                <w:sz w:val="18"/>
                <w:szCs w:val="18"/>
                <w:lang w:val="es-ES"/>
              </w:rPr>
              <w:t>Informado</w:t>
            </w:r>
          </w:p>
          <w:p w:rsidR="00DA2D13" w:rsidRPr="00094596" w:rsidRDefault="0071588B" w:rsidP="0073462B">
            <w:pPr>
              <w:rPr>
                <w:sz w:val="18"/>
                <w:szCs w:val="18"/>
                <w:lang w:val="es-ES"/>
              </w:rPr>
            </w:pPr>
            <w:r>
              <w:rPr>
                <w:sz w:val="18"/>
                <w:szCs w:val="18"/>
                <w:lang w:val="es-ES"/>
              </w:rPr>
              <w:t xml:space="preserve">Carmen Soto, Luis </w:t>
            </w:r>
            <w:proofErr w:type="spellStart"/>
            <w:r>
              <w:rPr>
                <w:sz w:val="18"/>
                <w:szCs w:val="18"/>
                <w:lang w:val="es-ES"/>
              </w:rPr>
              <w:t>Kitayama</w:t>
            </w:r>
            <w:proofErr w:type="spellEnd"/>
            <w:r>
              <w:rPr>
                <w:sz w:val="18"/>
                <w:szCs w:val="18"/>
                <w:lang w:val="es-ES"/>
              </w:rPr>
              <w:t>, Luis Castro</w:t>
            </w:r>
          </w:p>
        </w:tc>
      </w:tr>
      <w:tr w:rsidR="00DA2D13" w:rsidRPr="007648B6" w:rsidTr="0073462B">
        <w:tc>
          <w:tcPr>
            <w:tcW w:w="2093" w:type="dxa"/>
          </w:tcPr>
          <w:p w:rsidR="00DA2D13" w:rsidRPr="00590372" w:rsidRDefault="00DA2D13" w:rsidP="0073462B">
            <w:pPr>
              <w:rPr>
                <w:b/>
                <w:sz w:val="18"/>
                <w:szCs w:val="18"/>
                <w:lang w:val="es-ES"/>
              </w:rPr>
            </w:pPr>
            <w:r w:rsidRPr="00590372">
              <w:rPr>
                <w:b/>
                <w:sz w:val="18"/>
                <w:szCs w:val="18"/>
                <w:lang w:val="es-ES"/>
              </w:rPr>
              <w:t>Esfuerzo Estimado</w:t>
            </w:r>
          </w:p>
        </w:tc>
        <w:tc>
          <w:tcPr>
            <w:tcW w:w="2800" w:type="dxa"/>
          </w:tcPr>
          <w:p w:rsidR="00DA2D13" w:rsidRPr="00094596" w:rsidRDefault="00771E1D" w:rsidP="0073462B">
            <w:pPr>
              <w:rPr>
                <w:sz w:val="18"/>
                <w:szCs w:val="18"/>
                <w:lang w:val="es-ES"/>
              </w:rPr>
            </w:pPr>
            <w:r>
              <w:rPr>
                <w:sz w:val="18"/>
                <w:szCs w:val="18"/>
                <w:lang w:val="es-ES"/>
              </w:rPr>
              <w:t>619.5</w:t>
            </w:r>
            <w:r w:rsidR="00484ABA">
              <w:rPr>
                <w:sz w:val="18"/>
                <w:szCs w:val="18"/>
                <w:lang w:val="es-ES"/>
              </w:rPr>
              <w:t xml:space="preserve"> </w:t>
            </w:r>
            <w:proofErr w:type="spellStart"/>
            <w:r w:rsidR="00484ABA">
              <w:rPr>
                <w:sz w:val="18"/>
                <w:szCs w:val="18"/>
                <w:lang w:val="es-ES"/>
              </w:rPr>
              <w:t>hrs</w:t>
            </w:r>
            <w:proofErr w:type="spellEnd"/>
          </w:p>
        </w:tc>
        <w:tc>
          <w:tcPr>
            <w:tcW w:w="4146" w:type="dxa"/>
            <w:gridSpan w:val="2"/>
          </w:tcPr>
          <w:p w:rsidR="00DA2D13" w:rsidRPr="00181CFF" w:rsidRDefault="00DA2D13" w:rsidP="0073462B">
            <w:pPr>
              <w:rPr>
                <w:b/>
                <w:sz w:val="18"/>
                <w:szCs w:val="18"/>
                <w:lang w:val="en-US"/>
              </w:rPr>
            </w:pPr>
            <w:r w:rsidRPr="00181CFF">
              <w:rPr>
                <w:b/>
                <w:sz w:val="18"/>
                <w:szCs w:val="18"/>
                <w:lang w:val="en-US"/>
              </w:rPr>
              <w:t>Staff</w:t>
            </w:r>
          </w:p>
          <w:p w:rsidR="00DA2D13" w:rsidRPr="007648B6" w:rsidRDefault="00DA2D13" w:rsidP="0073462B">
            <w:pPr>
              <w:rPr>
                <w:sz w:val="18"/>
                <w:szCs w:val="18"/>
                <w:lang w:val="en-US"/>
              </w:rPr>
            </w:pPr>
          </w:p>
        </w:tc>
      </w:tr>
      <w:tr w:rsidR="00DA2D13" w:rsidRPr="007648B6" w:rsidTr="0073462B">
        <w:tc>
          <w:tcPr>
            <w:tcW w:w="9039" w:type="dxa"/>
            <w:gridSpan w:val="4"/>
          </w:tcPr>
          <w:p w:rsidR="00DA2D13" w:rsidRPr="00590372" w:rsidRDefault="00DA2D13" w:rsidP="0073462B">
            <w:pPr>
              <w:rPr>
                <w:b/>
                <w:sz w:val="18"/>
                <w:szCs w:val="18"/>
                <w:lang w:val="es-ES"/>
              </w:rPr>
            </w:pPr>
            <w:r w:rsidRPr="00590372">
              <w:rPr>
                <w:b/>
                <w:sz w:val="18"/>
                <w:szCs w:val="18"/>
                <w:lang w:val="es-ES"/>
              </w:rPr>
              <w:t>Observaciones</w:t>
            </w:r>
          </w:p>
          <w:p w:rsidR="00DA2D13" w:rsidRPr="00C16A87" w:rsidRDefault="00DA2D13" w:rsidP="0073462B">
            <w:pPr>
              <w:rPr>
                <w:sz w:val="18"/>
                <w:szCs w:val="18"/>
                <w:lang w:val="es-ES"/>
              </w:rPr>
            </w:pPr>
          </w:p>
        </w:tc>
      </w:tr>
    </w:tbl>
    <w:p w:rsidR="00DA2D13" w:rsidRDefault="00DA2D13" w:rsidP="004F40AF"/>
    <w:tbl>
      <w:tblPr>
        <w:tblStyle w:val="Tablaconcuadrcula"/>
        <w:tblW w:w="0" w:type="auto"/>
        <w:tblLook w:val="04A0" w:firstRow="1" w:lastRow="0" w:firstColumn="1" w:lastColumn="0" w:noHBand="0" w:noVBand="1"/>
      </w:tblPr>
      <w:tblGrid>
        <w:gridCol w:w="2093"/>
        <w:gridCol w:w="2800"/>
        <w:gridCol w:w="1912"/>
        <w:gridCol w:w="2234"/>
      </w:tblGrid>
      <w:tr w:rsidR="00DA2D13" w:rsidRPr="00E31180" w:rsidTr="0073462B">
        <w:tc>
          <w:tcPr>
            <w:tcW w:w="9039" w:type="dxa"/>
            <w:gridSpan w:val="4"/>
            <w:shd w:val="clear" w:color="auto" w:fill="FABF8F" w:themeFill="accent6" w:themeFillTint="99"/>
          </w:tcPr>
          <w:p w:rsidR="00DA2D13" w:rsidRPr="00151F6A" w:rsidRDefault="00DA2D13" w:rsidP="00DA2D13">
            <w:pPr>
              <w:pStyle w:val="WBSHeader"/>
              <w:numPr>
                <w:ilvl w:val="1"/>
                <w:numId w:val="10"/>
              </w:numPr>
            </w:pPr>
            <w:bookmarkStart w:id="45" w:name="_Toc383074835"/>
            <w:r>
              <w:t>Componentes para Guatemala</w:t>
            </w:r>
            <w:bookmarkEnd w:id="45"/>
          </w:p>
        </w:tc>
      </w:tr>
      <w:tr w:rsidR="00DA2D13" w:rsidRPr="00094596" w:rsidTr="0073462B">
        <w:tc>
          <w:tcPr>
            <w:tcW w:w="2093" w:type="dxa"/>
          </w:tcPr>
          <w:p w:rsidR="00DA2D13" w:rsidRPr="00094596" w:rsidRDefault="00DA2D13" w:rsidP="0073462B">
            <w:pPr>
              <w:rPr>
                <w:sz w:val="18"/>
                <w:szCs w:val="18"/>
              </w:rPr>
            </w:pPr>
          </w:p>
        </w:tc>
        <w:tc>
          <w:tcPr>
            <w:tcW w:w="6946" w:type="dxa"/>
            <w:gridSpan w:val="3"/>
          </w:tcPr>
          <w:p w:rsidR="00DA2D13" w:rsidRDefault="00DA2D13" w:rsidP="0073462B">
            <w:pPr>
              <w:pStyle w:val="Prrafodelista"/>
              <w:numPr>
                <w:ilvl w:val="0"/>
                <w:numId w:val="9"/>
              </w:numPr>
              <w:rPr>
                <w:sz w:val="18"/>
                <w:szCs w:val="18"/>
                <w:lang w:val="es-ES"/>
              </w:rPr>
            </w:pPr>
            <w:r>
              <w:rPr>
                <w:sz w:val="18"/>
                <w:szCs w:val="18"/>
                <w:lang w:val="es-ES"/>
              </w:rPr>
              <w:t xml:space="preserve">Componentes DTSX </w:t>
            </w:r>
          </w:p>
          <w:p w:rsidR="00DA2D13" w:rsidRDefault="00DA2D13" w:rsidP="0073462B">
            <w:pPr>
              <w:pStyle w:val="Prrafodelista"/>
              <w:ind w:left="360"/>
              <w:rPr>
                <w:sz w:val="18"/>
                <w:szCs w:val="18"/>
                <w:lang w:val="es-ES"/>
              </w:rPr>
            </w:pPr>
          </w:p>
          <w:p w:rsidR="00DA2D13" w:rsidRPr="00094596" w:rsidRDefault="00DA2D13" w:rsidP="0073462B">
            <w:pPr>
              <w:pStyle w:val="Prrafodelista"/>
              <w:ind w:left="360"/>
              <w:rPr>
                <w:sz w:val="18"/>
                <w:szCs w:val="18"/>
                <w:lang w:val="es-ES"/>
              </w:rPr>
            </w:pPr>
          </w:p>
        </w:tc>
      </w:tr>
      <w:tr w:rsidR="00DA2D13" w:rsidRPr="00094596" w:rsidTr="0073462B">
        <w:tc>
          <w:tcPr>
            <w:tcW w:w="2093" w:type="dxa"/>
          </w:tcPr>
          <w:p w:rsidR="00DA2D13" w:rsidRPr="00094596" w:rsidRDefault="00DA2D13" w:rsidP="0073462B">
            <w:pPr>
              <w:rPr>
                <w:b/>
                <w:sz w:val="18"/>
                <w:szCs w:val="18"/>
                <w:lang w:val="es-ES"/>
              </w:rPr>
            </w:pPr>
            <w:r>
              <w:rPr>
                <w:b/>
                <w:sz w:val="18"/>
                <w:szCs w:val="18"/>
                <w:lang w:val="es-ES"/>
              </w:rPr>
              <w:t>Ejecutor</w:t>
            </w:r>
          </w:p>
          <w:p w:rsidR="00DA2D13" w:rsidRPr="00094596" w:rsidRDefault="0071588B" w:rsidP="0073462B">
            <w:pPr>
              <w:rPr>
                <w:sz w:val="18"/>
                <w:szCs w:val="18"/>
                <w:lang w:val="es-ES"/>
              </w:rPr>
            </w:pPr>
            <w:r>
              <w:rPr>
                <w:sz w:val="18"/>
                <w:szCs w:val="18"/>
                <w:lang w:val="es-ES"/>
              </w:rPr>
              <w:t>DATCO</w:t>
            </w:r>
          </w:p>
        </w:tc>
        <w:tc>
          <w:tcPr>
            <w:tcW w:w="2800" w:type="dxa"/>
          </w:tcPr>
          <w:p w:rsidR="00DA2D13" w:rsidRPr="00094596" w:rsidRDefault="00DA2D13" w:rsidP="0073462B">
            <w:pPr>
              <w:rPr>
                <w:b/>
                <w:sz w:val="18"/>
                <w:szCs w:val="18"/>
                <w:lang w:val="es-ES"/>
              </w:rPr>
            </w:pPr>
            <w:r>
              <w:rPr>
                <w:b/>
                <w:sz w:val="18"/>
                <w:szCs w:val="18"/>
                <w:lang w:val="es-ES"/>
              </w:rPr>
              <w:t>Responsable</w:t>
            </w:r>
          </w:p>
          <w:p w:rsidR="00DA2D13" w:rsidRPr="00094596" w:rsidRDefault="0071588B" w:rsidP="0073462B">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DA2D13" w:rsidRPr="00094596" w:rsidRDefault="00DA2D13" w:rsidP="0073462B">
            <w:pPr>
              <w:rPr>
                <w:b/>
                <w:sz w:val="18"/>
                <w:szCs w:val="18"/>
                <w:lang w:val="es-ES"/>
              </w:rPr>
            </w:pPr>
            <w:r>
              <w:rPr>
                <w:b/>
                <w:sz w:val="18"/>
                <w:szCs w:val="18"/>
                <w:lang w:val="es-ES"/>
              </w:rPr>
              <w:t>Consultado</w:t>
            </w:r>
          </w:p>
          <w:p w:rsidR="00DA2D13" w:rsidRPr="00094596" w:rsidRDefault="0071588B" w:rsidP="0073462B">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DA2D13" w:rsidRPr="00094596" w:rsidRDefault="00DA2D13" w:rsidP="0073462B">
            <w:pPr>
              <w:rPr>
                <w:b/>
                <w:sz w:val="18"/>
                <w:szCs w:val="18"/>
                <w:lang w:val="es-ES"/>
              </w:rPr>
            </w:pPr>
            <w:r>
              <w:rPr>
                <w:b/>
                <w:sz w:val="18"/>
                <w:szCs w:val="18"/>
                <w:lang w:val="es-ES"/>
              </w:rPr>
              <w:t>Informado</w:t>
            </w:r>
          </w:p>
          <w:p w:rsidR="00DA2D13" w:rsidRPr="00094596" w:rsidRDefault="0071588B" w:rsidP="0073462B">
            <w:pPr>
              <w:rPr>
                <w:sz w:val="18"/>
                <w:szCs w:val="18"/>
                <w:lang w:val="es-ES"/>
              </w:rPr>
            </w:pPr>
            <w:r>
              <w:rPr>
                <w:sz w:val="18"/>
                <w:szCs w:val="18"/>
                <w:lang w:val="es-ES"/>
              </w:rPr>
              <w:t xml:space="preserve">Carmen Soto, Luis </w:t>
            </w:r>
            <w:proofErr w:type="spellStart"/>
            <w:r>
              <w:rPr>
                <w:sz w:val="18"/>
                <w:szCs w:val="18"/>
                <w:lang w:val="es-ES"/>
              </w:rPr>
              <w:t>Kitayama</w:t>
            </w:r>
            <w:proofErr w:type="spellEnd"/>
            <w:r>
              <w:rPr>
                <w:sz w:val="18"/>
                <w:szCs w:val="18"/>
                <w:lang w:val="es-ES"/>
              </w:rPr>
              <w:t>, Luis Castro</w:t>
            </w:r>
          </w:p>
        </w:tc>
      </w:tr>
      <w:tr w:rsidR="00DA2D13" w:rsidRPr="007648B6" w:rsidTr="0073462B">
        <w:tc>
          <w:tcPr>
            <w:tcW w:w="2093" w:type="dxa"/>
          </w:tcPr>
          <w:p w:rsidR="00DA2D13" w:rsidRPr="00590372" w:rsidRDefault="00DA2D13" w:rsidP="0073462B">
            <w:pPr>
              <w:rPr>
                <w:b/>
                <w:sz w:val="18"/>
                <w:szCs w:val="18"/>
                <w:lang w:val="es-ES"/>
              </w:rPr>
            </w:pPr>
            <w:r w:rsidRPr="00590372">
              <w:rPr>
                <w:b/>
                <w:sz w:val="18"/>
                <w:szCs w:val="18"/>
                <w:lang w:val="es-ES"/>
              </w:rPr>
              <w:t>Esfuerzo Estimado</w:t>
            </w:r>
          </w:p>
        </w:tc>
        <w:tc>
          <w:tcPr>
            <w:tcW w:w="2800" w:type="dxa"/>
          </w:tcPr>
          <w:p w:rsidR="00DA2D13" w:rsidRPr="00094596" w:rsidRDefault="00771E1D" w:rsidP="0073462B">
            <w:pPr>
              <w:rPr>
                <w:sz w:val="18"/>
                <w:szCs w:val="18"/>
                <w:lang w:val="es-ES"/>
              </w:rPr>
            </w:pPr>
            <w:r>
              <w:rPr>
                <w:sz w:val="18"/>
                <w:szCs w:val="18"/>
                <w:lang w:val="es-ES"/>
              </w:rPr>
              <w:t>617</w:t>
            </w:r>
            <w:r w:rsidR="00484ABA">
              <w:rPr>
                <w:sz w:val="18"/>
                <w:szCs w:val="18"/>
                <w:lang w:val="es-ES"/>
              </w:rPr>
              <w:t xml:space="preserve"> </w:t>
            </w:r>
            <w:proofErr w:type="spellStart"/>
            <w:r w:rsidR="00484ABA">
              <w:rPr>
                <w:sz w:val="18"/>
                <w:szCs w:val="18"/>
                <w:lang w:val="es-ES"/>
              </w:rPr>
              <w:t>hrs</w:t>
            </w:r>
            <w:proofErr w:type="spellEnd"/>
          </w:p>
        </w:tc>
        <w:tc>
          <w:tcPr>
            <w:tcW w:w="4146" w:type="dxa"/>
            <w:gridSpan w:val="2"/>
          </w:tcPr>
          <w:p w:rsidR="00DA2D13" w:rsidRPr="00181CFF" w:rsidRDefault="00DA2D13" w:rsidP="0073462B">
            <w:pPr>
              <w:rPr>
                <w:b/>
                <w:sz w:val="18"/>
                <w:szCs w:val="18"/>
                <w:lang w:val="en-US"/>
              </w:rPr>
            </w:pPr>
            <w:r w:rsidRPr="00181CFF">
              <w:rPr>
                <w:b/>
                <w:sz w:val="18"/>
                <w:szCs w:val="18"/>
                <w:lang w:val="en-US"/>
              </w:rPr>
              <w:t>Staff</w:t>
            </w:r>
          </w:p>
          <w:p w:rsidR="00DA2D13" w:rsidRPr="007648B6" w:rsidRDefault="00DA2D13" w:rsidP="0073462B">
            <w:pPr>
              <w:rPr>
                <w:sz w:val="18"/>
                <w:szCs w:val="18"/>
                <w:lang w:val="en-US"/>
              </w:rPr>
            </w:pPr>
          </w:p>
        </w:tc>
      </w:tr>
      <w:tr w:rsidR="00DA2D13" w:rsidRPr="007648B6" w:rsidTr="0073462B">
        <w:tc>
          <w:tcPr>
            <w:tcW w:w="9039" w:type="dxa"/>
            <w:gridSpan w:val="4"/>
          </w:tcPr>
          <w:p w:rsidR="00DA2D13" w:rsidRPr="00590372" w:rsidRDefault="00DA2D13" w:rsidP="0073462B">
            <w:pPr>
              <w:rPr>
                <w:b/>
                <w:sz w:val="18"/>
                <w:szCs w:val="18"/>
                <w:lang w:val="es-ES"/>
              </w:rPr>
            </w:pPr>
            <w:r w:rsidRPr="00590372">
              <w:rPr>
                <w:b/>
                <w:sz w:val="18"/>
                <w:szCs w:val="18"/>
                <w:lang w:val="es-ES"/>
              </w:rPr>
              <w:t>Observaciones</w:t>
            </w:r>
          </w:p>
          <w:p w:rsidR="00DA2D13" w:rsidRPr="00C16A87" w:rsidRDefault="00DA2D13" w:rsidP="0073462B">
            <w:pPr>
              <w:rPr>
                <w:sz w:val="18"/>
                <w:szCs w:val="18"/>
                <w:lang w:val="es-ES"/>
              </w:rPr>
            </w:pPr>
          </w:p>
        </w:tc>
      </w:tr>
    </w:tbl>
    <w:p w:rsidR="00DA2D13" w:rsidRDefault="00DA2D13" w:rsidP="004F40AF"/>
    <w:tbl>
      <w:tblPr>
        <w:tblStyle w:val="Tablaconcuadrcula"/>
        <w:tblW w:w="0" w:type="auto"/>
        <w:tblLook w:val="04A0" w:firstRow="1" w:lastRow="0" w:firstColumn="1" w:lastColumn="0" w:noHBand="0" w:noVBand="1"/>
      </w:tblPr>
      <w:tblGrid>
        <w:gridCol w:w="2093"/>
        <w:gridCol w:w="2800"/>
        <w:gridCol w:w="1912"/>
        <w:gridCol w:w="2234"/>
      </w:tblGrid>
      <w:tr w:rsidR="00DA2D13" w:rsidRPr="00E31180" w:rsidTr="0073462B">
        <w:tc>
          <w:tcPr>
            <w:tcW w:w="9039" w:type="dxa"/>
            <w:gridSpan w:val="4"/>
            <w:shd w:val="clear" w:color="auto" w:fill="FABF8F" w:themeFill="accent6" w:themeFillTint="99"/>
          </w:tcPr>
          <w:p w:rsidR="00DA2D13" w:rsidRPr="00151F6A" w:rsidRDefault="00DA2D13" w:rsidP="00DA2D13">
            <w:pPr>
              <w:pStyle w:val="WBSHeader"/>
              <w:numPr>
                <w:ilvl w:val="1"/>
                <w:numId w:val="10"/>
              </w:numPr>
            </w:pPr>
            <w:bookmarkStart w:id="46" w:name="_Toc383074836"/>
            <w:r>
              <w:t>Componentes para Venezuela</w:t>
            </w:r>
            <w:bookmarkEnd w:id="46"/>
          </w:p>
        </w:tc>
      </w:tr>
      <w:tr w:rsidR="00DA2D13" w:rsidRPr="00094596" w:rsidTr="0073462B">
        <w:tc>
          <w:tcPr>
            <w:tcW w:w="2093" w:type="dxa"/>
          </w:tcPr>
          <w:p w:rsidR="00DA2D13" w:rsidRPr="00094596" w:rsidRDefault="00DA2D13" w:rsidP="0073462B">
            <w:pPr>
              <w:rPr>
                <w:sz w:val="18"/>
                <w:szCs w:val="18"/>
              </w:rPr>
            </w:pPr>
          </w:p>
        </w:tc>
        <w:tc>
          <w:tcPr>
            <w:tcW w:w="6946" w:type="dxa"/>
            <w:gridSpan w:val="3"/>
          </w:tcPr>
          <w:p w:rsidR="00DA2D13" w:rsidRDefault="00DA2D13" w:rsidP="0073462B">
            <w:pPr>
              <w:pStyle w:val="Prrafodelista"/>
              <w:numPr>
                <w:ilvl w:val="0"/>
                <w:numId w:val="9"/>
              </w:numPr>
              <w:rPr>
                <w:sz w:val="18"/>
                <w:szCs w:val="18"/>
                <w:lang w:val="es-ES"/>
              </w:rPr>
            </w:pPr>
            <w:r>
              <w:rPr>
                <w:sz w:val="18"/>
                <w:szCs w:val="18"/>
                <w:lang w:val="es-ES"/>
              </w:rPr>
              <w:t xml:space="preserve">Componentes DTSX </w:t>
            </w:r>
          </w:p>
          <w:p w:rsidR="00DA2D13" w:rsidRDefault="00DA2D13" w:rsidP="0073462B">
            <w:pPr>
              <w:pStyle w:val="Prrafodelista"/>
              <w:ind w:left="360"/>
              <w:rPr>
                <w:sz w:val="18"/>
                <w:szCs w:val="18"/>
                <w:lang w:val="es-ES"/>
              </w:rPr>
            </w:pPr>
          </w:p>
          <w:p w:rsidR="00DA2D13" w:rsidRPr="00094596" w:rsidRDefault="00DA2D13" w:rsidP="0073462B">
            <w:pPr>
              <w:pStyle w:val="Prrafodelista"/>
              <w:ind w:left="360"/>
              <w:rPr>
                <w:sz w:val="18"/>
                <w:szCs w:val="18"/>
                <w:lang w:val="es-ES"/>
              </w:rPr>
            </w:pPr>
          </w:p>
        </w:tc>
      </w:tr>
      <w:tr w:rsidR="00DA2D13" w:rsidRPr="00094596" w:rsidTr="0073462B">
        <w:tc>
          <w:tcPr>
            <w:tcW w:w="2093" w:type="dxa"/>
          </w:tcPr>
          <w:p w:rsidR="00DA2D13" w:rsidRPr="00094596" w:rsidRDefault="00DA2D13" w:rsidP="0073462B">
            <w:pPr>
              <w:rPr>
                <w:b/>
                <w:sz w:val="18"/>
                <w:szCs w:val="18"/>
                <w:lang w:val="es-ES"/>
              </w:rPr>
            </w:pPr>
            <w:r>
              <w:rPr>
                <w:b/>
                <w:sz w:val="18"/>
                <w:szCs w:val="18"/>
                <w:lang w:val="es-ES"/>
              </w:rPr>
              <w:t>Ejecutor</w:t>
            </w:r>
          </w:p>
          <w:p w:rsidR="00DA2D13" w:rsidRPr="00094596" w:rsidRDefault="0071588B" w:rsidP="0073462B">
            <w:pPr>
              <w:rPr>
                <w:sz w:val="18"/>
                <w:szCs w:val="18"/>
                <w:lang w:val="es-ES"/>
              </w:rPr>
            </w:pPr>
            <w:r>
              <w:rPr>
                <w:sz w:val="18"/>
                <w:szCs w:val="18"/>
                <w:lang w:val="es-ES"/>
              </w:rPr>
              <w:t>DATCO</w:t>
            </w:r>
          </w:p>
        </w:tc>
        <w:tc>
          <w:tcPr>
            <w:tcW w:w="2800" w:type="dxa"/>
          </w:tcPr>
          <w:p w:rsidR="00DA2D13" w:rsidRPr="00094596" w:rsidRDefault="00DA2D13" w:rsidP="0073462B">
            <w:pPr>
              <w:rPr>
                <w:b/>
                <w:sz w:val="18"/>
                <w:szCs w:val="18"/>
                <w:lang w:val="es-ES"/>
              </w:rPr>
            </w:pPr>
            <w:r>
              <w:rPr>
                <w:b/>
                <w:sz w:val="18"/>
                <w:szCs w:val="18"/>
                <w:lang w:val="es-ES"/>
              </w:rPr>
              <w:t>Responsable</w:t>
            </w:r>
          </w:p>
          <w:p w:rsidR="00DA2D13" w:rsidRPr="00094596" w:rsidRDefault="0071588B" w:rsidP="0073462B">
            <w:pPr>
              <w:rPr>
                <w:sz w:val="18"/>
                <w:szCs w:val="18"/>
                <w:lang w:val="es-ES"/>
              </w:rPr>
            </w:pPr>
            <w:r>
              <w:rPr>
                <w:sz w:val="18"/>
                <w:szCs w:val="18"/>
                <w:lang w:val="es-ES"/>
              </w:rPr>
              <w:t xml:space="preserve">Abel </w:t>
            </w:r>
            <w:proofErr w:type="spellStart"/>
            <w:r>
              <w:rPr>
                <w:sz w:val="18"/>
                <w:szCs w:val="18"/>
                <w:lang w:val="es-ES"/>
              </w:rPr>
              <w:t>Yim</w:t>
            </w:r>
            <w:proofErr w:type="spellEnd"/>
          </w:p>
        </w:tc>
        <w:tc>
          <w:tcPr>
            <w:tcW w:w="1912" w:type="dxa"/>
          </w:tcPr>
          <w:p w:rsidR="00DA2D13" w:rsidRPr="00094596" w:rsidRDefault="00DA2D13" w:rsidP="0073462B">
            <w:pPr>
              <w:rPr>
                <w:b/>
                <w:sz w:val="18"/>
                <w:szCs w:val="18"/>
                <w:lang w:val="es-ES"/>
              </w:rPr>
            </w:pPr>
            <w:r>
              <w:rPr>
                <w:b/>
                <w:sz w:val="18"/>
                <w:szCs w:val="18"/>
                <w:lang w:val="es-ES"/>
              </w:rPr>
              <w:t>Consultado</w:t>
            </w:r>
          </w:p>
          <w:p w:rsidR="00DA2D13" w:rsidRPr="00094596" w:rsidRDefault="0071588B" w:rsidP="0073462B">
            <w:pPr>
              <w:rPr>
                <w:sz w:val="18"/>
                <w:szCs w:val="18"/>
                <w:lang w:val="es-ES"/>
              </w:rPr>
            </w:pPr>
            <w:r>
              <w:rPr>
                <w:sz w:val="18"/>
                <w:szCs w:val="18"/>
                <w:lang w:val="es-ES"/>
              </w:rPr>
              <w:t xml:space="preserve">Luis Castro, Luis </w:t>
            </w:r>
            <w:proofErr w:type="spellStart"/>
            <w:r>
              <w:rPr>
                <w:sz w:val="18"/>
                <w:szCs w:val="18"/>
                <w:lang w:val="es-ES"/>
              </w:rPr>
              <w:t>Kitayama</w:t>
            </w:r>
            <w:proofErr w:type="spellEnd"/>
          </w:p>
        </w:tc>
        <w:tc>
          <w:tcPr>
            <w:tcW w:w="2234" w:type="dxa"/>
          </w:tcPr>
          <w:p w:rsidR="00DA2D13" w:rsidRPr="00094596" w:rsidRDefault="00DA2D13" w:rsidP="0073462B">
            <w:pPr>
              <w:rPr>
                <w:b/>
                <w:sz w:val="18"/>
                <w:szCs w:val="18"/>
                <w:lang w:val="es-ES"/>
              </w:rPr>
            </w:pPr>
            <w:r>
              <w:rPr>
                <w:b/>
                <w:sz w:val="18"/>
                <w:szCs w:val="18"/>
                <w:lang w:val="es-ES"/>
              </w:rPr>
              <w:t>Informado</w:t>
            </w:r>
          </w:p>
          <w:p w:rsidR="00DA2D13" w:rsidRPr="00094596" w:rsidRDefault="0071588B" w:rsidP="0073462B">
            <w:pPr>
              <w:rPr>
                <w:sz w:val="18"/>
                <w:szCs w:val="18"/>
                <w:lang w:val="es-ES"/>
              </w:rPr>
            </w:pPr>
            <w:r>
              <w:rPr>
                <w:sz w:val="18"/>
                <w:szCs w:val="18"/>
                <w:lang w:val="es-ES"/>
              </w:rPr>
              <w:t xml:space="preserve">Carmen Soto, Luis </w:t>
            </w:r>
            <w:proofErr w:type="spellStart"/>
            <w:r>
              <w:rPr>
                <w:sz w:val="18"/>
                <w:szCs w:val="18"/>
                <w:lang w:val="es-ES"/>
              </w:rPr>
              <w:t>Kitayama</w:t>
            </w:r>
            <w:proofErr w:type="spellEnd"/>
            <w:r>
              <w:rPr>
                <w:sz w:val="18"/>
                <w:szCs w:val="18"/>
                <w:lang w:val="es-ES"/>
              </w:rPr>
              <w:t>, Luis Castro</w:t>
            </w:r>
          </w:p>
        </w:tc>
      </w:tr>
      <w:tr w:rsidR="00DA2D13" w:rsidRPr="007648B6" w:rsidTr="0073462B">
        <w:tc>
          <w:tcPr>
            <w:tcW w:w="2093" w:type="dxa"/>
          </w:tcPr>
          <w:p w:rsidR="00DA2D13" w:rsidRPr="00590372" w:rsidRDefault="00DA2D13" w:rsidP="0073462B">
            <w:pPr>
              <w:rPr>
                <w:b/>
                <w:sz w:val="18"/>
                <w:szCs w:val="18"/>
                <w:lang w:val="es-ES"/>
              </w:rPr>
            </w:pPr>
            <w:r w:rsidRPr="00590372">
              <w:rPr>
                <w:b/>
                <w:sz w:val="18"/>
                <w:szCs w:val="18"/>
                <w:lang w:val="es-ES"/>
              </w:rPr>
              <w:t>Esfuerzo Estimado</w:t>
            </w:r>
          </w:p>
        </w:tc>
        <w:tc>
          <w:tcPr>
            <w:tcW w:w="2800" w:type="dxa"/>
          </w:tcPr>
          <w:p w:rsidR="00DA2D13" w:rsidRPr="00094596" w:rsidRDefault="00771E1D" w:rsidP="0073462B">
            <w:pPr>
              <w:rPr>
                <w:sz w:val="18"/>
                <w:szCs w:val="18"/>
                <w:lang w:val="es-ES"/>
              </w:rPr>
            </w:pPr>
            <w:r>
              <w:rPr>
                <w:sz w:val="18"/>
                <w:szCs w:val="18"/>
                <w:lang w:val="es-ES"/>
              </w:rPr>
              <w:t>615</w:t>
            </w:r>
            <w:r w:rsidR="00484ABA">
              <w:rPr>
                <w:sz w:val="18"/>
                <w:szCs w:val="18"/>
                <w:lang w:val="es-ES"/>
              </w:rPr>
              <w:t xml:space="preserve"> </w:t>
            </w:r>
            <w:proofErr w:type="spellStart"/>
            <w:r w:rsidR="00484ABA">
              <w:rPr>
                <w:sz w:val="18"/>
                <w:szCs w:val="18"/>
                <w:lang w:val="es-ES"/>
              </w:rPr>
              <w:t>hrs</w:t>
            </w:r>
            <w:proofErr w:type="spellEnd"/>
          </w:p>
        </w:tc>
        <w:tc>
          <w:tcPr>
            <w:tcW w:w="4146" w:type="dxa"/>
            <w:gridSpan w:val="2"/>
          </w:tcPr>
          <w:p w:rsidR="00DA2D13" w:rsidRPr="00181CFF" w:rsidRDefault="00DA2D13" w:rsidP="0073462B">
            <w:pPr>
              <w:rPr>
                <w:b/>
                <w:sz w:val="18"/>
                <w:szCs w:val="18"/>
                <w:lang w:val="en-US"/>
              </w:rPr>
            </w:pPr>
            <w:r w:rsidRPr="00181CFF">
              <w:rPr>
                <w:b/>
                <w:sz w:val="18"/>
                <w:szCs w:val="18"/>
                <w:lang w:val="en-US"/>
              </w:rPr>
              <w:t>Staff</w:t>
            </w:r>
          </w:p>
          <w:p w:rsidR="00DA2D13" w:rsidRPr="007648B6" w:rsidRDefault="00DA2D13" w:rsidP="0073462B">
            <w:pPr>
              <w:rPr>
                <w:sz w:val="18"/>
                <w:szCs w:val="18"/>
                <w:lang w:val="en-US"/>
              </w:rPr>
            </w:pPr>
          </w:p>
        </w:tc>
      </w:tr>
      <w:tr w:rsidR="00DA2D13" w:rsidRPr="007648B6" w:rsidTr="0073462B">
        <w:tc>
          <w:tcPr>
            <w:tcW w:w="9039" w:type="dxa"/>
            <w:gridSpan w:val="4"/>
          </w:tcPr>
          <w:p w:rsidR="00DA2D13" w:rsidRPr="00590372" w:rsidRDefault="00DA2D13" w:rsidP="0073462B">
            <w:pPr>
              <w:rPr>
                <w:b/>
                <w:sz w:val="18"/>
                <w:szCs w:val="18"/>
                <w:lang w:val="es-ES"/>
              </w:rPr>
            </w:pPr>
            <w:r w:rsidRPr="00590372">
              <w:rPr>
                <w:b/>
                <w:sz w:val="18"/>
                <w:szCs w:val="18"/>
                <w:lang w:val="es-ES"/>
              </w:rPr>
              <w:t>Observaciones</w:t>
            </w:r>
          </w:p>
          <w:p w:rsidR="00DA2D13" w:rsidRPr="00C16A87" w:rsidRDefault="00DA2D13" w:rsidP="0073462B">
            <w:pPr>
              <w:rPr>
                <w:sz w:val="18"/>
                <w:szCs w:val="18"/>
                <w:lang w:val="es-ES"/>
              </w:rPr>
            </w:pPr>
          </w:p>
        </w:tc>
      </w:tr>
    </w:tbl>
    <w:p w:rsidR="004F40AF" w:rsidRDefault="004F40AF" w:rsidP="005A6235">
      <w:pPr>
        <w:rPr>
          <w:sz w:val="16"/>
          <w:szCs w:val="16"/>
        </w:rPr>
      </w:pPr>
    </w:p>
    <w:tbl>
      <w:tblPr>
        <w:tblStyle w:val="Tablaconcuadrcula"/>
        <w:tblW w:w="0" w:type="auto"/>
        <w:tblLook w:val="04A0" w:firstRow="1" w:lastRow="0" w:firstColumn="1" w:lastColumn="0" w:noHBand="0" w:noVBand="1"/>
      </w:tblPr>
      <w:tblGrid>
        <w:gridCol w:w="3369"/>
        <w:gridCol w:w="5670"/>
      </w:tblGrid>
      <w:tr w:rsidR="004A6A6B" w:rsidRPr="00086CDA" w:rsidTr="005A6235">
        <w:tc>
          <w:tcPr>
            <w:tcW w:w="9039" w:type="dxa"/>
            <w:gridSpan w:val="2"/>
            <w:shd w:val="clear" w:color="auto" w:fill="F79646" w:themeFill="accent6"/>
          </w:tcPr>
          <w:p w:rsidR="004A6A6B" w:rsidRPr="00375AFB" w:rsidRDefault="00D1467D" w:rsidP="00ED2D8E">
            <w:pPr>
              <w:pStyle w:val="xTitulo1"/>
              <w:numPr>
                <w:ilvl w:val="0"/>
                <w:numId w:val="4"/>
              </w:numPr>
            </w:pPr>
            <w:bookmarkStart w:id="47" w:name="_Toc383074837"/>
            <w:r>
              <w:t>Va</w:t>
            </w:r>
            <w:r w:rsidR="00FD5CF5">
              <w:t>rianza y Administración de la Lí</w:t>
            </w:r>
            <w:r>
              <w:t>nea Base</w:t>
            </w:r>
            <w:bookmarkEnd w:id="47"/>
          </w:p>
        </w:tc>
      </w:tr>
      <w:tr w:rsidR="00D1467D" w:rsidTr="00D1467D">
        <w:tc>
          <w:tcPr>
            <w:tcW w:w="3369" w:type="dxa"/>
            <w:shd w:val="clear" w:color="auto" w:fill="FABF8F" w:themeFill="accent6" w:themeFillTint="99"/>
          </w:tcPr>
          <w:p w:rsidR="00D1467D" w:rsidRDefault="00D1467D" w:rsidP="004A6A6B">
            <w:r>
              <w:t>Umbral de varianza del calendario</w:t>
            </w:r>
          </w:p>
        </w:tc>
        <w:tc>
          <w:tcPr>
            <w:tcW w:w="5670" w:type="dxa"/>
            <w:shd w:val="clear" w:color="auto" w:fill="FABF8F" w:themeFill="accent6" w:themeFillTint="99"/>
          </w:tcPr>
          <w:p w:rsidR="00D1467D" w:rsidRDefault="00D1467D" w:rsidP="004A6A6B">
            <w:r>
              <w:t>Administración de la línea base del calendario</w:t>
            </w:r>
          </w:p>
        </w:tc>
      </w:tr>
      <w:tr w:rsidR="002D5801" w:rsidTr="00D1467D">
        <w:tc>
          <w:tcPr>
            <w:tcW w:w="3369" w:type="dxa"/>
          </w:tcPr>
          <w:p w:rsidR="002D5801" w:rsidRDefault="002D5801" w:rsidP="002D5801">
            <w:r>
              <w:t>La solución tiene flexibilidad de cumplimiento, pero con un riesgo alto de quedarse sin soporte, por lo que tiene que completarse con un margen de varianza de no más de 1 mes.</w:t>
            </w:r>
          </w:p>
        </w:tc>
        <w:tc>
          <w:tcPr>
            <w:tcW w:w="5670" w:type="dxa"/>
          </w:tcPr>
          <w:p w:rsidR="002D5801" w:rsidRDefault="002D5801" w:rsidP="00BC0E8E">
            <w:r>
              <w:t>En caso de que se tenga que cambiar la línea base, se realizará una solicitud de cambio a la Gerencia del Proyecto, la cual será validada por el Comité Ejecutivo del Proyecto.</w:t>
            </w:r>
          </w:p>
        </w:tc>
      </w:tr>
      <w:tr w:rsidR="002D5801" w:rsidTr="00D1467D">
        <w:tc>
          <w:tcPr>
            <w:tcW w:w="3369" w:type="dxa"/>
            <w:shd w:val="clear" w:color="auto" w:fill="FABF8F" w:themeFill="accent6" w:themeFillTint="99"/>
          </w:tcPr>
          <w:p w:rsidR="002D5801" w:rsidRDefault="002D5801" w:rsidP="004A6A6B">
            <w:r>
              <w:t>Umbral de varianza del costo</w:t>
            </w:r>
          </w:p>
        </w:tc>
        <w:tc>
          <w:tcPr>
            <w:tcW w:w="5670" w:type="dxa"/>
            <w:shd w:val="clear" w:color="auto" w:fill="FABF8F" w:themeFill="accent6" w:themeFillTint="99"/>
          </w:tcPr>
          <w:p w:rsidR="002D5801" w:rsidRDefault="002D5801" w:rsidP="00D1467D">
            <w:r>
              <w:t>Administración de la línea base del costo</w:t>
            </w:r>
          </w:p>
        </w:tc>
      </w:tr>
      <w:tr w:rsidR="001E3F70" w:rsidTr="00D1467D">
        <w:tc>
          <w:tcPr>
            <w:tcW w:w="3369" w:type="dxa"/>
          </w:tcPr>
          <w:p w:rsidR="001E3F70" w:rsidRDefault="001E3F70" w:rsidP="00BC0E8E">
            <w:r>
              <w:t>La mayor parte de costo del proyecto es no hundido, y será presupuestado por la compañía.  El costo externo puede tener una variación de un 10% que se manejará con reservas del proyecto, no existe más margen de varianza.</w:t>
            </w:r>
          </w:p>
        </w:tc>
        <w:tc>
          <w:tcPr>
            <w:tcW w:w="5670" w:type="dxa"/>
          </w:tcPr>
          <w:p w:rsidR="001E3F70" w:rsidRDefault="001E3F70" w:rsidP="001E3F70">
            <w:r>
              <w:t>En caso de que se requiera recursos adicionales se tramitará con el Comité Ejecutivo del Proyecto y el patrocinador.</w:t>
            </w:r>
          </w:p>
        </w:tc>
      </w:tr>
      <w:tr w:rsidR="001E3F70" w:rsidTr="00D1467D">
        <w:tc>
          <w:tcPr>
            <w:tcW w:w="3369" w:type="dxa"/>
            <w:shd w:val="clear" w:color="auto" w:fill="FABF8F" w:themeFill="accent6" w:themeFillTint="99"/>
          </w:tcPr>
          <w:p w:rsidR="001E3F70" w:rsidRDefault="001E3F70" w:rsidP="004A6A6B">
            <w:r>
              <w:t>Umbral de varianza del alcance</w:t>
            </w:r>
          </w:p>
        </w:tc>
        <w:tc>
          <w:tcPr>
            <w:tcW w:w="5670" w:type="dxa"/>
            <w:shd w:val="clear" w:color="auto" w:fill="FABF8F" w:themeFill="accent6" w:themeFillTint="99"/>
          </w:tcPr>
          <w:p w:rsidR="001E3F70" w:rsidRDefault="001E3F70" w:rsidP="00D1467D">
            <w:r>
              <w:t>Administración de la línea base del alcance</w:t>
            </w:r>
          </w:p>
        </w:tc>
      </w:tr>
      <w:tr w:rsidR="00A665BB" w:rsidTr="00D1467D">
        <w:tc>
          <w:tcPr>
            <w:tcW w:w="3369" w:type="dxa"/>
          </w:tcPr>
          <w:p w:rsidR="00A665BB" w:rsidRDefault="00A665BB" w:rsidP="00A665BB">
            <w:r>
              <w:t>Existe un umbral de varianza en cuanto a considerar  nuevos componentes generados durante el transcurso del proyecto.</w:t>
            </w:r>
          </w:p>
        </w:tc>
        <w:tc>
          <w:tcPr>
            <w:tcW w:w="5670" w:type="dxa"/>
          </w:tcPr>
          <w:p w:rsidR="00A665BB" w:rsidRDefault="00A665BB" w:rsidP="00BC0E8E">
            <w:r>
              <w:t>Si se requiere realizar cambiar la línea base del alcance, se negociará con el Comité Ejecutivo del Proyecto y Patrocinador en base a las necesidades y las restricciones que aparezcan en el transcurso del proyecto.</w:t>
            </w:r>
          </w:p>
        </w:tc>
      </w:tr>
      <w:tr w:rsidR="00A665BB" w:rsidTr="00D1467D">
        <w:tc>
          <w:tcPr>
            <w:tcW w:w="3369" w:type="dxa"/>
            <w:shd w:val="clear" w:color="auto" w:fill="FABF8F" w:themeFill="accent6" w:themeFillTint="99"/>
          </w:tcPr>
          <w:p w:rsidR="00A665BB" w:rsidRDefault="00A665BB" w:rsidP="004A6A6B">
            <w:r>
              <w:t>Umbral de varianza de la calidad</w:t>
            </w:r>
          </w:p>
        </w:tc>
        <w:tc>
          <w:tcPr>
            <w:tcW w:w="5670" w:type="dxa"/>
            <w:shd w:val="clear" w:color="auto" w:fill="FABF8F" w:themeFill="accent6" w:themeFillTint="99"/>
          </w:tcPr>
          <w:p w:rsidR="00A665BB" w:rsidRDefault="00A665BB" w:rsidP="00D1467D">
            <w:r>
              <w:t>Administración de la línea base del calidad</w:t>
            </w:r>
          </w:p>
        </w:tc>
      </w:tr>
      <w:tr w:rsidR="00932D1A" w:rsidTr="00D1467D">
        <w:tc>
          <w:tcPr>
            <w:tcW w:w="3369" w:type="dxa"/>
          </w:tcPr>
          <w:p w:rsidR="00932D1A" w:rsidRDefault="00932D1A" w:rsidP="00BC0E8E">
            <w:r>
              <w:t>Al ser productos terminados y operativos sujetos a pruebas y certificación, no existe umbral de varianza para la calidad ya que el producto se entrega probado y aprobado.</w:t>
            </w:r>
          </w:p>
        </w:tc>
        <w:tc>
          <w:tcPr>
            <w:tcW w:w="5670" w:type="dxa"/>
          </w:tcPr>
          <w:p w:rsidR="00932D1A" w:rsidRDefault="00932D1A" w:rsidP="00BC0E8E">
            <w:r>
              <w:t>No aplica – Las variaciones se formalizarán mediante documentos que expliquen las limitaciones que puedan tener los entregables.</w:t>
            </w:r>
          </w:p>
        </w:tc>
      </w:tr>
    </w:tbl>
    <w:p w:rsidR="00E1545D" w:rsidRDefault="00E1545D" w:rsidP="004A6A6B"/>
    <w:tbl>
      <w:tblPr>
        <w:tblStyle w:val="Tablaconcuadrcula"/>
        <w:tblW w:w="0" w:type="auto"/>
        <w:tblLook w:val="04A0" w:firstRow="1" w:lastRow="0" w:firstColumn="1" w:lastColumn="0" w:noHBand="0" w:noVBand="1"/>
      </w:tblPr>
      <w:tblGrid>
        <w:gridCol w:w="9039"/>
      </w:tblGrid>
      <w:tr w:rsidR="004A6A6B" w:rsidRPr="00086CDA" w:rsidTr="005A6235">
        <w:tc>
          <w:tcPr>
            <w:tcW w:w="9039" w:type="dxa"/>
            <w:shd w:val="clear" w:color="auto" w:fill="F79646" w:themeFill="accent6"/>
          </w:tcPr>
          <w:p w:rsidR="004A6A6B" w:rsidRPr="00375AFB" w:rsidRDefault="009809CF" w:rsidP="00B17C67">
            <w:pPr>
              <w:pStyle w:val="xTitulo1"/>
              <w:numPr>
                <w:ilvl w:val="0"/>
                <w:numId w:val="4"/>
              </w:numPr>
            </w:pPr>
            <w:bookmarkStart w:id="48" w:name="_Toc383074838"/>
            <w:r>
              <w:t>Revisiones del Proyecto</w:t>
            </w:r>
            <w:bookmarkEnd w:id="48"/>
          </w:p>
        </w:tc>
      </w:tr>
      <w:tr w:rsidR="00ED2D8E" w:rsidTr="00FD5CF5">
        <w:tc>
          <w:tcPr>
            <w:tcW w:w="9039" w:type="dxa"/>
          </w:tcPr>
          <w:p w:rsidR="00ED2D8E" w:rsidRDefault="000D343B" w:rsidP="00FD5CF5">
            <w:r>
              <w:t xml:space="preserve">El proyecto podrá ser revisado de ser necesario por el </w:t>
            </w:r>
            <w:r>
              <w:rPr>
                <w:szCs w:val="20"/>
              </w:rPr>
              <w:t>Gerente de Proyecto CID</w:t>
            </w:r>
            <w:r>
              <w:rPr>
                <w:szCs w:val="20"/>
              </w:rPr>
              <w:t xml:space="preserve"> en caso existan desviaciones sobre la línea base propuesta para el proyecto.</w:t>
            </w:r>
          </w:p>
        </w:tc>
      </w:tr>
    </w:tbl>
    <w:p w:rsidR="004A6A6B" w:rsidRDefault="004A6A6B" w:rsidP="004A6A6B">
      <w:pPr>
        <w:rPr>
          <w:sz w:val="16"/>
          <w:szCs w:val="16"/>
        </w:rPr>
      </w:pPr>
    </w:p>
    <w:p w:rsidR="000D343B" w:rsidRPr="005A6235" w:rsidRDefault="000D343B" w:rsidP="004A6A6B">
      <w:pPr>
        <w:rPr>
          <w:sz w:val="16"/>
          <w:szCs w:val="16"/>
        </w:rPr>
      </w:pPr>
    </w:p>
    <w:tbl>
      <w:tblPr>
        <w:tblStyle w:val="Tablaconcuadrcula"/>
        <w:tblW w:w="0" w:type="auto"/>
        <w:tblLook w:val="04A0" w:firstRow="1" w:lastRow="0" w:firstColumn="1" w:lastColumn="0" w:noHBand="0" w:noVBand="1"/>
      </w:tblPr>
      <w:tblGrid>
        <w:gridCol w:w="9039"/>
      </w:tblGrid>
      <w:tr w:rsidR="005D69B6" w:rsidRPr="00086CDA" w:rsidTr="005A6235">
        <w:tc>
          <w:tcPr>
            <w:tcW w:w="9039" w:type="dxa"/>
            <w:shd w:val="clear" w:color="auto" w:fill="F79646" w:themeFill="accent6"/>
          </w:tcPr>
          <w:p w:rsidR="005D69B6" w:rsidRPr="00375AFB" w:rsidRDefault="00B17D05" w:rsidP="00ED2D8E">
            <w:pPr>
              <w:pStyle w:val="xTitulo1"/>
              <w:numPr>
                <w:ilvl w:val="0"/>
                <w:numId w:val="4"/>
              </w:numPr>
            </w:pPr>
            <w:bookmarkStart w:id="49" w:name="_Toc383074839"/>
            <w:r>
              <w:lastRenderedPageBreak/>
              <w:t>Consideraciones específicas del proyecto</w:t>
            </w:r>
            <w:bookmarkEnd w:id="49"/>
          </w:p>
        </w:tc>
      </w:tr>
      <w:tr w:rsidR="00ED2D8E" w:rsidTr="00FD5CF5">
        <w:tc>
          <w:tcPr>
            <w:tcW w:w="9039" w:type="dxa"/>
          </w:tcPr>
          <w:p w:rsidR="00ED2D8E" w:rsidRDefault="00ED2D8E" w:rsidP="00FD5CF5"/>
        </w:tc>
      </w:tr>
    </w:tbl>
    <w:p w:rsidR="005A6235" w:rsidRPr="005A6235" w:rsidRDefault="005A6235" w:rsidP="005A6235">
      <w:pPr>
        <w:rPr>
          <w:sz w:val="16"/>
          <w:szCs w:val="16"/>
        </w:rPr>
      </w:pPr>
    </w:p>
    <w:tbl>
      <w:tblPr>
        <w:tblStyle w:val="Tablaconcuadrcula"/>
        <w:tblW w:w="0" w:type="auto"/>
        <w:tblLook w:val="04A0" w:firstRow="1" w:lastRow="0" w:firstColumn="1" w:lastColumn="0" w:noHBand="0" w:noVBand="1"/>
      </w:tblPr>
      <w:tblGrid>
        <w:gridCol w:w="3524"/>
        <w:gridCol w:w="3541"/>
        <w:gridCol w:w="1974"/>
        <w:gridCol w:w="15"/>
      </w:tblGrid>
      <w:tr w:rsidR="005D69B6" w:rsidRPr="00086CDA" w:rsidTr="005A6235">
        <w:trPr>
          <w:gridAfter w:val="1"/>
          <w:wAfter w:w="15" w:type="dxa"/>
        </w:trPr>
        <w:tc>
          <w:tcPr>
            <w:tcW w:w="9039" w:type="dxa"/>
            <w:gridSpan w:val="3"/>
            <w:shd w:val="clear" w:color="auto" w:fill="F79646" w:themeFill="accent6"/>
          </w:tcPr>
          <w:p w:rsidR="005D69B6" w:rsidRPr="00375AFB" w:rsidRDefault="00B17D05" w:rsidP="00ED2D8E">
            <w:pPr>
              <w:pStyle w:val="xTitulo1"/>
              <w:numPr>
                <w:ilvl w:val="0"/>
                <w:numId w:val="4"/>
              </w:numPr>
            </w:pPr>
            <w:bookmarkStart w:id="50" w:name="_Toc383074840"/>
            <w:r>
              <w:t>Planes subsidiarios</w:t>
            </w:r>
            <w:bookmarkEnd w:id="50"/>
          </w:p>
        </w:tc>
      </w:tr>
      <w:tr w:rsidR="00FD5CF5" w:rsidRPr="00086CDA" w:rsidTr="00FD5CF5">
        <w:tc>
          <w:tcPr>
            <w:tcW w:w="9054" w:type="dxa"/>
            <w:gridSpan w:val="4"/>
            <w:shd w:val="clear" w:color="auto" w:fill="F79646" w:themeFill="accent6"/>
          </w:tcPr>
          <w:p w:rsidR="00FD5CF5" w:rsidRPr="00375AFB" w:rsidRDefault="00FD5CF5" w:rsidP="00FD5CF5">
            <w:pPr>
              <w:pStyle w:val="xTitulo1"/>
              <w:numPr>
                <w:ilvl w:val="1"/>
                <w:numId w:val="4"/>
              </w:numPr>
            </w:pPr>
            <w:bookmarkStart w:id="51" w:name="_Toc383074841"/>
            <w:r>
              <w:t>Plan de gestión de requerimientos</w:t>
            </w:r>
            <w:bookmarkEnd w:id="51"/>
            <w:r>
              <w:t xml:space="preserve"> </w:t>
            </w:r>
          </w:p>
        </w:tc>
      </w:tr>
      <w:tr w:rsidR="00FD5CF5" w:rsidRPr="00086CDA" w:rsidTr="00FD5CF5">
        <w:tc>
          <w:tcPr>
            <w:tcW w:w="9054" w:type="dxa"/>
            <w:gridSpan w:val="4"/>
            <w:shd w:val="clear" w:color="auto" w:fill="FDE9D9" w:themeFill="accent6" w:themeFillTint="33"/>
          </w:tcPr>
          <w:p w:rsidR="00FD5CF5" w:rsidRPr="00375AFB" w:rsidRDefault="00FD5CF5" w:rsidP="00FD5CF5">
            <w:pPr>
              <w:pStyle w:val="xTitulo1"/>
              <w:numPr>
                <w:ilvl w:val="2"/>
                <w:numId w:val="4"/>
              </w:numPr>
            </w:pPr>
            <w:bookmarkStart w:id="52" w:name="_Toc303084413"/>
            <w:bookmarkStart w:id="53" w:name="_Toc383074842"/>
            <w:r>
              <w:t>Identificación de requerimientos</w:t>
            </w:r>
            <w:bookmarkEnd w:id="52"/>
            <w:bookmarkEnd w:id="53"/>
            <w:r>
              <w:t xml:space="preserve"> </w:t>
            </w:r>
          </w:p>
        </w:tc>
      </w:tr>
      <w:tr w:rsidR="00FD5CF5" w:rsidRPr="004A6A6B" w:rsidTr="00FD5CF5">
        <w:tc>
          <w:tcPr>
            <w:tcW w:w="9054" w:type="dxa"/>
            <w:gridSpan w:val="4"/>
          </w:tcPr>
          <w:p w:rsidR="00FD5CF5" w:rsidRDefault="00FD5CF5" w:rsidP="00E624E8">
            <w:pPr>
              <w:ind w:left="2124"/>
            </w:pPr>
          </w:p>
          <w:p w:rsidR="00E624E8" w:rsidRDefault="00E624E8" w:rsidP="00E624E8">
            <w:pPr>
              <w:pStyle w:val="Prrafodelista"/>
              <w:numPr>
                <w:ilvl w:val="0"/>
                <w:numId w:val="20"/>
              </w:numPr>
              <w:ind w:left="1428"/>
            </w:pPr>
            <w:r>
              <w:t>Los requerimientos serán identificados de dos formas:</w:t>
            </w:r>
          </w:p>
          <w:p w:rsidR="00E624E8" w:rsidRDefault="00E624E8" w:rsidP="00E624E8">
            <w:pPr>
              <w:pStyle w:val="Prrafodelista"/>
              <w:numPr>
                <w:ilvl w:val="1"/>
                <w:numId w:val="20"/>
              </w:numPr>
              <w:ind w:left="2148"/>
            </w:pPr>
            <w:r>
              <w:t>Por medio de una encuesta</w:t>
            </w:r>
            <w:r>
              <w:rPr>
                <w:rStyle w:val="Refdenotaalpie"/>
              </w:rPr>
              <w:footnoteReference w:id="1"/>
            </w:r>
            <w:r>
              <w:t xml:space="preserve"> a los interesados del proyecto de nivel jerárquico más alto en la organización</w:t>
            </w:r>
          </w:p>
          <w:p w:rsidR="00E624E8" w:rsidRDefault="00E624E8" w:rsidP="00E624E8">
            <w:pPr>
              <w:pStyle w:val="Prrafodelista"/>
              <w:numPr>
                <w:ilvl w:val="1"/>
                <w:numId w:val="20"/>
              </w:numPr>
              <w:ind w:left="2148"/>
            </w:pPr>
            <w:r>
              <w:t>Por medio de reuniones de tormenta de ideas con interesados del proyecto; las mismas serán documentadas en actas de las cuales se extraerán todos los requerimientos que se necesiten.</w:t>
            </w:r>
          </w:p>
          <w:p w:rsidR="00E624E8" w:rsidRDefault="00E624E8" w:rsidP="00E624E8">
            <w:pPr>
              <w:pStyle w:val="Prrafodelista"/>
              <w:numPr>
                <w:ilvl w:val="0"/>
                <w:numId w:val="20"/>
              </w:numPr>
              <w:ind w:left="1428"/>
            </w:pPr>
            <w:r>
              <w:t>Los requerimientos del proyecto se orientarán a los requerimientos sobre los entregables de este proyecto</w:t>
            </w:r>
          </w:p>
          <w:p w:rsidR="00E624E8" w:rsidRPr="004A6A6B" w:rsidRDefault="00E624E8" w:rsidP="00E624E8"/>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54" w:name="_Toc303084414"/>
            <w:bookmarkStart w:id="55" w:name="_Toc383074843"/>
            <w:r>
              <w:t>Categorías de los requerimientos</w:t>
            </w:r>
            <w:bookmarkEnd w:id="54"/>
            <w:bookmarkEnd w:id="55"/>
          </w:p>
        </w:tc>
      </w:tr>
      <w:tr w:rsidR="00FD5CF5" w:rsidTr="00FD5CF5">
        <w:trPr>
          <w:gridAfter w:val="1"/>
          <w:wAfter w:w="15" w:type="dxa"/>
        </w:trPr>
        <w:tc>
          <w:tcPr>
            <w:tcW w:w="9039" w:type="dxa"/>
            <w:gridSpan w:val="3"/>
          </w:tcPr>
          <w:p w:rsidR="00E624E8" w:rsidRDefault="00E624E8" w:rsidP="00E624E8">
            <w:pPr>
              <w:ind w:left="1416"/>
            </w:pPr>
            <w:r>
              <w:t>Los requerimientos se categorizarán de acuerdo con los siguientes criterios::</w:t>
            </w:r>
          </w:p>
          <w:p w:rsidR="00E624E8" w:rsidRDefault="00E624E8" w:rsidP="00E624E8">
            <w:pPr>
              <w:pStyle w:val="Prrafodelista"/>
              <w:ind w:left="2136"/>
            </w:pPr>
            <w:r>
              <w:t>TIPO</w:t>
            </w:r>
          </w:p>
          <w:p w:rsidR="00E624E8" w:rsidRDefault="00E624E8" w:rsidP="00E624E8">
            <w:pPr>
              <w:pStyle w:val="Prrafodelista"/>
              <w:numPr>
                <w:ilvl w:val="0"/>
                <w:numId w:val="20"/>
              </w:numPr>
              <w:ind w:left="2136"/>
            </w:pPr>
            <w:r>
              <w:t>Técnico (TEC)</w:t>
            </w:r>
          </w:p>
          <w:p w:rsidR="00E624E8" w:rsidRDefault="00E624E8" w:rsidP="00E624E8">
            <w:pPr>
              <w:pStyle w:val="Prrafodelista"/>
              <w:numPr>
                <w:ilvl w:val="0"/>
                <w:numId w:val="20"/>
              </w:numPr>
              <w:ind w:left="2136"/>
            </w:pPr>
            <w:r>
              <w:t>Funcional (FUN)</w:t>
            </w:r>
          </w:p>
          <w:p w:rsidR="00E624E8" w:rsidRDefault="00E624E8" w:rsidP="00E624E8">
            <w:pPr>
              <w:pStyle w:val="Prrafodelista"/>
              <w:numPr>
                <w:ilvl w:val="0"/>
                <w:numId w:val="20"/>
              </w:numPr>
              <w:ind w:left="2136"/>
            </w:pPr>
            <w:r>
              <w:t>Financiero (FIN)</w:t>
            </w:r>
          </w:p>
          <w:p w:rsidR="00E624E8" w:rsidRDefault="00E624E8" w:rsidP="00E624E8">
            <w:pPr>
              <w:pStyle w:val="Prrafodelista"/>
              <w:numPr>
                <w:ilvl w:val="0"/>
                <w:numId w:val="20"/>
              </w:numPr>
              <w:ind w:left="2136"/>
            </w:pPr>
            <w:r>
              <w:t>Administrativo (ADM)</w:t>
            </w:r>
          </w:p>
          <w:p w:rsidR="00E624E8" w:rsidRDefault="00E624E8" w:rsidP="00E624E8">
            <w:pPr>
              <w:pStyle w:val="Prrafodelista"/>
              <w:ind w:left="2136"/>
            </w:pPr>
          </w:p>
          <w:p w:rsidR="00E624E8" w:rsidRDefault="00E624E8" w:rsidP="00E624E8">
            <w:pPr>
              <w:pStyle w:val="Prrafodelista"/>
              <w:ind w:left="2136"/>
            </w:pPr>
            <w:r>
              <w:t>CALIFICACIÓN</w:t>
            </w:r>
          </w:p>
          <w:p w:rsidR="00E624E8" w:rsidRDefault="00E624E8" w:rsidP="00E624E8">
            <w:pPr>
              <w:pStyle w:val="Prrafodelista"/>
              <w:numPr>
                <w:ilvl w:val="0"/>
                <w:numId w:val="20"/>
              </w:numPr>
              <w:ind w:left="2136"/>
            </w:pPr>
            <w:r>
              <w:t>Mandatorio (MAN)</w:t>
            </w:r>
          </w:p>
          <w:p w:rsidR="00E624E8" w:rsidRDefault="00E624E8" w:rsidP="00E624E8">
            <w:pPr>
              <w:pStyle w:val="Prrafodelista"/>
              <w:numPr>
                <w:ilvl w:val="0"/>
                <w:numId w:val="20"/>
              </w:numPr>
              <w:ind w:left="2136"/>
            </w:pPr>
            <w:r>
              <w:t>Opcional (OPC)</w:t>
            </w:r>
          </w:p>
          <w:p w:rsidR="00E624E8" w:rsidRDefault="00E624E8" w:rsidP="00E624E8">
            <w:pPr>
              <w:ind w:left="1416"/>
            </w:pPr>
          </w:p>
          <w:p w:rsidR="00E624E8" w:rsidRDefault="00E624E8" w:rsidP="00E624E8">
            <w:pPr>
              <w:ind w:left="1416"/>
            </w:pPr>
            <w:r>
              <w:t>La calificación se marcará junto al tipo entre paréntesis con las iniciales M u O. P. Eje: Técnico(M)</w:t>
            </w:r>
          </w:p>
          <w:p w:rsidR="00E624E8" w:rsidRDefault="00E624E8" w:rsidP="00E624E8">
            <w:pPr>
              <w:ind w:left="1416"/>
            </w:pPr>
          </w:p>
          <w:p w:rsidR="00E624E8" w:rsidRDefault="00E624E8" w:rsidP="00E624E8">
            <w:pPr>
              <w:ind w:left="1416"/>
            </w:pPr>
            <w:r>
              <w:t>La categorización será definida por los analistas de negocio, y en caso de duda el Gerente de Proyecto dará su definición que prevalecerá sobre otros criterios.</w:t>
            </w:r>
          </w:p>
          <w:p w:rsidR="00FD5CF5" w:rsidRDefault="00FD5CF5" w:rsidP="00BC5E46">
            <w:pPr>
              <w:ind w:left="1416"/>
            </w:pPr>
          </w:p>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56" w:name="_Toc303084415"/>
            <w:bookmarkStart w:id="57" w:name="_Toc383074844"/>
            <w:r>
              <w:t>Priorización</w:t>
            </w:r>
            <w:bookmarkEnd w:id="56"/>
            <w:bookmarkEnd w:id="57"/>
          </w:p>
        </w:tc>
      </w:tr>
      <w:tr w:rsidR="00FD5CF5" w:rsidTr="00FD5CF5">
        <w:trPr>
          <w:gridAfter w:val="1"/>
          <w:wAfter w:w="15" w:type="dxa"/>
        </w:trPr>
        <w:tc>
          <w:tcPr>
            <w:tcW w:w="9039" w:type="dxa"/>
            <w:gridSpan w:val="3"/>
          </w:tcPr>
          <w:p w:rsidR="00FD5CF5" w:rsidRDefault="00FD5CF5" w:rsidP="00BC5E46">
            <w:pPr>
              <w:ind w:left="1416"/>
            </w:pPr>
          </w:p>
          <w:p w:rsidR="00E624E8" w:rsidRDefault="00E624E8" w:rsidP="00E624E8">
            <w:pPr>
              <w:ind w:left="1416"/>
            </w:pPr>
            <w:r>
              <w:t>La priorización se definirá en función de la categorización, en caso de controversia, la consulta para priorización se elevará al Comité Ejecutivo del Proyecto.</w:t>
            </w:r>
          </w:p>
          <w:p w:rsidR="00E624E8" w:rsidRDefault="00E624E8" w:rsidP="00E624E8">
            <w:pPr>
              <w:ind w:left="1416"/>
            </w:pPr>
          </w:p>
          <w:p w:rsidR="00E624E8" w:rsidRDefault="00E624E8" w:rsidP="00E624E8">
            <w:pPr>
              <w:ind w:left="1416"/>
            </w:pPr>
            <w:r>
              <w:t>Las prioridades serán:</w:t>
            </w:r>
          </w:p>
          <w:p w:rsidR="00E624E8" w:rsidRDefault="00E624E8" w:rsidP="00E624E8">
            <w:pPr>
              <w:ind w:left="1416"/>
            </w:pPr>
          </w:p>
          <w:p w:rsidR="00E624E8" w:rsidRDefault="00E624E8" w:rsidP="00E624E8">
            <w:pPr>
              <w:pStyle w:val="Prrafodelista"/>
              <w:numPr>
                <w:ilvl w:val="0"/>
                <w:numId w:val="21"/>
              </w:numPr>
              <w:ind w:left="2136"/>
            </w:pPr>
            <w:r>
              <w:t>Alta</w:t>
            </w:r>
          </w:p>
          <w:p w:rsidR="00E624E8" w:rsidRDefault="00E624E8" w:rsidP="00E624E8">
            <w:pPr>
              <w:pStyle w:val="Prrafodelista"/>
              <w:numPr>
                <w:ilvl w:val="0"/>
                <w:numId w:val="21"/>
              </w:numPr>
              <w:ind w:left="2136"/>
            </w:pPr>
            <w:r>
              <w:t>Media</w:t>
            </w:r>
          </w:p>
          <w:p w:rsidR="00E624E8" w:rsidRDefault="00E624E8" w:rsidP="00E624E8">
            <w:pPr>
              <w:pStyle w:val="Prrafodelista"/>
              <w:numPr>
                <w:ilvl w:val="0"/>
                <w:numId w:val="21"/>
              </w:numPr>
              <w:ind w:left="2136"/>
            </w:pPr>
            <w:r>
              <w:t>Baja</w:t>
            </w:r>
          </w:p>
          <w:p w:rsidR="00E624E8" w:rsidRDefault="00E624E8" w:rsidP="00BC5E46">
            <w:pPr>
              <w:ind w:left="1416"/>
            </w:pPr>
          </w:p>
          <w:p w:rsidR="00E624E8" w:rsidRDefault="00E624E8" w:rsidP="00BC5E46">
            <w:pPr>
              <w:ind w:left="1416"/>
            </w:pPr>
          </w:p>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58" w:name="_Toc303084416"/>
            <w:bookmarkStart w:id="59" w:name="_Toc383074845"/>
            <w:r>
              <w:lastRenderedPageBreak/>
              <w:t>Administración de la configuración</w:t>
            </w:r>
            <w:bookmarkEnd w:id="58"/>
            <w:bookmarkEnd w:id="59"/>
          </w:p>
        </w:tc>
      </w:tr>
      <w:tr w:rsidR="00FD5CF5" w:rsidTr="00FD5CF5">
        <w:trPr>
          <w:gridAfter w:val="1"/>
          <w:wAfter w:w="15" w:type="dxa"/>
        </w:trPr>
        <w:tc>
          <w:tcPr>
            <w:tcW w:w="9039" w:type="dxa"/>
            <w:gridSpan w:val="3"/>
          </w:tcPr>
          <w:p w:rsidR="00FD5CF5" w:rsidRDefault="00FD5CF5" w:rsidP="00BC5E46">
            <w:pPr>
              <w:ind w:left="1416"/>
            </w:pPr>
          </w:p>
          <w:p w:rsidR="00E624E8" w:rsidRDefault="00E624E8" w:rsidP="00E624E8">
            <w:pPr>
              <w:ind w:left="1416"/>
            </w:pPr>
            <w:r>
              <w:t>Los cambios a los requerimientos serán manejados por medio de solicitud de cambio al Gerente de Proyecto, quien evaluará con el equipo de proyecto el impacto y solicitará la aprobación de cambios del Comité Ejecutivo.</w:t>
            </w:r>
          </w:p>
          <w:p w:rsidR="00E624E8" w:rsidRDefault="00E624E8" w:rsidP="00E624E8">
            <w:pPr>
              <w:ind w:left="1416"/>
            </w:pPr>
          </w:p>
          <w:p w:rsidR="00E624E8" w:rsidRDefault="00E624E8" w:rsidP="00E624E8">
            <w:pPr>
              <w:ind w:left="1416"/>
            </w:pPr>
            <w:r>
              <w:t>El Comité Ejecutivo actuará como Comité de Gestión de Cambios.</w:t>
            </w:r>
          </w:p>
          <w:p w:rsidR="00E624E8" w:rsidRDefault="00E624E8" w:rsidP="00BC5E46">
            <w:pPr>
              <w:ind w:left="1416"/>
            </w:pPr>
          </w:p>
          <w:p w:rsidR="00E624E8" w:rsidRDefault="00E624E8" w:rsidP="00BC5E46">
            <w:pPr>
              <w:ind w:left="1416"/>
            </w:pPr>
          </w:p>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60" w:name="_Toc303084417"/>
            <w:bookmarkStart w:id="61" w:name="_Toc383074846"/>
            <w:r>
              <w:t>Verificación</w:t>
            </w:r>
            <w:bookmarkEnd w:id="60"/>
            <w:bookmarkEnd w:id="61"/>
          </w:p>
        </w:tc>
      </w:tr>
      <w:tr w:rsidR="00FD5CF5" w:rsidTr="00FD5CF5">
        <w:trPr>
          <w:gridAfter w:val="1"/>
          <w:wAfter w:w="15" w:type="dxa"/>
        </w:trPr>
        <w:tc>
          <w:tcPr>
            <w:tcW w:w="9039" w:type="dxa"/>
            <w:gridSpan w:val="3"/>
          </w:tcPr>
          <w:p w:rsidR="00FD5CF5" w:rsidRDefault="00FD5CF5" w:rsidP="00BC5E46">
            <w:pPr>
              <w:ind w:left="1416"/>
            </w:pPr>
          </w:p>
          <w:p w:rsidR="00E624E8" w:rsidRDefault="00E624E8" w:rsidP="00E624E8">
            <w:pPr>
              <w:ind w:left="1416"/>
            </w:pPr>
            <w:r>
              <w:t>La verificación del cumplimiento de requerimientos se realizará por medio de actas de aceptación de los entregables luego de reuniones de revisión.</w:t>
            </w:r>
          </w:p>
          <w:p w:rsidR="00E624E8" w:rsidRDefault="00E624E8" w:rsidP="00E624E8">
            <w:pPr>
              <w:ind w:left="1416"/>
            </w:pPr>
          </w:p>
          <w:p w:rsidR="00E624E8" w:rsidRDefault="00E624E8" w:rsidP="00E624E8">
            <w:pPr>
              <w:ind w:left="1416"/>
            </w:pPr>
            <w:r>
              <w:t>Se procurará la planeación de reuniones de avance periódicas de manera que los artefactos se vayan aprobando parcialmente para que al final del proyecto el proceso de verificación sea más rápido.</w:t>
            </w:r>
          </w:p>
          <w:p w:rsidR="00E624E8" w:rsidRDefault="00E624E8" w:rsidP="00BC5E46">
            <w:pPr>
              <w:ind w:left="1416"/>
            </w:pPr>
          </w:p>
          <w:p w:rsidR="00E624E8" w:rsidRDefault="00E624E8" w:rsidP="00BC5E46">
            <w:pPr>
              <w:ind w:left="1416"/>
            </w:pPr>
          </w:p>
        </w:tc>
      </w:tr>
      <w:tr w:rsidR="00FD5CF5" w:rsidRPr="00086CDA" w:rsidTr="00FD5CF5">
        <w:tc>
          <w:tcPr>
            <w:tcW w:w="9054" w:type="dxa"/>
            <w:gridSpan w:val="4"/>
            <w:shd w:val="clear" w:color="auto" w:fill="F79646" w:themeFill="accent6"/>
          </w:tcPr>
          <w:p w:rsidR="00FD5CF5" w:rsidRPr="00375AFB" w:rsidRDefault="008414E5" w:rsidP="00FD5CF5">
            <w:pPr>
              <w:pStyle w:val="xTitulo1"/>
              <w:numPr>
                <w:ilvl w:val="1"/>
                <w:numId w:val="4"/>
              </w:numPr>
            </w:pPr>
            <w:r>
              <w:rPr>
                <w:b w:val="0"/>
              </w:rPr>
              <w:br w:type="page"/>
            </w:r>
            <w:bookmarkStart w:id="62" w:name="_Toc383074847"/>
            <w:r w:rsidR="00FD5CF5">
              <w:t>Plan de gestión de Recursos Humanos</w:t>
            </w:r>
            <w:bookmarkEnd w:id="62"/>
          </w:p>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63" w:name="_Toc383074848"/>
            <w:r>
              <w:t>Estructura Organizacional del Proyecto</w:t>
            </w:r>
            <w:bookmarkEnd w:id="63"/>
          </w:p>
        </w:tc>
      </w:tr>
      <w:tr w:rsidR="00FD5CF5" w:rsidTr="00FD5CF5">
        <w:trPr>
          <w:gridAfter w:val="1"/>
          <w:wAfter w:w="15" w:type="dxa"/>
        </w:trPr>
        <w:tc>
          <w:tcPr>
            <w:tcW w:w="9039" w:type="dxa"/>
            <w:gridSpan w:val="3"/>
          </w:tcPr>
          <w:p w:rsidR="00FD5CF5" w:rsidRDefault="00FD5CF5" w:rsidP="004601E5">
            <w:pPr>
              <w:jc w:val="center"/>
            </w:pPr>
          </w:p>
          <w:p w:rsidR="004601E5" w:rsidRDefault="004601E5" w:rsidP="004601E5">
            <w:pPr>
              <w:jc w:val="center"/>
            </w:pPr>
          </w:p>
          <w:p w:rsidR="004601E5" w:rsidRDefault="00B80021" w:rsidP="004601E5">
            <w:pPr>
              <w:jc w:val="center"/>
            </w:pPr>
            <w:r>
              <w:object w:dxaOrig="11925" w:dyaOrig="8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301.5pt" o:ole="">
                  <v:imagedata r:id="rId18" o:title=""/>
                </v:shape>
                <o:OLEObject Type="Embed" ProgID="PBrush" ShapeID="_x0000_i1025" DrawAspect="Content" ObjectID="_1457877716" r:id="rId19"/>
              </w:object>
            </w:r>
          </w:p>
          <w:p w:rsidR="004601E5" w:rsidRDefault="004601E5" w:rsidP="004601E5">
            <w:pPr>
              <w:jc w:val="center"/>
            </w:pPr>
          </w:p>
        </w:tc>
      </w:tr>
      <w:tr w:rsidR="00FD5CF5" w:rsidRPr="00086CDA" w:rsidTr="00FD5CF5">
        <w:tc>
          <w:tcPr>
            <w:tcW w:w="9054" w:type="dxa"/>
            <w:gridSpan w:val="4"/>
            <w:shd w:val="clear" w:color="auto" w:fill="FDE9D9" w:themeFill="accent6" w:themeFillTint="33"/>
          </w:tcPr>
          <w:p w:rsidR="00FD5CF5" w:rsidRPr="00375AFB" w:rsidRDefault="00FD5CF5" w:rsidP="00FD5CF5">
            <w:pPr>
              <w:pStyle w:val="xTitulo1"/>
              <w:numPr>
                <w:ilvl w:val="2"/>
                <w:numId w:val="4"/>
              </w:numPr>
            </w:pPr>
            <w:bookmarkStart w:id="64" w:name="_Toc303675745"/>
            <w:bookmarkStart w:id="65" w:name="_Toc383074849"/>
            <w:r>
              <w:lastRenderedPageBreak/>
              <w:t>Roles, Autoridad y Responsabilidades</w:t>
            </w:r>
            <w:bookmarkEnd w:id="64"/>
            <w:bookmarkEnd w:id="65"/>
            <w:r>
              <w:t xml:space="preserve"> </w:t>
            </w:r>
          </w:p>
        </w:tc>
      </w:tr>
      <w:tr w:rsidR="005A6231" w:rsidRPr="00B17C67" w:rsidTr="00B80021">
        <w:tc>
          <w:tcPr>
            <w:tcW w:w="2990" w:type="dxa"/>
            <w:shd w:val="clear" w:color="auto" w:fill="FABF8F" w:themeFill="accent6" w:themeFillTint="99"/>
          </w:tcPr>
          <w:p w:rsidR="00FD5CF5" w:rsidRPr="00B17C67" w:rsidRDefault="00FD5CF5" w:rsidP="00FD5CF5">
            <w:pPr>
              <w:rPr>
                <w:b/>
              </w:rPr>
            </w:pPr>
            <w:r w:rsidRPr="00B17C67">
              <w:rPr>
                <w:b/>
              </w:rPr>
              <w:t>Rol</w:t>
            </w:r>
          </w:p>
        </w:tc>
        <w:tc>
          <w:tcPr>
            <w:tcW w:w="3319" w:type="dxa"/>
            <w:shd w:val="clear" w:color="auto" w:fill="FABF8F" w:themeFill="accent6" w:themeFillTint="99"/>
          </w:tcPr>
          <w:p w:rsidR="00FD5CF5" w:rsidRPr="00B17C67" w:rsidRDefault="00FD5CF5" w:rsidP="00FD5CF5">
            <w:pPr>
              <w:rPr>
                <w:b/>
              </w:rPr>
            </w:pPr>
            <w:r w:rsidRPr="00B17C67">
              <w:rPr>
                <w:b/>
              </w:rPr>
              <w:t>Autoridad</w:t>
            </w:r>
          </w:p>
        </w:tc>
        <w:tc>
          <w:tcPr>
            <w:tcW w:w="2745" w:type="dxa"/>
            <w:gridSpan w:val="2"/>
            <w:shd w:val="clear" w:color="auto" w:fill="FABF8F" w:themeFill="accent6" w:themeFillTint="99"/>
          </w:tcPr>
          <w:p w:rsidR="00FD5CF5" w:rsidRPr="00B17C67" w:rsidRDefault="00FD5CF5" w:rsidP="00FD5CF5">
            <w:pPr>
              <w:rPr>
                <w:b/>
              </w:rPr>
            </w:pPr>
            <w:r w:rsidRPr="00B17C67">
              <w:rPr>
                <w:b/>
              </w:rPr>
              <w:t>Responsabilidad</w:t>
            </w:r>
          </w:p>
        </w:tc>
      </w:tr>
      <w:tr w:rsidR="005A6231" w:rsidRPr="004A6A6B" w:rsidTr="00B80021">
        <w:tc>
          <w:tcPr>
            <w:tcW w:w="2990" w:type="dxa"/>
          </w:tcPr>
          <w:p w:rsidR="00FD5CF5" w:rsidRPr="004A6A6B" w:rsidRDefault="00C9317B" w:rsidP="00FD5CF5">
            <w:r>
              <w:t>Patrocinador del proyecto</w:t>
            </w:r>
          </w:p>
        </w:tc>
        <w:tc>
          <w:tcPr>
            <w:tcW w:w="3319" w:type="dxa"/>
          </w:tcPr>
          <w:p w:rsidR="00FD5CF5" w:rsidRPr="004A6A6B" w:rsidRDefault="00C9317B" w:rsidP="00FD5CF5">
            <w:r>
              <w:t xml:space="preserve">Total sobre las decisiones del proyecto (cambios de alcance, tiempo, costo, </w:t>
            </w:r>
            <w:proofErr w:type="spellStart"/>
            <w:r>
              <w:t>etc</w:t>
            </w:r>
            <w:proofErr w:type="spellEnd"/>
            <w:r>
              <w:t>)</w:t>
            </w:r>
          </w:p>
        </w:tc>
        <w:tc>
          <w:tcPr>
            <w:tcW w:w="2745" w:type="dxa"/>
            <w:gridSpan w:val="2"/>
          </w:tcPr>
          <w:p w:rsidR="00FD5CF5" w:rsidRPr="004A6A6B" w:rsidRDefault="00C9317B" w:rsidP="00FD5CF5">
            <w:r>
              <w:t>Impulsar el proyecto, resolver conflictos de alto nivel, establecer metas razonables de acuerdo con las necesidades estratégicas de la compañía.</w:t>
            </w:r>
          </w:p>
        </w:tc>
      </w:tr>
      <w:tr w:rsidR="005A6231" w:rsidRPr="004A6A6B" w:rsidTr="00B80021">
        <w:tc>
          <w:tcPr>
            <w:tcW w:w="2990" w:type="dxa"/>
          </w:tcPr>
          <w:p w:rsidR="00C9317B" w:rsidRPr="004A6A6B" w:rsidRDefault="00C9317B" w:rsidP="00FD5CF5">
            <w:r>
              <w:t xml:space="preserve">Comité </w:t>
            </w:r>
            <w:r w:rsidR="00B80021">
              <w:t xml:space="preserve">Ejecutivo </w:t>
            </w:r>
            <w:r>
              <w:t>del proyecto</w:t>
            </w:r>
          </w:p>
        </w:tc>
        <w:tc>
          <w:tcPr>
            <w:tcW w:w="3319" w:type="dxa"/>
          </w:tcPr>
          <w:p w:rsidR="00C9317B" w:rsidRPr="004A6A6B" w:rsidRDefault="00C9317B" w:rsidP="00FD5CF5">
            <w:r>
              <w:t>Total sobre el gerente de proyecto</w:t>
            </w:r>
          </w:p>
        </w:tc>
        <w:tc>
          <w:tcPr>
            <w:tcW w:w="2745" w:type="dxa"/>
            <w:gridSpan w:val="2"/>
          </w:tcPr>
          <w:p w:rsidR="00C9317B" w:rsidRPr="004A6A6B" w:rsidRDefault="00C9317B" w:rsidP="00FD5CF5">
            <w:r>
              <w:t>Vigilar el avance del proyecto, resolver o elevar los conflictos o controversias a los patrocinadores, tomar decisiones tácticas, aprobar cambios que impacten en calendario, tiempo, costo, etc.</w:t>
            </w:r>
          </w:p>
        </w:tc>
      </w:tr>
      <w:tr w:rsidR="005A6231" w:rsidRPr="004A6A6B" w:rsidTr="00B80021">
        <w:tc>
          <w:tcPr>
            <w:tcW w:w="2990" w:type="dxa"/>
          </w:tcPr>
          <w:p w:rsidR="00C9317B" w:rsidRPr="004A6A6B" w:rsidRDefault="00C9317B" w:rsidP="00FD5CF5">
            <w:r>
              <w:t>Gerente del proyecto</w:t>
            </w:r>
            <w:r w:rsidR="00B80021">
              <w:t xml:space="preserve"> CID</w:t>
            </w:r>
          </w:p>
        </w:tc>
        <w:tc>
          <w:tcPr>
            <w:tcW w:w="3319" w:type="dxa"/>
          </w:tcPr>
          <w:p w:rsidR="00C9317B" w:rsidRPr="004A6A6B" w:rsidRDefault="00C9317B" w:rsidP="00590AAE">
            <w:r>
              <w:t>Total sobre los equipos de proyecto</w:t>
            </w:r>
            <w:r w:rsidR="00590AAE">
              <w:t xml:space="preserve"> del CID</w:t>
            </w:r>
          </w:p>
        </w:tc>
        <w:tc>
          <w:tcPr>
            <w:tcW w:w="2745" w:type="dxa"/>
            <w:gridSpan w:val="2"/>
          </w:tcPr>
          <w:p w:rsidR="00C9317B" w:rsidRPr="004A6A6B" w:rsidRDefault="00641656" w:rsidP="00FD5CF5">
            <w:r>
              <w:rPr>
                <w:szCs w:val="20"/>
              </w:rPr>
              <w:t>Encargado de controlar y gestionar las coordinaciones entre los equipos de proyecto del CID.</w:t>
            </w:r>
          </w:p>
        </w:tc>
      </w:tr>
      <w:tr w:rsidR="005A6231" w:rsidRPr="004A6A6B" w:rsidTr="00B80021">
        <w:tc>
          <w:tcPr>
            <w:tcW w:w="2990" w:type="dxa"/>
          </w:tcPr>
          <w:p w:rsidR="00B80021" w:rsidRPr="004A6A6B" w:rsidRDefault="00B80021" w:rsidP="00B80021">
            <w:r>
              <w:t xml:space="preserve">Jefe del proyecto </w:t>
            </w:r>
          </w:p>
        </w:tc>
        <w:tc>
          <w:tcPr>
            <w:tcW w:w="3319" w:type="dxa"/>
          </w:tcPr>
          <w:p w:rsidR="00B80021" w:rsidRPr="004A6A6B" w:rsidRDefault="00B80021" w:rsidP="00B80021">
            <w:r>
              <w:t>Total sobre los recur</w:t>
            </w:r>
            <w:r w:rsidR="00590AAE">
              <w:t>s</w:t>
            </w:r>
            <w:r>
              <w:t>os del proyecto</w:t>
            </w:r>
          </w:p>
        </w:tc>
        <w:tc>
          <w:tcPr>
            <w:tcW w:w="2745" w:type="dxa"/>
            <w:gridSpan w:val="2"/>
          </w:tcPr>
          <w:p w:rsidR="00B80021" w:rsidRDefault="00B80021" w:rsidP="00BC0E8E">
            <w:r>
              <w:t xml:space="preserve">Dirigir la ejecución del proyecto, mantener informados a los comités, aprobar cambios menores que no impacten en calendario, tiempo, costo, etc.  </w:t>
            </w:r>
          </w:p>
          <w:p w:rsidR="00B80021" w:rsidRPr="004A6A6B" w:rsidRDefault="00B80021" w:rsidP="00BC0E8E">
            <w:r>
              <w:t>Manejar el personal del proyecto, aprobar los gastos e inversiones del proyecto.</w:t>
            </w:r>
          </w:p>
        </w:tc>
      </w:tr>
      <w:tr w:rsidR="005A6231" w:rsidRPr="004A6A6B" w:rsidTr="00B80021">
        <w:tc>
          <w:tcPr>
            <w:tcW w:w="2990" w:type="dxa"/>
          </w:tcPr>
          <w:p w:rsidR="00C9317B" w:rsidRPr="004A6A6B" w:rsidRDefault="002B6807" w:rsidP="0073462B">
            <w:r>
              <w:rPr>
                <w:szCs w:val="20"/>
              </w:rPr>
              <w:t>Líder Técnico de Base de Datos</w:t>
            </w:r>
          </w:p>
        </w:tc>
        <w:tc>
          <w:tcPr>
            <w:tcW w:w="3319" w:type="dxa"/>
          </w:tcPr>
          <w:p w:rsidR="00C9317B" w:rsidRPr="004A6A6B" w:rsidRDefault="002B6807" w:rsidP="00FD5CF5">
            <w:r>
              <w:t>Total sobre los recursos de infraestructura de base de datos</w:t>
            </w:r>
          </w:p>
        </w:tc>
        <w:tc>
          <w:tcPr>
            <w:tcW w:w="2745" w:type="dxa"/>
            <w:gridSpan w:val="2"/>
          </w:tcPr>
          <w:p w:rsidR="00C9317B" w:rsidRPr="004A6A6B" w:rsidRDefault="002B6807" w:rsidP="0073462B">
            <w:r>
              <w:rPr>
                <w:szCs w:val="20"/>
              </w:rPr>
              <w:t>Encargado de administrar la base de datos donde se implementarán los componentes.</w:t>
            </w:r>
          </w:p>
        </w:tc>
      </w:tr>
      <w:tr w:rsidR="005A6231" w:rsidRPr="004A6A6B" w:rsidTr="00B80021">
        <w:tc>
          <w:tcPr>
            <w:tcW w:w="2990" w:type="dxa"/>
          </w:tcPr>
          <w:p w:rsidR="00C9317B" w:rsidRPr="004A6A6B" w:rsidRDefault="002B6807" w:rsidP="00FD5CF5">
            <w:r>
              <w:rPr>
                <w:szCs w:val="20"/>
              </w:rPr>
              <w:t>Consultor de Arquitectura</w:t>
            </w:r>
          </w:p>
        </w:tc>
        <w:tc>
          <w:tcPr>
            <w:tcW w:w="3319" w:type="dxa"/>
          </w:tcPr>
          <w:p w:rsidR="00C9317B" w:rsidRPr="004A6A6B" w:rsidRDefault="005A6231" w:rsidP="00BD0078">
            <w:r>
              <w:t xml:space="preserve">Total sobre </w:t>
            </w:r>
            <w:r>
              <w:t xml:space="preserve">el equipo </w:t>
            </w:r>
            <w:r w:rsidR="00BD0078">
              <w:t>de diseño</w:t>
            </w:r>
          </w:p>
        </w:tc>
        <w:tc>
          <w:tcPr>
            <w:tcW w:w="2745" w:type="dxa"/>
            <w:gridSpan w:val="2"/>
          </w:tcPr>
          <w:p w:rsidR="00C9317B" w:rsidRPr="004A6A6B" w:rsidRDefault="005A6231" w:rsidP="00FD5CF5">
            <w:r>
              <w:rPr>
                <w:szCs w:val="20"/>
              </w:rPr>
              <w:t>Encargado del diseño de los componentes.</w:t>
            </w:r>
          </w:p>
        </w:tc>
      </w:tr>
      <w:tr w:rsidR="005A6231" w:rsidRPr="004A6A6B" w:rsidTr="00B80021">
        <w:tc>
          <w:tcPr>
            <w:tcW w:w="2990" w:type="dxa"/>
          </w:tcPr>
          <w:p w:rsidR="0073462B" w:rsidRDefault="002B6807" w:rsidP="006527DA">
            <w:r>
              <w:rPr>
                <w:szCs w:val="20"/>
              </w:rPr>
              <w:t>Líder Técnico</w:t>
            </w:r>
          </w:p>
        </w:tc>
        <w:tc>
          <w:tcPr>
            <w:tcW w:w="3319" w:type="dxa"/>
          </w:tcPr>
          <w:p w:rsidR="0073462B" w:rsidRPr="004A6A6B" w:rsidRDefault="005A6231" w:rsidP="005A6231">
            <w:r>
              <w:t xml:space="preserve">Total sobre </w:t>
            </w:r>
            <w:r>
              <w:t>el equipo de desarrollo</w:t>
            </w:r>
          </w:p>
        </w:tc>
        <w:tc>
          <w:tcPr>
            <w:tcW w:w="2745" w:type="dxa"/>
            <w:gridSpan w:val="2"/>
          </w:tcPr>
          <w:p w:rsidR="0073462B" w:rsidRDefault="005A6231" w:rsidP="00FD5CF5">
            <w:r>
              <w:rPr>
                <w:szCs w:val="20"/>
              </w:rPr>
              <w:t xml:space="preserve">Encargado de la parte técnica de los componentes a </w:t>
            </w:r>
            <w:r>
              <w:rPr>
                <w:szCs w:val="20"/>
              </w:rPr>
              <w:lastRenderedPageBreak/>
              <w:t>generar</w:t>
            </w:r>
          </w:p>
        </w:tc>
      </w:tr>
      <w:tr w:rsidR="005A6231" w:rsidRPr="004A6A6B" w:rsidTr="00B80021">
        <w:tc>
          <w:tcPr>
            <w:tcW w:w="2990" w:type="dxa"/>
          </w:tcPr>
          <w:p w:rsidR="00F00B48" w:rsidRDefault="002B6807" w:rsidP="006527DA">
            <w:r>
              <w:rPr>
                <w:szCs w:val="20"/>
              </w:rPr>
              <w:lastRenderedPageBreak/>
              <w:t>Líder de Certificación</w:t>
            </w:r>
          </w:p>
        </w:tc>
        <w:tc>
          <w:tcPr>
            <w:tcW w:w="3319" w:type="dxa"/>
          </w:tcPr>
          <w:p w:rsidR="00F00B48" w:rsidRPr="004A6A6B" w:rsidRDefault="005A6231" w:rsidP="005A6231">
            <w:r>
              <w:t xml:space="preserve">Total sobre el equipo de </w:t>
            </w:r>
            <w:r>
              <w:t>certificación</w:t>
            </w:r>
          </w:p>
        </w:tc>
        <w:tc>
          <w:tcPr>
            <w:tcW w:w="2745" w:type="dxa"/>
            <w:gridSpan w:val="2"/>
          </w:tcPr>
          <w:p w:rsidR="00F00B48" w:rsidRDefault="005A6231" w:rsidP="00FD5CF5">
            <w:r>
              <w:rPr>
                <w:szCs w:val="20"/>
              </w:rPr>
              <w:t>Encargado de la ejecución de las pruebas de certificación de los componentes implementados.</w:t>
            </w:r>
          </w:p>
        </w:tc>
      </w:tr>
      <w:tr w:rsidR="005A6231" w:rsidRPr="004A6A6B" w:rsidTr="00B80021">
        <w:tc>
          <w:tcPr>
            <w:tcW w:w="2990" w:type="dxa"/>
          </w:tcPr>
          <w:p w:rsidR="00F00B48" w:rsidRDefault="002B6807" w:rsidP="006527DA">
            <w:r>
              <w:rPr>
                <w:szCs w:val="20"/>
              </w:rPr>
              <w:t>Líder de Implementación</w:t>
            </w:r>
          </w:p>
        </w:tc>
        <w:tc>
          <w:tcPr>
            <w:tcW w:w="3319" w:type="dxa"/>
          </w:tcPr>
          <w:p w:rsidR="00F00B48" w:rsidRPr="004A6A6B" w:rsidRDefault="00BD0078" w:rsidP="00FD5CF5">
            <w:r>
              <w:t>Total sobre el equipo de implementación</w:t>
            </w:r>
          </w:p>
        </w:tc>
        <w:tc>
          <w:tcPr>
            <w:tcW w:w="2745" w:type="dxa"/>
            <w:gridSpan w:val="2"/>
          </w:tcPr>
          <w:p w:rsidR="00F00B48" w:rsidRDefault="00BD0078" w:rsidP="00FD5CF5">
            <w:r>
              <w:rPr>
                <w:szCs w:val="20"/>
              </w:rPr>
              <w:t>Encargado de</w:t>
            </w:r>
            <w:r w:rsidRPr="006015C1">
              <w:rPr>
                <w:szCs w:val="20"/>
              </w:rPr>
              <w:t xml:space="preserve">l proceso de implementación de la solución </w:t>
            </w:r>
            <w:r>
              <w:rPr>
                <w:szCs w:val="20"/>
              </w:rPr>
              <w:t xml:space="preserve">del lado de </w:t>
            </w:r>
            <w:r w:rsidRPr="006015C1">
              <w:rPr>
                <w:szCs w:val="20"/>
              </w:rPr>
              <w:t xml:space="preserve">IT </w:t>
            </w:r>
            <w:r>
              <w:rPr>
                <w:szCs w:val="20"/>
              </w:rPr>
              <w:t xml:space="preserve">en coordinación </w:t>
            </w:r>
            <w:r w:rsidRPr="006015C1">
              <w:rPr>
                <w:szCs w:val="20"/>
              </w:rPr>
              <w:t xml:space="preserve">con el equipo </w:t>
            </w:r>
            <w:r>
              <w:rPr>
                <w:szCs w:val="20"/>
              </w:rPr>
              <w:t>de ISS</w:t>
            </w:r>
            <w:r w:rsidRPr="006015C1">
              <w:rPr>
                <w:szCs w:val="20"/>
              </w:rPr>
              <w:t>.</w:t>
            </w:r>
          </w:p>
        </w:tc>
      </w:tr>
      <w:tr w:rsidR="005A6231" w:rsidRPr="004A6A6B" w:rsidTr="00B80021">
        <w:tc>
          <w:tcPr>
            <w:tcW w:w="2990" w:type="dxa"/>
          </w:tcPr>
          <w:p w:rsidR="00430F42" w:rsidRDefault="002B6807" w:rsidP="006527DA">
            <w:r>
              <w:rPr>
                <w:szCs w:val="20"/>
              </w:rPr>
              <w:t>Analista Técnico</w:t>
            </w:r>
          </w:p>
        </w:tc>
        <w:tc>
          <w:tcPr>
            <w:tcW w:w="3319" w:type="dxa"/>
          </w:tcPr>
          <w:p w:rsidR="00430F42" w:rsidRPr="004A6A6B" w:rsidRDefault="00430F42" w:rsidP="00FD5CF5"/>
        </w:tc>
        <w:tc>
          <w:tcPr>
            <w:tcW w:w="2745" w:type="dxa"/>
            <w:gridSpan w:val="2"/>
          </w:tcPr>
          <w:p w:rsidR="00430F42" w:rsidRDefault="000171F3" w:rsidP="00FD5CF5">
            <w:r>
              <w:rPr>
                <w:szCs w:val="20"/>
              </w:rPr>
              <w:t>Encargado del desarrollo de las modificaciones en los diversos aplicativos del proyecto.</w:t>
            </w:r>
          </w:p>
        </w:tc>
      </w:tr>
      <w:tr w:rsidR="005A6231" w:rsidRPr="004A6A6B" w:rsidTr="00B80021">
        <w:tc>
          <w:tcPr>
            <w:tcW w:w="2990" w:type="dxa"/>
          </w:tcPr>
          <w:p w:rsidR="00C9317B" w:rsidRPr="004A6A6B" w:rsidRDefault="00C9317B" w:rsidP="00FD5CF5"/>
        </w:tc>
        <w:tc>
          <w:tcPr>
            <w:tcW w:w="3319" w:type="dxa"/>
          </w:tcPr>
          <w:p w:rsidR="00C9317B" w:rsidRPr="004A6A6B" w:rsidRDefault="00C9317B" w:rsidP="00FD5CF5"/>
        </w:tc>
        <w:tc>
          <w:tcPr>
            <w:tcW w:w="2745" w:type="dxa"/>
            <w:gridSpan w:val="2"/>
          </w:tcPr>
          <w:p w:rsidR="00C9317B" w:rsidRPr="004A6A6B" w:rsidRDefault="00C9317B" w:rsidP="00FD5CF5"/>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66" w:name="_Toc303675747"/>
            <w:bookmarkStart w:id="67" w:name="_Toc383074850"/>
            <w:r>
              <w:t>Reclutamiento</w:t>
            </w:r>
            <w:bookmarkEnd w:id="66"/>
            <w:bookmarkEnd w:id="67"/>
          </w:p>
        </w:tc>
      </w:tr>
      <w:tr w:rsidR="00FD5CF5" w:rsidTr="00FD5CF5">
        <w:trPr>
          <w:gridAfter w:val="1"/>
          <w:wAfter w:w="15" w:type="dxa"/>
        </w:trPr>
        <w:tc>
          <w:tcPr>
            <w:tcW w:w="9039" w:type="dxa"/>
            <w:gridSpan w:val="3"/>
          </w:tcPr>
          <w:p w:rsidR="003C5944" w:rsidRDefault="003C5944" w:rsidP="003C5944">
            <w:pPr>
              <w:ind w:left="1416"/>
            </w:pPr>
            <w:r>
              <w:t>El reclutamiento es responsabilidad del Gerente de Proyecto quien propondrá a la o las personas que serán llamadas para integrar el equipo de proyecto con el tiempo de dedicación que se requiera de acuerdo con la planificación.</w:t>
            </w:r>
          </w:p>
          <w:p w:rsidR="003C5944" w:rsidRDefault="003C5944" w:rsidP="003C5944">
            <w:pPr>
              <w:ind w:left="1416"/>
            </w:pPr>
          </w:p>
          <w:p w:rsidR="003C5944" w:rsidRDefault="003C5944" w:rsidP="003C5944">
            <w:pPr>
              <w:ind w:left="1416"/>
            </w:pPr>
            <w:r>
              <w:t>El Comité Ejecutivo autorizará y respaldará la  solicitud que el Gerente de Proyecto enviará al jefe inmediato del recurso que el proyecto ha seleccionado.  El recurso seleccionado deberá integrarse al proyecto una semana luego de que se ha notificado al jefe inmediato.</w:t>
            </w:r>
          </w:p>
          <w:p w:rsidR="003C5944" w:rsidRDefault="003C5944" w:rsidP="003C5944">
            <w:pPr>
              <w:ind w:left="1416"/>
            </w:pPr>
          </w:p>
          <w:p w:rsidR="003C5944" w:rsidRDefault="003C5944" w:rsidP="003C5944">
            <w:pPr>
              <w:ind w:left="1416"/>
            </w:pPr>
            <w:r>
              <w:t xml:space="preserve">Una persona puede ser llamada a integrar el proyecto para la resolución de actividades específicas durante un tiempo limitado por la planificación y responderá al Gerente de Proyecto durante ese lapso de tiempo.  </w:t>
            </w:r>
          </w:p>
          <w:p w:rsidR="003C5944" w:rsidRDefault="003C5944" w:rsidP="003C5944">
            <w:pPr>
              <w:ind w:left="1416"/>
            </w:pPr>
          </w:p>
          <w:p w:rsidR="003C5944" w:rsidRDefault="003C5944" w:rsidP="003C5944">
            <w:pPr>
              <w:ind w:left="1416"/>
            </w:pPr>
            <w:r>
              <w:t>Se procurará que las asignaciones de tareas sean siempre del 100% del tiempo de dedicación para evitar conflictos acerca de la ocupación del tiempo compartido del proyecto.</w:t>
            </w:r>
          </w:p>
          <w:p w:rsidR="003C5944" w:rsidRDefault="003C5944" w:rsidP="003C5944">
            <w:pPr>
              <w:ind w:left="1416"/>
            </w:pPr>
          </w:p>
          <w:p w:rsidR="003C5944" w:rsidRDefault="003C5944" w:rsidP="003C5944">
            <w:pPr>
              <w:ind w:left="1416"/>
            </w:pPr>
            <w:r>
              <w:t>En caso de que el recurso forme parte de otros equipos de proyecto, el Gerente de Proyecto acordará con el Gerente de Proyecto que comparte el recurso la forma de utilizar el tiempo del recurso, para el efecto se revisará el Plan de Actividades, Calendario de Recursos, y Matriz de Riesgos de los dos proyectos y se dará prioridad a las actividades de mayor riesgo.</w:t>
            </w:r>
          </w:p>
          <w:p w:rsidR="00FD5CF5" w:rsidRDefault="00FD5CF5" w:rsidP="00BC5E46">
            <w:pPr>
              <w:ind w:left="1416"/>
            </w:pPr>
          </w:p>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68" w:name="_Toc303675748"/>
            <w:bookmarkStart w:id="69" w:name="_Toc383074851"/>
            <w:r>
              <w:t>Liberación</w:t>
            </w:r>
            <w:bookmarkEnd w:id="68"/>
            <w:bookmarkEnd w:id="69"/>
          </w:p>
        </w:tc>
      </w:tr>
      <w:tr w:rsidR="00FD5CF5" w:rsidTr="00FD5CF5">
        <w:trPr>
          <w:gridAfter w:val="1"/>
          <w:wAfter w:w="15" w:type="dxa"/>
        </w:trPr>
        <w:tc>
          <w:tcPr>
            <w:tcW w:w="9039" w:type="dxa"/>
            <w:gridSpan w:val="3"/>
          </w:tcPr>
          <w:p w:rsidR="003C5944" w:rsidRDefault="003C5944" w:rsidP="003C5944">
            <w:pPr>
              <w:ind w:left="1416"/>
            </w:pPr>
          </w:p>
          <w:p w:rsidR="003C5944" w:rsidRDefault="003C5944" w:rsidP="003C5944">
            <w:pPr>
              <w:ind w:left="1416"/>
            </w:pPr>
            <w:r>
              <w:t>La liberación de un recurso la autoriza el Gerente de Proyecto por medio de notificación al recurso y al jefe superior indicando la fecha a partir de la cual el recurso queda liberado de sus responsabilidades en el proyecto.</w:t>
            </w:r>
          </w:p>
          <w:p w:rsidR="003C5944" w:rsidRDefault="003C5944" w:rsidP="003C5944">
            <w:pPr>
              <w:ind w:left="1416"/>
            </w:pPr>
          </w:p>
          <w:p w:rsidR="003C5944" w:rsidRDefault="003C5944" w:rsidP="003C5944">
            <w:pPr>
              <w:ind w:left="1416"/>
            </w:pPr>
            <w:r>
              <w:t>Es responsabilidad del Gerente de Proyecto la coordinación del traspaso de responsabilidades.</w:t>
            </w:r>
          </w:p>
          <w:p w:rsidR="00FD5CF5" w:rsidRDefault="00FD5CF5" w:rsidP="00BC5E46">
            <w:pPr>
              <w:ind w:left="1416"/>
            </w:pPr>
          </w:p>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70" w:name="_Toc303675749"/>
            <w:bookmarkStart w:id="71" w:name="_Toc383074852"/>
            <w:r>
              <w:lastRenderedPageBreak/>
              <w:t>Calendario de recursos</w:t>
            </w:r>
            <w:bookmarkEnd w:id="70"/>
            <w:bookmarkEnd w:id="71"/>
          </w:p>
        </w:tc>
      </w:tr>
      <w:tr w:rsidR="00FD5CF5" w:rsidTr="00FD5CF5">
        <w:trPr>
          <w:gridAfter w:val="1"/>
          <w:wAfter w:w="15" w:type="dxa"/>
        </w:trPr>
        <w:tc>
          <w:tcPr>
            <w:tcW w:w="9039" w:type="dxa"/>
            <w:gridSpan w:val="3"/>
          </w:tcPr>
          <w:p w:rsidR="00FD5CF5" w:rsidRDefault="00FD5CF5" w:rsidP="00BC5E46">
            <w:pPr>
              <w:ind w:left="1416"/>
            </w:pPr>
          </w:p>
          <w:p w:rsidR="003C5944" w:rsidRDefault="003C5944" w:rsidP="00BC5E46">
            <w:pPr>
              <w:ind w:left="1416"/>
            </w:pPr>
            <w:r>
              <w:t>El calendario del proyecto (cronograma) se comunicará a todos líderes de equipo de proyecto de manera que se valide la disponibilidad de los mismos respecto de días libres por festivos, vacaciones, permisos, etc.</w:t>
            </w:r>
          </w:p>
          <w:p w:rsidR="003C5944" w:rsidRDefault="003C5944" w:rsidP="00BC5E46">
            <w:pPr>
              <w:ind w:left="1416"/>
            </w:pPr>
          </w:p>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72" w:name="_Toc303675750"/>
            <w:bookmarkStart w:id="73" w:name="_Toc383074853"/>
            <w:r>
              <w:t>Necesidades de Entrenamiento</w:t>
            </w:r>
            <w:bookmarkEnd w:id="72"/>
            <w:bookmarkEnd w:id="73"/>
          </w:p>
        </w:tc>
      </w:tr>
      <w:tr w:rsidR="00FD5CF5" w:rsidTr="00FD5CF5">
        <w:trPr>
          <w:gridAfter w:val="1"/>
          <w:wAfter w:w="15" w:type="dxa"/>
        </w:trPr>
        <w:tc>
          <w:tcPr>
            <w:tcW w:w="9039" w:type="dxa"/>
            <w:gridSpan w:val="3"/>
          </w:tcPr>
          <w:p w:rsidR="003C5944" w:rsidRDefault="003C5944" w:rsidP="003C5944">
            <w:pPr>
              <w:pStyle w:val="Prrafodelista"/>
              <w:ind w:left="1416"/>
            </w:pPr>
          </w:p>
          <w:p w:rsidR="003C5944" w:rsidRDefault="003C5944" w:rsidP="003C5944">
            <w:pPr>
              <w:pStyle w:val="Prrafodelista"/>
              <w:ind w:left="1416"/>
            </w:pPr>
            <w:r>
              <w:t>Todos los recursos del proyecto requieren una inducción acerca de la forma de administración del proyecto.</w:t>
            </w:r>
          </w:p>
          <w:p w:rsidR="00FD5CF5" w:rsidRDefault="00FD5CF5" w:rsidP="00BC5E46">
            <w:pPr>
              <w:ind w:left="1416"/>
            </w:pPr>
          </w:p>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74" w:name="_Toc303675751"/>
            <w:bookmarkStart w:id="75" w:name="_Toc383074854"/>
            <w:r>
              <w:t>Premios y Reconocimientos</w:t>
            </w:r>
            <w:bookmarkEnd w:id="74"/>
            <w:bookmarkEnd w:id="75"/>
          </w:p>
        </w:tc>
      </w:tr>
      <w:tr w:rsidR="00FD5CF5" w:rsidTr="00FD5CF5">
        <w:trPr>
          <w:gridAfter w:val="1"/>
          <w:wAfter w:w="15" w:type="dxa"/>
        </w:trPr>
        <w:tc>
          <w:tcPr>
            <w:tcW w:w="9039" w:type="dxa"/>
            <w:gridSpan w:val="3"/>
          </w:tcPr>
          <w:p w:rsidR="00FD5CF5" w:rsidRDefault="000D343B" w:rsidP="00BC5E46">
            <w:pPr>
              <w:ind w:left="1416"/>
            </w:pPr>
            <w:r>
              <w:t>No aplica para este proyecto</w:t>
            </w:r>
          </w:p>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76" w:name="_Toc303675752"/>
            <w:bookmarkStart w:id="77" w:name="_Toc383074855"/>
            <w:r>
              <w:t>Regulaciones, Estándares y Cumplimiento de Políticas</w:t>
            </w:r>
            <w:bookmarkEnd w:id="76"/>
            <w:bookmarkEnd w:id="77"/>
          </w:p>
        </w:tc>
      </w:tr>
      <w:tr w:rsidR="00FD5CF5" w:rsidTr="00FD5CF5">
        <w:trPr>
          <w:gridAfter w:val="1"/>
          <w:wAfter w:w="15" w:type="dxa"/>
        </w:trPr>
        <w:tc>
          <w:tcPr>
            <w:tcW w:w="9039" w:type="dxa"/>
            <w:gridSpan w:val="3"/>
          </w:tcPr>
          <w:p w:rsidR="00FD5CF5" w:rsidRDefault="00FD5CF5" w:rsidP="003C5944">
            <w:pPr>
              <w:pStyle w:val="Prrafodelista"/>
              <w:ind w:left="1416"/>
            </w:pPr>
          </w:p>
        </w:tc>
      </w:tr>
      <w:tr w:rsidR="00FD5CF5" w:rsidRPr="00086CDA" w:rsidTr="00FD5CF5">
        <w:trPr>
          <w:gridAfter w:val="1"/>
          <w:wAfter w:w="15" w:type="dxa"/>
        </w:trPr>
        <w:tc>
          <w:tcPr>
            <w:tcW w:w="9039" w:type="dxa"/>
            <w:gridSpan w:val="3"/>
            <w:shd w:val="clear" w:color="auto" w:fill="FDE9D9" w:themeFill="accent6" w:themeFillTint="33"/>
          </w:tcPr>
          <w:p w:rsidR="00FD5CF5" w:rsidRPr="00375AFB" w:rsidRDefault="00FD5CF5" w:rsidP="00FD5CF5">
            <w:pPr>
              <w:pStyle w:val="xTitulo1"/>
              <w:numPr>
                <w:ilvl w:val="2"/>
                <w:numId w:val="4"/>
              </w:numPr>
            </w:pPr>
            <w:bookmarkStart w:id="78" w:name="_Toc303675753"/>
            <w:bookmarkStart w:id="79" w:name="_Toc383074856"/>
            <w:r>
              <w:t>Seguridad</w:t>
            </w:r>
            <w:bookmarkEnd w:id="78"/>
            <w:bookmarkEnd w:id="79"/>
          </w:p>
        </w:tc>
      </w:tr>
      <w:tr w:rsidR="00FD5CF5" w:rsidTr="00FD5CF5">
        <w:trPr>
          <w:gridAfter w:val="1"/>
          <w:wAfter w:w="15" w:type="dxa"/>
        </w:trPr>
        <w:tc>
          <w:tcPr>
            <w:tcW w:w="9039" w:type="dxa"/>
            <w:gridSpan w:val="3"/>
          </w:tcPr>
          <w:p w:rsidR="00FD5CF5" w:rsidRDefault="00FD5CF5" w:rsidP="00BC5E46">
            <w:pPr>
              <w:ind w:left="1416"/>
            </w:pPr>
          </w:p>
        </w:tc>
      </w:tr>
    </w:tbl>
    <w:p w:rsidR="00FD5CF5" w:rsidRDefault="00FD5CF5" w:rsidP="00FD5CF5"/>
    <w:p w:rsidR="00FD5CF5" w:rsidRDefault="00FD5CF5" w:rsidP="004A6A6B"/>
    <w:p w:rsidR="00FD5CF5" w:rsidRDefault="00FD5CF5" w:rsidP="004A6A6B"/>
    <w:p w:rsidR="00FD5CF5" w:rsidRDefault="00FD5CF5" w:rsidP="004A6A6B"/>
    <w:p w:rsidR="00FD5CF5" w:rsidRDefault="00FD5CF5" w:rsidP="004A6A6B">
      <w:pPr>
        <w:sectPr w:rsidR="00FD5CF5" w:rsidSect="005A4058">
          <w:headerReference w:type="default" r:id="rId20"/>
          <w:footerReference w:type="default" r:id="rId21"/>
          <w:pgSz w:w="12240" w:h="15840"/>
          <w:pgMar w:top="1417" w:right="1701" w:bottom="1417" w:left="1701" w:header="708" w:footer="708" w:gutter="0"/>
          <w:cols w:space="708"/>
          <w:docGrid w:linePitch="360"/>
        </w:sectPr>
      </w:pPr>
    </w:p>
    <w:tbl>
      <w:tblPr>
        <w:tblStyle w:val="Tablaconcuadrcula"/>
        <w:tblW w:w="13433" w:type="dxa"/>
        <w:tblLayout w:type="fixed"/>
        <w:tblLook w:val="04A0" w:firstRow="1" w:lastRow="0" w:firstColumn="1" w:lastColumn="0" w:noHBand="0" w:noVBand="1"/>
      </w:tblPr>
      <w:tblGrid>
        <w:gridCol w:w="2376"/>
        <w:gridCol w:w="567"/>
        <w:gridCol w:w="2268"/>
        <w:gridCol w:w="3828"/>
        <w:gridCol w:w="2126"/>
        <w:gridCol w:w="1984"/>
        <w:gridCol w:w="284"/>
      </w:tblGrid>
      <w:tr w:rsidR="00FD5CF5" w:rsidRPr="00086CDA" w:rsidTr="003C5944">
        <w:tc>
          <w:tcPr>
            <w:tcW w:w="13433" w:type="dxa"/>
            <w:gridSpan w:val="7"/>
            <w:shd w:val="clear" w:color="auto" w:fill="F79646" w:themeFill="accent6"/>
          </w:tcPr>
          <w:p w:rsidR="00FD5CF5" w:rsidRPr="00375AFB" w:rsidRDefault="00FD5CF5" w:rsidP="00FD5CF5">
            <w:pPr>
              <w:pStyle w:val="xTitulo1"/>
              <w:numPr>
                <w:ilvl w:val="1"/>
                <w:numId w:val="4"/>
              </w:numPr>
            </w:pPr>
            <w:bookmarkStart w:id="80" w:name="_Toc383074857"/>
            <w:r>
              <w:lastRenderedPageBreak/>
              <w:t>Plan de gestión de comunicaciones</w:t>
            </w:r>
            <w:bookmarkEnd w:id="80"/>
          </w:p>
        </w:tc>
      </w:tr>
      <w:tr w:rsidR="00FD5CF5" w:rsidRPr="00086CDA" w:rsidTr="003C5944">
        <w:tc>
          <w:tcPr>
            <w:tcW w:w="13433" w:type="dxa"/>
            <w:gridSpan w:val="7"/>
            <w:shd w:val="clear" w:color="auto" w:fill="FDE9D9" w:themeFill="accent6" w:themeFillTint="33"/>
          </w:tcPr>
          <w:p w:rsidR="00FD5CF5" w:rsidRPr="00375AFB" w:rsidRDefault="00FD5CF5" w:rsidP="00FD5CF5">
            <w:pPr>
              <w:pStyle w:val="xTitulo1"/>
              <w:numPr>
                <w:ilvl w:val="2"/>
                <w:numId w:val="4"/>
              </w:numPr>
            </w:pPr>
            <w:bookmarkStart w:id="81" w:name="_Toc383074858"/>
            <w:r>
              <w:t>Comunicaciones</w:t>
            </w:r>
            <w:bookmarkEnd w:id="81"/>
          </w:p>
        </w:tc>
      </w:tr>
      <w:tr w:rsidR="00FD5CF5" w:rsidRPr="00086CDA" w:rsidTr="003C5944">
        <w:tc>
          <w:tcPr>
            <w:tcW w:w="2376" w:type="dxa"/>
            <w:shd w:val="clear" w:color="auto" w:fill="FABF8F" w:themeFill="accent6" w:themeFillTint="99"/>
          </w:tcPr>
          <w:p w:rsidR="00FD5CF5" w:rsidRPr="00086CDA" w:rsidRDefault="00FD5CF5" w:rsidP="00FD5CF5">
            <w:pPr>
              <w:rPr>
                <w:b/>
              </w:rPr>
            </w:pPr>
            <w:r>
              <w:rPr>
                <w:b/>
              </w:rPr>
              <w:t>Mensaje</w:t>
            </w:r>
          </w:p>
        </w:tc>
        <w:tc>
          <w:tcPr>
            <w:tcW w:w="2835" w:type="dxa"/>
            <w:gridSpan w:val="2"/>
            <w:shd w:val="clear" w:color="auto" w:fill="FABF8F" w:themeFill="accent6" w:themeFillTint="99"/>
          </w:tcPr>
          <w:p w:rsidR="00FD5CF5" w:rsidRPr="00086CDA" w:rsidRDefault="00FD5CF5" w:rsidP="00FD5CF5">
            <w:pPr>
              <w:rPr>
                <w:b/>
              </w:rPr>
            </w:pPr>
            <w:r>
              <w:rPr>
                <w:b/>
              </w:rPr>
              <w:t>Audiencia</w:t>
            </w:r>
          </w:p>
        </w:tc>
        <w:tc>
          <w:tcPr>
            <w:tcW w:w="3828" w:type="dxa"/>
            <w:shd w:val="clear" w:color="auto" w:fill="FABF8F" w:themeFill="accent6" w:themeFillTint="99"/>
          </w:tcPr>
          <w:p w:rsidR="00FD5CF5" w:rsidRPr="00086CDA" w:rsidRDefault="00FD5CF5" w:rsidP="00FD5CF5">
            <w:pPr>
              <w:rPr>
                <w:b/>
              </w:rPr>
            </w:pPr>
            <w:r>
              <w:rPr>
                <w:b/>
              </w:rPr>
              <w:t>Método</w:t>
            </w:r>
          </w:p>
        </w:tc>
        <w:tc>
          <w:tcPr>
            <w:tcW w:w="2126" w:type="dxa"/>
            <w:shd w:val="clear" w:color="auto" w:fill="FABF8F" w:themeFill="accent6" w:themeFillTint="99"/>
          </w:tcPr>
          <w:p w:rsidR="00FD5CF5" w:rsidRPr="00086CDA" w:rsidRDefault="00FD5CF5" w:rsidP="00FD5CF5">
            <w:pPr>
              <w:rPr>
                <w:b/>
              </w:rPr>
            </w:pPr>
            <w:r>
              <w:rPr>
                <w:b/>
              </w:rPr>
              <w:t>Frecuencia</w:t>
            </w:r>
          </w:p>
        </w:tc>
        <w:tc>
          <w:tcPr>
            <w:tcW w:w="2268" w:type="dxa"/>
            <w:gridSpan w:val="2"/>
            <w:shd w:val="clear" w:color="auto" w:fill="FABF8F" w:themeFill="accent6" w:themeFillTint="99"/>
          </w:tcPr>
          <w:p w:rsidR="00FD5CF5" w:rsidRPr="00086CDA" w:rsidRDefault="00FD5CF5" w:rsidP="00FD5CF5">
            <w:pPr>
              <w:rPr>
                <w:b/>
              </w:rPr>
            </w:pPr>
            <w:r>
              <w:rPr>
                <w:b/>
              </w:rPr>
              <w:t>Remitente</w:t>
            </w:r>
          </w:p>
        </w:tc>
      </w:tr>
      <w:tr w:rsidR="00887F73" w:rsidRPr="004A6A6B" w:rsidTr="003C5944">
        <w:tc>
          <w:tcPr>
            <w:tcW w:w="2376" w:type="dxa"/>
          </w:tcPr>
          <w:p w:rsidR="00887F73" w:rsidRPr="004A6A6B" w:rsidRDefault="00887F73" w:rsidP="003C5944">
            <w:r>
              <w:t>Informe de avance (Cumplimiento de actividades, Cumplimiento de presupuesto, Cumplimiento de calendario)</w:t>
            </w:r>
          </w:p>
        </w:tc>
        <w:tc>
          <w:tcPr>
            <w:tcW w:w="2835" w:type="dxa"/>
            <w:gridSpan w:val="2"/>
          </w:tcPr>
          <w:p w:rsidR="00887F73" w:rsidRDefault="00887F73" w:rsidP="003C5944">
            <w:r>
              <w:t xml:space="preserve">Patrocinador, </w:t>
            </w:r>
          </w:p>
          <w:p w:rsidR="00887F73" w:rsidRDefault="00887F73" w:rsidP="003C5944">
            <w:r>
              <w:t xml:space="preserve">Comité Ejecutivo, </w:t>
            </w:r>
          </w:p>
          <w:p w:rsidR="00887F73" w:rsidRPr="004A6A6B" w:rsidRDefault="00887F73" w:rsidP="003C5944">
            <w:r>
              <w:t>Gerente de Proyecto del Proveedor</w:t>
            </w:r>
          </w:p>
        </w:tc>
        <w:tc>
          <w:tcPr>
            <w:tcW w:w="3828" w:type="dxa"/>
          </w:tcPr>
          <w:p w:rsidR="00887F73" w:rsidRPr="004A6A6B" w:rsidRDefault="00887F73" w:rsidP="008C0FE0">
            <w:r>
              <w:t xml:space="preserve">e-mail/Informe </w:t>
            </w:r>
            <w:r w:rsidR="00A64A18">
              <w:t>XLS</w:t>
            </w:r>
          </w:p>
        </w:tc>
        <w:tc>
          <w:tcPr>
            <w:tcW w:w="2126" w:type="dxa"/>
          </w:tcPr>
          <w:p w:rsidR="00887F73" w:rsidRPr="004A6A6B" w:rsidRDefault="00887F73" w:rsidP="003C5944">
            <w:r>
              <w:t>Semanal</w:t>
            </w:r>
          </w:p>
        </w:tc>
        <w:tc>
          <w:tcPr>
            <w:tcW w:w="2268" w:type="dxa"/>
            <w:gridSpan w:val="2"/>
          </w:tcPr>
          <w:p w:rsidR="00887F73" w:rsidRPr="004A6A6B" w:rsidRDefault="008C0FE0" w:rsidP="00FD5CF5">
            <w:r>
              <w:t>Jefe</w:t>
            </w:r>
            <w:r w:rsidR="00887F73">
              <w:t xml:space="preserve"> de proyecto</w:t>
            </w:r>
          </w:p>
        </w:tc>
      </w:tr>
      <w:tr w:rsidR="00887F73" w:rsidRPr="004A6A6B" w:rsidTr="003C5944">
        <w:tc>
          <w:tcPr>
            <w:tcW w:w="2376" w:type="dxa"/>
          </w:tcPr>
          <w:p w:rsidR="00887F73" w:rsidRPr="004A6A6B" w:rsidRDefault="00887F73" w:rsidP="003C5944">
            <w:r>
              <w:t>Respuestas a consultas de interesados</w:t>
            </w:r>
          </w:p>
        </w:tc>
        <w:tc>
          <w:tcPr>
            <w:tcW w:w="2835" w:type="dxa"/>
            <w:gridSpan w:val="2"/>
          </w:tcPr>
          <w:p w:rsidR="00887F73" w:rsidRPr="004A6A6B" w:rsidRDefault="00887F73" w:rsidP="003C5944">
            <w:r>
              <w:t>Cualquier interesado del proyecto</w:t>
            </w:r>
          </w:p>
        </w:tc>
        <w:tc>
          <w:tcPr>
            <w:tcW w:w="3828" w:type="dxa"/>
          </w:tcPr>
          <w:p w:rsidR="00887F73" w:rsidRPr="004A6A6B" w:rsidRDefault="00887F73" w:rsidP="003C5944">
            <w:r>
              <w:t>e</w:t>
            </w:r>
            <w:r w:rsidR="008C0FE0">
              <w:t>-mail</w:t>
            </w:r>
          </w:p>
        </w:tc>
        <w:tc>
          <w:tcPr>
            <w:tcW w:w="2126" w:type="dxa"/>
          </w:tcPr>
          <w:p w:rsidR="00887F73" w:rsidRPr="004A6A6B" w:rsidRDefault="00887F73" w:rsidP="003C5944">
            <w:r>
              <w:t>Bajo demanda</w:t>
            </w:r>
          </w:p>
        </w:tc>
        <w:tc>
          <w:tcPr>
            <w:tcW w:w="2268" w:type="dxa"/>
            <w:gridSpan w:val="2"/>
          </w:tcPr>
          <w:p w:rsidR="00887F73" w:rsidRPr="004A6A6B" w:rsidRDefault="00887F73" w:rsidP="00FD5CF5">
            <w:r>
              <w:t>Delegado del equipo de proyecto</w:t>
            </w:r>
          </w:p>
        </w:tc>
      </w:tr>
      <w:tr w:rsidR="00887F73" w:rsidRPr="004A6A6B" w:rsidTr="003C5944">
        <w:tc>
          <w:tcPr>
            <w:tcW w:w="2376" w:type="dxa"/>
          </w:tcPr>
          <w:p w:rsidR="00887F73" w:rsidRPr="004A6A6B" w:rsidRDefault="00887F73" w:rsidP="003C5944">
            <w:r>
              <w:t>Discusiones</w:t>
            </w:r>
          </w:p>
        </w:tc>
        <w:tc>
          <w:tcPr>
            <w:tcW w:w="2835" w:type="dxa"/>
            <w:gridSpan w:val="2"/>
          </w:tcPr>
          <w:p w:rsidR="00887F73" w:rsidRPr="004A6A6B" w:rsidRDefault="00887F73" w:rsidP="003C5944">
            <w:r>
              <w:t>Comité Ejecutivo, Equipo del Proyecto</w:t>
            </w:r>
          </w:p>
        </w:tc>
        <w:tc>
          <w:tcPr>
            <w:tcW w:w="3828" w:type="dxa"/>
          </w:tcPr>
          <w:p w:rsidR="00887F73" w:rsidRPr="004A6A6B" w:rsidRDefault="008C0FE0" w:rsidP="008C0FE0">
            <w:r>
              <w:t>e-mail/Informe PDF</w:t>
            </w:r>
          </w:p>
        </w:tc>
        <w:tc>
          <w:tcPr>
            <w:tcW w:w="2126" w:type="dxa"/>
          </w:tcPr>
          <w:p w:rsidR="00887F73" w:rsidRPr="004A6A6B" w:rsidRDefault="00887F73" w:rsidP="003C5944">
            <w:r>
              <w:t>Bajo demanda</w:t>
            </w:r>
          </w:p>
        </w:tc>
        <w:tc>
          <w:tcPr>
            <w:tcW w:w="2268" w:type="dxa"/>
            <w:gridSpan w:val="2"/>
          </w:tcPr>
          <w:p w:rsidR="00887F73" w:rsidRPr="004A6A6B" w:rsidRDefault="003C5944" w:rsidP="00FD5CF5">
            <w:r>
              <w:t>Equipo de proyecto</w:t>
            </w:r>
          </w:p>
        </w:tc>
      </w:tr>
      <w:tr w:rsidR="00887F73" w:rsidRPr="004A6A6B" w:rsidTr="003C5944">
        <w:tc>
          <w:tcPr>
            <w:tcW w:w="2376" w:type="dxa"/>
          </w:tcPr>
          <w:p w:rsidR="00887F73" w:rsidRPr="004A6A6B" w:rsidRDefault="00887F73" w:rsidP="003C5944">
            <w:r>
              <w:t>Noticias del Proyecto</w:t>
            </w:r>
          </w:p>
        </w:tc>
        <w:tc>
          <w:tcPr>
            <w:tcW w:w="2835" w:type="dxa"/>
            <w:gridSpan w:val="2"/>
          </w:tcPr>
          <w:p w:rsidR="00887F73" w:rsidRDefault="00887F73" w:rsidP="003C5944">
            <w:r>
              <w:t xml:space="preserve">Patrocinador, </w:t>
            </w:r>
          </w:p>
          <w:p w:rsidR="00887F73" w:rsidRDefault="00887F73" w:rsidP="003C5944">
            <w:r>
              <w:t xml:space="preserve">Comité Ejecutivo, </w:t>
            </w:r>
          </w:p>
          <w:p w:rsidR="00887F73" w:rsidRPr="004A6A6B" w:rsidRDefault="00887F73" w:rsidP="003C5944">
            <w:r>
              <w:t>Gerente de Proyecto del Proveedor,</w:t>
            </w:r>
          </w:p>
        </w:tc>
        <w:tc>
          <w:tcPr>
            <w:tcW w:w="3828" w:type="dxa"/>
          </w:tcPr>
          <w:p w:rsidR="00887F73" w:rsidRPr="004A6A6B" w:rsidRDefault="008C0FE0" w:rsidP="008C0FE0">
            <w:r>
              <w:t>e-mail/Informe PDF</w:t>
            </w:r>
          </w:p>
        </w:tc>
        <w:tc>
          <w:tcPr>
            <w:tcW w:w="2126" w:type="dxa"/>
          </w:tcPr>
          <w:p w:rsidR="00887F73" w:rsidRPr="004A6A6B" w:rsidRDefault="00887F73" w:rsidP="003C5944">
            <w:r>
              <w:t>Bajo demanda</w:t>
            </w:r>
          </w:p>
        </w:tc>
        <w:tc>
          <w:tcPr>
            <w:tcW w:w="2268" w:type="dxa"/>
            <w:gridSpan w:val="2"/>
          </w:tcPr>
          <w:p w:rsidR="00887F73" w:rsidRPr="004A6A6B" w:rsidRDefault="003C5944" w:rsidP="00FD5CF5">
            <w:r>
              <w:t>Equipo de proyecto</w:t>
            </w:r>
          </w:p>
        </w:tc>
      </w:tr>
      <w:tr w:rsidR="00887F73" w:rsidRPr="00086CDA" w:rsidTr="003C5944">
        <w:tc>
          <w:tcPr>
            <w:tcW w:w="13433" w:type="dxa"/>
            <w:gridSpan w:val="7"/>
            <w:shd w:val="clear" w:color="auto" w:fill="FDE9D9" w:themeFill="accent6" w:themeFillTint="33"/>
          </w:tcPr>
          <w:p w:rsidR="00887F73" w:rsidRPr="00375AFB" w:rsidRDefault="00887F73" w:rsidP="00FD5CF5">
            <w:pPr>
              <w:pStyle w:val="xTitulo1"/>
              <w:numPr>
                <w:ilvl w:val="2"/>
                <w:numId w:val="4"/>
              </w:numPr>
            </w:pPr>
            <w:bookmarkStart w:id="82" w:name="_Toc303673770"/>
            <w:bookmarkStart w:id="83" w:name="_Toc383074859"/>
            <w:r>
              <w:t>Glosario</w:t>
            </w:r>
            <w:bookmarkEnd w:id="82"/>
            <w:bookmarkEnd w:id="83"/>
          </w:p>
        </w:tc>
      </w:tr>
      <w:tr w:rsidR="00887F73" w:rsidRPr="00086CDA" w:rsidTr="003C5944">
        <w:tc>
          <w:tcPr>
            <w:tcW w:w="2943" w:type="dxa"/>
            <w:gridSpan w:val="2"/>
            <w:shd w:val="clear" w:color="auto" w:fill="FABF8F" w:themeFill="accent6" w:themeFillTint="99"/>
          </w:tcPr>
          <w:p w:rsidR="00887F73" w:rsidRPr="00086CDA" w:rsidRDefault="00887F73" w:rsidP="00FD5CF5">
            <w:pPr>
              <w:rPr>
                <w:b/>
              </w:rPr>
            </w:pPr>
            <w:r>
              <w:rPr>
                <w:b/>
              </w:rPr>
              <w:t>Término o Acrónimo</w:t>
            </w:r>
          </w:p>
        </w:tc>
        <w:tc>
          <w:tcPr>
            <w:tcW w:w="10490" w:type="dxa"/>
            <w:gridSpan w:val="5"/>
            <w:shd w:val="clear" w:color="auto" w:fill="FABF8F" w:themeFill="accent6" w:themeFillTint="99"/>
          </w:tcPr>
          <w:p w:rsidR="00887F73" w:rsidRPr="00086CDA" w:rsidRDefault="00887F73" w:rsidP="00FD5CF5">
            <w:pPr>
              <w:rPr>
                <w:b/>
              </w:rPr>
            </w:pPr>
            <w:r>
              <w:rPr>
                <w:b/>
              </w:rPr>
              <w:t>Definición</w:t>
            </w:r>
          </w:p>
        </w:tc>
      </w:tr>
      <w:tr w:rsidR="00887F73" w:rsidRPr="004A6A6B" w:rsidTr="003C5944">
        <w:tc>
          <w:tcPr>
            <w:tcW w:w="2943" w:type="dxa"/>
            <w:gridSpan w:val="2"/>
          </w:tcPr>
          <w:p w:rsidR="00887F73" w:rsidRPr="004A6A6B" w:rsidRDefault="00D45DB5" w:rsidP="00FD5CF5">
            <w:r>
              <w:t>Consultas de Interesados</w:t>
            </w:r>
          </w:p>
        </w:tc>
        <w:tc>
          <w:tcPr>
            <w:tcW w:w="10490" w:type="dxa"/>
            <w:gridSpan w:val="5"/>
          </w:tcPr>
          <w:p w:rsidR="00887F73" w:rsidRPr="004A6A6B" w:rsidRDefault="00D45DB5" w:rsidP="00FD5CF5">
            <w:r>
              <w:t>Consultas que realizan los interesados en el proyecto referente al plan de proyecto, objetivos o metas del proyecto o al producto que se evalúa</w:t>
            </w:r>
          </w:p>
        </w:tc>
      </w:tr>
      <w:tr w:rsidR="00887F73" w:rsidRPr="004A6A6B" w:rsidTr="003C5944">
        <w:tc>
          <w:tcPr>
            <w:tcW w:w="2943" w:type="dxa"/>
            <w:gridSpan w:val="2"/>
          </w:tcPr>
          <w:p w:rsidR="00887F73" w:rsidRPr="004A6A6B" w:rsidRDefault="001B1413" w:rsidP="00FD5CF5">
            <w:r>
              <w:t>DTS</w:t>
            </w:r>
          </w:p>
        </w:tc>
        <w:tc>
          <w:tcPr>
            <w:tcW w:w="10490" w:type="dxa"/>
            <w:gridSpan w:val="5"/>
          </w:tcPr>
          <w:p w:rsidR="00887F73" w:rsidRPr="004A6A6B" w:rsidRDefault="00DA7CC4" w:rsidP="00DA7CC4">
            <w:r>
              <w:t xml:space="preserve">Componente de base de datos que permiten la automatización de la extracción, transformación y carga de datos hacia / para una base de datos </w:t>
            </w:r>
          </w:p>
        </w:tc>
      </w:tr>
      <w:tr w:rsidR="00887F73" w:rsidRPr="004A6A6B" w:rsidTr="003C5944">
        <w:tc>
          <w:tcPr>
            <w:tcW w:w="2943" w:type="dxa"/>
            <w:gridSpan w:val="2"/>
          </w:tcPr>
          <w:p w:rsidR="00887F73" w:rsidRPr="004A6A6B" w:rsidRDefault="001B1413" w:rsidP="00FD5CF5">
            <w:r>
              <w:t>DTSX</w:t>
            </w:r>
          </w:p>
        </w:tc>
        <w:tc>
          <w:tcPr>
            <w:tcW w:w="10490" w:type="dxa"/>
            <w:gridSpan w:val="5"/>
          </w:tcPr>
          <w:p w:rsidR="00887F73" w:rsidRPr="004A6A6B" w:rsidRDefault="001B1413" w:rsidP="001B1413">
            <w:r>
              <w:t xml:space="preserve">Extensión del archivo en el cual se almacenan los componentes de un DTS </w:t>
            </w:r>
          </w:p>
        </w:tc>
      </w:tr>
      <w:tr w:rsidR="00887F73" w:rsidRPr="004A6A6B" w:rsidTr="003C5944">
        <w:tc>
          <w:tcPr>
            <w:tcW w:w="2943" w:type="dxa"/>
            <w:gridSpan w:val="2"/>
          </w:tcPr>
          <w:p w:rsidR="00887F73" w:rsidRPr="004A6A6B" w:rsidRDefault="00887F73" w:rsidP="00FD5CF5"/>
        </w:tc>
        <w:tc>
          <w:tcPr>
            <w:tcW w:w="10490" w:type="dxa"/>
            <w:gridSpan w:val="5"/>
          </w:tcPr>
          <w:p w:rsidR="00887F73" w:rsidRPr="004A6A6B" w:rsidRDefault="00887F73" w:rsidP="00FD5CF5"/>
        </w:tc>
      </w:tr>
      <w:tr w:rsidR="00887F73" w:rsidRPr="00086CDA" w:rsidTr="003C5944">
        <w:tc>
          <w:tcPr>
            <w:tcW w:w="13433" w:type="dxa"/>
            <w:gridSpan w:val="7"/>
            <w:shd w:val="clear" w:color="auto" w:fill="F79646" w:themeFill="accent6"/>
          </w:tcPr>
          <w:p w:rsidR="00887F73" w:rsidRPr="00375AFB" w:rsidRDefault="00887F73" w:rsidP="00FD5CF5">
            <w:pPr>
              <w:pStyle w:val="xTitulo1"/>
              <w:numPr>
                <w:ilvl w:val="2"/>
                <w:numId w:val="4"/>
              </w:numPr>
            </w:pPr>
            <w:bookmarkStart w:id="84" w:name="_Toc303673771"/>
            <w:bookmarkStart w:id="85" w:name="_Toc383074860"/>
            <w:r>
              <w:t>Restricciones y Asunciones</w:t>
            </w:r>
            <w:bookmarkEnd w:id="84"/>
            <w:bookmarkEnd w:id="85"/>
          </w:p>
        </w:tc>
      </w:tr>
      <w:tr w:rsidR="003C5944" w:rsidRPr="004A6A6B" w:rsidTr="003C5944">
        <w:trPr>
          <w:gridAfter w:val="1"/>
          <w:wAfter w:w="284" w:type="dxa"/>
        </w:trPr>
        <w:tc>
          <w:tcPr>
            <w:tcW w:w="13149" w:type="dxa"/>
            <w:gridSpan w:val="6"/>
          </w:tcPr>
          <w:p w:rsidR="003C5944" w:rsidRPr="004A6A6B" w:rsidRDefault="003C5944" w:rsidP="003C5944">
            <w:r>
              <w:t>Todas las consultas serán dirigidas al Gerente de Proyecto</w:t>
            </w:r>
          </w:p>
        </w:tc>
      </w:tr>
      <w:tr w:rsidR="003C5944" w:rsidRPr="004A6A6B" w:rsidTr="003C5944">
        <w:trPr>
          <w:gridAfter w:val="1"/>
          <w:wAfter w:w="284" w:type="dxa"/>
        </w:trPr>
        <w:tc>
          <w:tcPr>
            <w:tcW w:w="13149" w:type="dxa"/>
            <w:gridSpan w:val="6"/>
          </w:tcPr>
          <w:p w:rsidR="003C5944" w:rsidRPr="004A6A6B" w:rsidRDefault="003C5944" w:rsidP="003C5944">
            <w:r>
              <w:t>Todas las respuestas serán remitidas por el Gerente de Proyecto</w:t>
            </w:r>
          </w:p>
        </w:tc>
      </w:tr>
      <w:tr w:rsidR="003C5944" w:rsidRPr="004A6A6B" w:rsidTr="003C5944">
        <w:trPr>
          <w:gridAfter w:val="1"/>
          <w:wAfter w:w="284" w:type="dxa"/>
        </w:trPr>
        <w:tc>
          <w:tcPr>
            <w:tcW w:w="13149" w:type="dxa"/>
            <w:gridSpan w:val="6"/>
          </w:tcPr>
          <w:p w:rsidR="003C5944" w:rsidRPr="004A6A6B" w:rsidRDefault="003C5944" w:rsidP="003C5944">
            <w:r>
              <w:t>Las comunicaciones informales no autorizadas por el Gerente de Proyecto no implican compromiso ni pueden modificar los requisitos del proyecto</w:t>
            </w:r>
          </w:p>
        </w:tc>
      </w:tr>
      <w:tr w:rsidR="003C5944" w:rsidRPr="004A6A6B" w:rsidTr="003C5944">
        <w:trPr>
          <w:gridAfter w:val="1"/>
          <w:wAfter w:w="284" w:type="dxa"/>
        </w:trPr>
        <w:tc>
          <w:tcPr>
            <w:tcW w:w="13149" w:type="dxa"/>
            <w:gridSpan w:val="6"/>
          </w:tcPr>
          <w:p w:rsidR="003C5944" w:rsidRPr="004A6A6B" w:rsidRDefault="003C5944" w:rsidP="003C5944">
            <w:r>
              <w:t>En caso de duda sobre el uso del instrumento o artefacto para registro de una comunicación, la Oficina de Proyectos será la encargada de proporcionar el artefacto (plantilla o recomendación).</w:t>
            </w:r>
          </w:p>
        </w:tc>
      </w:tr>
      <w:tr w:rsidR="00887F73" w:rsidRPr="004A6A6B" w:rsidTr="003C5944">
        <w:tc>
          <w:tcPr>
            <w:tcW w:w="13433" w:type="dxa"/>
            <w:gridSpan w:val="7"/>
          </w:tcPr>
          <w:p w:rsidR="00887F73" w:rsidRPr="004A6A6B" w:rsidRDefault="00887F73" w:rsidP="00FD5CF5"/>
        </w:tc>
      </w:tr>
    </w:tbl>
    <w:p w:rsidR="00FD5CF5" w:rsidRDefault="00FD5CF5" w:rsidP="004A6A6B">
      <w:r w:rsidRPr="005F47BA">
        <w:rPr>
          <w:sz w:val="14"/>
          <w:szCs w:val="14"/>
        </w:rPr>
        <w:t xml:space="preserve">Adjuntar diagramas de comunicación o </w:t>
      </w:r>
      <w:proofErr w:type="spellStart"/>
      <w:r w:rsidRPr="005F47BA">
        <w:rPr>
          <w:sz w:val="14"/>
          <w:szCs w:val="14"/>
        </w:rPr>
        <w:t>flujogramas</w:t>
      </w:r>
      <w:proofErr w:type="spellEnd"/>
      <w:r w:rsidRPr="005F47BA">
        <w:rPr>
          <w:sz w:val="14"/>
          <w:szCs w:val="14"/>
        </w:rPr>
        <w:t xml:space="preserve"> relevantes</w:t>
      </w:r>
    </w:p>
    <w:p w:rsidR="00FD5CF5" w:rsidRDefault="00FD5CF5" w:rsidP="004A6A6B">
      <w:pPr>
        <w:sectPr w:rsidR="00FD5CF5" w:rsidSect="00FD5CF5">
          <w:headerReference w:type="default" r:id="rId22"/>
          <w:footerReference w:type="default" r:id="rId23"/>
          <w:pgSz w:w="15840" w:h="12240" w:orient="landscape"/>
          <w:pgMar w:top="1701" w:right="1417" w:bottom="1701" w:left="1417" w:header="708" w:footer="708" w:gutter="0"/>
          <w:cols w:space="708"/>
          <w:docGrid w:linePitch="360"/>
        </w:sectPr>
      </w:pPr>
    </w:p>
    <w:p w:rsidR="00FD5CF5" w:rsidRDefault="00FD5CF5" w:rsidP="004A6A6B"/>
    <w:tbl>
      <w:tblPr>
        <w:tblStyle w:val="Tablaconcuadrcula"/>
        <w:tblW w:w="0" w:type="auto"/>
        <w:tblLook w:val="04A0" w:firstRow="1" w:lastRow="0" w:firstColumn="1" w:lastColumn="0" w:noHBand="0" w:noVBand="1"/>
      </w:tblPr>
      <w:tblGrid>
        <w:gridCol w:w="1242"/>
        <w:gridCol w:w="284"/>
        <w:gridCol w:w="567"/>
        <w:gridCol w:w="6946"/>
        <w:gridCol w:w="15"/>
      </w:tblGrid>
      <w:tr w:rsidR="004601E5" w:rsidRPr="00086CDA" w:rsidTr="004601E5">
        <w:tc>
          <w:tcPr>
            <w:tcW w:w="9054" w:type="dxa"/>
            <w:gridSpan w:val="5"/>
            <w:shd w:val="clear" w:color="auto" w:fill="F79646" w:themeFill="accent6"/>
          </w:tcPr>
          <w:p w:rsidR="004601E5" w:rsidRPr="00375AFB" w:rsidRDefault="004601E5" w:rsidP="004601E5">
            <w:pPr>
              <w:pStyle w:val="xTitulo1"/>
              <w:numPr>
                <w:ilvl w:val="1"/>
                <w:numId w:val="4"/>
              </w:numPr>
            </w:pPr>
            <w:bookmarkStart w:id="86" w:name="_Toc383074861"/>
            <w:r>
              <w:t>Plan de gestión de riesgos</w:t>
            </w:r>
            <w:bookmarkEnd w:id="86"/>
            <w:r>
              <w:t xml:space="preserve"> </w:t>
            </w:r>
          </w:p>
        </w:tc>
      </w:tr>
      <w:tr w:rsidR="004601E5" w:rsidRPr="00086CDA" w:rsidTr="004601E5">
        <w:tc>
          <w:tcPr>
            <w:tcW w:w="9054" w:type="dxa"/>
            <w:gridSpan w:val="5"/>
            <w:shd w:val="clear" w:color="auto" w:fill="FDE9D9" w:themeFill="accent6" w:themeFillTint="33"/>
          </w:tcPr>
          <w:p w:rsidR="004601E5" w:rsidRPr="00375AFB" w:rsidRDefault="004601E5" w:rsidP="004601E5">
            <w:pPr>
              <w:pStyle w:val="xTitulo1"/>
              <w:numPr>
                <w:ilvl w:val="2"/>
                <w:numId w:val="4"/>
              </w:numPr>
            </w:pPr>
            <w:bookmarkStart w:id="87" w:name="_Toc383074862"/>
            <w:r>
              <w:t>Método para la gestión de riesgos</w:t>
            </w:r>
            <w:bookmarkEnd w:id="87"/>
            <w:r>
              <w:t xml:space="preserve"> </w:t>
            </w:r>
          </w:p>
        </w:tc>
      </w:tr>
      <w:tr w:rsidR="004601E5" w:rsidRPr="004A6A6B" w:rsidTr="004601E5">
        <w:tc>
          <w:tcPr>
            <w:tcW w:w="9054" w:type="dxa"/>
            <w:gridSpan w:val="5"/>
          </w:tcPr>
          <w:p w:rsidR="004601E5" w:rsidRDefault="004601E5" w:rsidP="004601E5"/>
          <w:p w:rsidR="00887F73" w:rsidRDefault="00887F73" w:rsidP="00887F73">
            <w:pPr>
              <w:jc w:val="both"/>
            </w:pPr>
            <w:r>
              <w:t>Ante la falta de experiencia en el análisis cuantitativo de riesgo, se dará mayor prioridad al análisis cualitativo basado en juicio de expertos.  Sin embargo donde se pueda medir de manera cuantitativa se realizará.</w:t>
            </w:r>
          </w:p>
          <w:p w:rsidR="00887F73" w:rsidRDefault="00887F73" w:rsidP="00887F73">
            <w:pPr>
              <w:jc w:val="both"/>
            </w:pPr>
          </w:p>
          <w:p w:rsidR="00887F73" w:rsidRDefault="00887F73" w:rsidP="00887F73">
            <w:pPr>
              <w:jc w:val="both"/>
            </w:pPr>
            <w:r>
              <w:t>Todo cambio en el proyecto requerirá análisis de riesgo, el cual debe ser sustentado en la solicitud de cambio como parte del análisis del cambio.</w:t>
            </w:r>
          </w:p>
          <w:p w:rsidR="00887F73" w:rsidRDefault="00887F73" w:rsidP="00887F73">
            <w:pPr>
              <w:jc w:val="both"/>
            </w:pPr>
          </w:p>
          <w:p w:rsidR="00887F73" w:rsidRDefault="00887F73" w:rsidP="00887F73">
            <w:pPr>
              <w:jc w:val="both"/>
            </w:pPr>
            <w:r>
              <w:t>Todos los riesgos tendrán un responsable que deberá ejecutar las acciones preventivas o correctivas necesarias para mitigar o evitar el riesgo.</w:t>
            </w:r>
          </w:p>
          <w:p w:rsidR="00887F73" w:rsidRDefault="00887F73" w:rsidP="00887F73">
            <w:pPr>
              <w:jc w:val="both"/>
            </w:pPr>
          </w:p>
          <w:p w:rsidR="00887F73" w:rsidRDefault="00887F73" w:rsidP="00887F73">
            <w:pPr>
              <w:jc w:val="both"/>
            </w:pPr>
            <w:r>
              <w:t>La ocurrencia de un riesgo será informada inmediatamente al Comité del Proyecto.</w:t>
            </w:r>
          </w:p>
          <w:p w:rsidR="00887F73" w:rsidRDefault="00887F73" w:rsidP="004601E5"/>
          <w:p w:rsidR="00887F73" w:rsidRPr="004A6A6B" w:rsidRDefault="00887F73" w:rsidP="004601E5"/>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4601E5">
            <w:pPr>
              <w:pStyle w:val="xTitulo1"/>
              <w:numPr>
                <w:ilvl w:val="2"/>
                <w:numId w:val="4"/>
              </w:numPr>
            </w:pPr>
            <w:bookmarkStart w:id="88" w:name="_Toc383074863"/>
            <w:r>
              <w:t>Técnicas y Herramientas</w:t>
            </w:r>
            <w:bookmarkEnd w:id="88"/>
          </w:p>
        </w:tc>
      </w:tr>
      <w:tr w:rsidR="004601E5" w:rsidTr="004601E5">
        <w:trPr>
          <w:gridAfter w:val="1"/>
          <w:wAfter w:w="15" w:type="dxa"/>
        </w:trPr>
        <w:tc>
          <w:tcPr>
            <w:tcW w:w="9039" w:type="dxa"/>
            <w:gridSpan w:val="4"/>
          </w:tcPr>
          <w:p w:rsidR="00BC5E46" w:rsidRDefault="00BC5E46" w:rsidP="00BC5E46">
            <w:pPr>
              <w:pStyle w:val="Prrafodelista"/>
              <w:numPr>
                <w:ilvl w:val="0"/>
                <w:numId w:val="13"/>
              </w:numPr>
            </w:pPr>
            <w:r>
              <w:t>Juicio de Expertos</w:t>
            </w:r>
          </w:p>
          <w:p w:rsidR="00BC5E46" w:rsidRDefault="00BC5E46" w:rsidP="00BC5E46">
            <w:pPr>
              <w:pStyle w:val="Prrafodelista"/>
              <w:numPr>
                <w:ilvl w:val="0"/>
                <w:numId w:val="13"/>
              </w:numPr>
            </w:pPr>
            <w:r>
              <w:t>Diagramas de Ishikawa</w:t>
            </w:r>
          </w:p>
          <w:p w:rsidR="004601E5" w:rsidRDefault="00BC5E46" w:rsidP="00BC5E46">
            <w:pPr>
              <w:pStyle w:val="Prrafodelista"/>
              <w:numPr>
                <w:ilvl w:val="0"/>
                <w:numId w:val="13"/>
              </w:numPr>
            </w:pPr>
            <w:r>
              <w:t>Ruta crítica</w:t>
            </w:r>
          </w:p>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4601E5">
            <w:pPr>
              <w:pStyle w:val="xTitulo1"/>
              <w:numPr>
                <w:ilvl w:val="2"/>
                <w:numId w:val="4"/>
              </w:numPr>
            </w:pPr>
            <w:bookmarkStart w:id="89" w:name="_Toc383074864"/>
            <w:r>
              <w:t>Roles y Responsabilidades</w:t>
            </w:r>
            <w:bookmarkEnd w:id="89"/>
          </w:p>
        </w:tc>
      </w:tr>
      <w:tr w:rsidR="004601E5" w:rsidTr="004601E5">
        <w:trPr>
          <w:gridAfter w:val="1"/>
          <w:wAfter w:w="15" w:type="dxa"/>
        </w:trPr>
        <w:tc>
          <w:tcPr>
            <w:tcW w:w="9039" w:type="dxa"/>
            <w:gridSpan w:val="4"/>
          </w:tcPr>
          <w:p w:rsidR="00BC5E46" w:rsidRDefault="00BC5E46" w:rsidP="00BC5E46">
            <w:pPr>
              <w:ind w:left="1416"/>
              <w:jc w:val="both"/>
            </w:pPr>
          </w:p>
          <w:p w:rsidR="00BC5E46" w:rsidRDefault="00BC5E46" w:rsidP="00BC5E46">
            <w:pPr>
              <w:ind w:left="1416"/>
              <w:jc w:val="both"/>
            </w:pPr>
            <w:r>
              <w:t xml:space="preserve">El Gerente de Proyecto actuará como Administrador de Riesgos, la responsabilidad podrá ser delegada temporalmente a cualquier miembro del equipo. </w:t>
            </w:r>
          </w:p>
          <w:p w:rsidR="00BC5E46" w:rsidRDefault="00BC5E46" w:rsidP="00BC5E46">
            <w:pPr>
              <w:ind w:left="1416"/>
              <w:jc w:val="both"/>
            </w:pPr>
          </w:p>
          <w:p w:rsidR="00BC5E46" w:rsidRDefault="00BC5E46" w:rsidP="00BC5E46">
            <w:pPr>
              <w:ind w:left="1416"/>
              <w:jc w:val="both"/>
            </w:pPr>
            <w:r>
              <w:t>El responsable de cada actividad es el responsable de la administración de los riesgos particulares de la actividad de la cual es responsable, esto implica:</w:t>
            </w:r>
          </w:p>
          <w:p w:rsidR="00BC5E46" w:rsidRDefault="00BC5E46" w:rsidP="00BC5E46">
            <w:pPr>
              <w:ind w:left="1416"/>
              <w:jc w:val="both"/>
            </w:pPr>
          </w:p>
          <w:p w:rsidR="00BC5E46" w:rsidRDefault="00BC5E46" w:rsidP="00BC5E46">
            <w:pPr>
              <w:pStyle w:val="Prrafodelista"/>
              <w:numPr>
                <w:ilvl w:val="0"/>
                <w:numId w:val="14"/>
              </w:numPr>
              <w:ind w:left="2136"/>
              <w:jc w:val="both"/>
            </w:pPr>
            <w:r>
              <w:t>Notificar la existencia del riesgo</w:t>
            </w:r>
          </w:p>
          <w:p w:rsidR="00BC5E46" w:rsidRDefault="00BC5E46" w:rsidP="00BC5E46">
            <w:pPr>
              <w:pStyle w:val="Prrafodelista"/>
              <w:numPr>
                <w:ilvl w:val="0"/>
                <w:numId w:val="14"/>
              </w:numPr>
              <w:ind w:left="2136"/>
              <w:jc w:val="both"/>
            </w:pPr>
            <w:r>
              <w:t>Diseñar un plan para mitigar y evadir el riesgo</w:t>
            </w:r>
          </w:p>
          <w:p w:rsidR="00BC5E46" w:rsidRDefault="00BC5E46" w:rsidP="00BC5E46">
            <w:pPr>
              <w:pStyle w:val="Prrafodelista"/>
              <w:numPr>
                <w:ilvl w:val="0"/>
                <w:numId w:val="14"/>
              </w:numPr>
              <w:ind w:left="2136"/>
              <w:jc w:val="both"/>
            </w:pPr>
            <w:r>
              <w:t>Solicitar los recursos para la ejecución de su plan</w:t>
            </w:r>
          </w:p>
          <w:p w:rsidR="00BC5E46" w:rsidRDefault="00BC5E46" w:rsidP="00BC5E46">
            <w:pPr>
              <w:ind w:left="1416"/>
              <w:jc w:val="both"/>
            </w:pPr>
          </w:p>
          <w:p w:rsidR="00BC5E46" w:rsidRDefault="00BC5E46" w:rsidP="00BC5E46">
            <w:pPr>
              <w:ind w:left="1416"/>
              <w:jc w:val="both"/>
            </w:pPr>
            <w:r>
              <w:t>En caso de ocurrencia del riesgo, el responsable de la actividad afectada será responsable del plan de recuperación.</w:t>
            </w:r>
          </w:p>
          <w:p w:rsidR="004601E5" w:rsidRDefault="004601E5" w:rsidP="004601E5"/>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4601E5">
            <w:pPr>
              <w:pStyle w:val="xTitulo1"/>
              <w:numPr>
                <w:ilvl w:val="2"/>
                <w:numId w:val="4"/>
              </w:numPr>
            </w:pPr>
            <w:bookmarkStart w:id="90" w:name="_Toc383074865"/>
            <w:r>
              <w:t>Categorías del Riesgo</w:t>
            </w:r>
            <w:bookmarkEnd w:id="90"/>
          </w:p>
        </w:tc>
      </w:tr>
      <w:tr w:rsidR="00BC5E46" w:rsidRPr="004A6A6B" w:rsidTr="003C5944">
        <w:tc>
          <w:tcPr>
            <w:tcW w:w="1242" w:type="dxa"/>
            <w:shd w:val="clear" w:color="auto" w:fill="FDE9D9" w:themeFill="accent6" w:themeFillTint="33"/>
          </w:tcPr>
          <w:p w:rsidR="00BC5E46" w:rsidRPr="00BC5E46" w:rsidRDefault="00BC5E46" w:rsidP="003C5944">
            <w:pPr>
              <w:rPr>
                <w:b/>
              </w:rPr>
            </w:pPr>
            <w:r w:rsidRPr="00BC5E46">
              <w:rPr>
                <w:b/>
              </w:rPr>
              <w:t>Técnico (T)</w:t>
            </w:r>
          </w:p>
        </w:tc>
        <w:tc>
          <w:tcPr>
            <w:tcW w:w="7812" w:type="dxa"/>
            <w:gridSpan w:val="4"/>
          </w:tcPr>
          <w:p w:rsidR="00BC5E46" w:rsidRDefault="00BC5E46" w:rsidP="003C5944">
            <w:pPr>
              <w:jc w:val="both"/>
            </w:pPr>
            <w:r>
              <w:t xml:space="preserve">Es el riesgo relacionado a los requisitos técnicos de la herramienta a usarse, su tecnología, complejidad, las interfaces, rendimiento, fiabilidad y el criterio de calidad que se aplique para la aceptación de la misma. </w:t>
            </w:r>
          </w:p>
        </w:tc>
      </w:tr>
      <w:tr w:rsidR="00BC5E46" w:rsidRPr="004A6A6B" w:rsidTr="003C5944">
        <w:tc>
          <w:tcPr>
            <w:tcW w:w="1242" w:type="dxa"/>
            <w:shd w:val="clear" w:color="auto" w:fill="FDE9D9" w:themeFill="accent6" w:themeFillTint="33"/>
          </w:tcPr>
          <w:p w:rsidR="00BC5E46" w:rsidRPr="00BC5E46" w:rsidRDefault="00BC5E46" w:rsidP="003C5944">
            <w:pPr>
              <w:rPr>
                <w:b/>
              </w:rPr>
            </w:pPr>
            <w:r w:rsidRPr="00BC5E46">
              <w:rPr>
                <w:b/>
              </w:rPr>
              <w:t>Externo (E)</w:t>
            </w:r>
          </w:p>
        </w:tc>
        <w:tc>
          <w:tcPr>
            <w:tcW w:w="7812" w:type="dxa"/>
            <w:gridSpan w:val="4"/>
          </w:tcPr>
          <w:p w:rsidR="00BC5E46" w:rsidRDefault="00BC5E46" w:rsidP="003C5944">
            <w:pPr>
              <w:jc w:val="both"/>
            </w:pPr>
            <w:r>
              <w:t>Son los factores ambientales externos a la empresa, relacionados con el Proveedor, aspectos Políticos, legales, tributarios o de entorno, condiciones de mercado, etc.</w:t>
            </w:r>
          </w:p>
        </w:tc>
      </w:tr>
      <w:tr w:rsidR="00BC5E46" w:rsidRPr="004A6A6B" w:rsidTr="003C5944">
        <w:tc>
          <w:tcPr>
            <w:tcW w:w="1242" w:type="dxa"/>
            <w:shd w:val="clear" w:color="auto" w:fill="FDE9D9" w:themeFill="accent6" w:themeFillTint="33"/>
          </w:tcPr>
          <w:p w:rsidR="00BC5E46" w:rsidRPr="00BC5E46" w:rsidRDefault="00BC5E46" w:rsidP="003C5944">
            <w:pPr>
              <w:rPr>
                <w:b/>
              </w:rPr>
            </w:pPr>
            <w:r w:rsidRPr="00BC5E46">
              <w:rPr>
                <w:b/>
              </w:rPr>
              <w:t>Proyecto (P)</w:t>
            </w:r>
          </w:p>
        </w:tc>
        <w:tc>
          <w:tcPr>
            <w:tcW w:w="7812" w:type="dxa"/>
            <w:gridSpan w:val="4"/>
          </w:tcPr>
          <w:p w:rsidR="00BC5E46" w:rsidRDefault="00BC5E46" w:rsidP="003C5944">
            <w:pPr>
              <w:jc w:val="both"/>
            </w:pPr>
            <w:r>
              <w:t>Son los referentes a la administración/dirección del proyecto, relacionados a la estimación, planificación, comunicación y control del proyecto.</w:t>
            </w:r>
          </w:p>
        </w:tc>
      </w:tr>
      <w:tr w:rsidR="00BC5E46" w:rsidRPr="004A6A6B" w:rsidTr="003C5944">
        <w:tc>
          <w:tcPr>
            <w:tcW w:w="1242" w:type="dxa"/>
            <w:shd w:val="clear" w:color="auto" w:fill="FDE9D9" w:themeFill="accent6" w:themeFillTint="33"/>
          </w:tcPr>
          <w:p w:rsidR="00BC5E46" w:rsidRPr="00BC5E46" w:rsidRDefault="00BC5E46" w:rsidP="003C5944">
            <w:pPr>
              <w:rPr>
                <w:b/>
              </w:rPr>
            </w:pPr>
            <w:r w:rsidRPr="00BC5E46">
              <w:rPr>
                <w:b/>
              </w:rPr>
              <w:t>Interno (I)</w:t>
            </w:r>
          </w:p>
        </w:tc>
        <w:tc>
          <w:tcPr>
            <w:tcW w:w="7812" w:type="dxa"/>
            <w:gridSpan w:val="4"/>
          </w:tcPr>
          <w:p w:rsidR="00BC5E46" w:rsidRPr="004A6A6B" w:rsidRDefault="00BC5E46" w:rsidP="003C5944">
            <w:pPr>
              <w:jc w:val="both"/>
            </w:pPr>
            <w:r>
              <w:t>Son los factores ambientales internos de la empresa, las dependencias del proyecto con otros proyectos de la empresa, los recursos materiales, el personal, la financiación y las prioridades del negocio.</w:t>
            </w:r>
          </w:p>
        </w:tc>
      </w:tr>
      <w:tr w:rsidR="004601E5" w:rsidTr="004601E5">
        <w:trPr>
          <w:gridAfter w:val="1"/>
          <w:wAfter w:w="15" w:type="dxa"/>
        </w:trPr>
        <w:tc>
          <w:tcPr>
            <w:tcW w:w="9039" w:type="dxa"/>
            <w:gridSpan w:val="4"/>
          </w:tcPr>
          <w:p w:rsidR="004601E5" w:rsidRDefault="004601E5" w:rsidP="004601E5"/>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4601E5">
            <w:pPr>
              <w:pStyle w:val="xTitulo1"/>
              <w:numPr>
                <w:ilvl w:val="2"/>
                <w:numId w:val="4"/>
              </w:numPr>
            </w:pPr>
            <w:bookmarkStart w:id="91" w:name="_Toc383074866"/>
            <w:r>
              <w:lastRenderedPageBreak/>
              <w:t>Tolerancia al Riesgo</w:t>
            </w:r>
            <w:bookmarkEnd w:id="91"/>
          </w:p>
        </w:tc>
      </w:tr>
      <w:tr w:rsidR="004601E5" w:rsidTr="004601E5">
        <w:trPr>
          <w:gridAfter w:val="1"/>
          <w:wAfter w:w="15" w:type="dxa"/>
        </w:trPr>
        <w:tc>
          <w:tcPr>
            <w:tcW w:w="9039" w:type="dxa"/>
            <w:gridSpan w:val="4"/>
          </w:tcPr>
          <w:p w:rsidR="004601E5" w:rsidRDefault="00BC5E46" w:rsidP="00BC5E46">
            <w:pPr>
              <w:ind w:left="1416"/>
            </w:pPr>
            <w:r>
              <w:t>La tolerancia al riesgo se revisará con el Comité Ejecutivo de acuerdo al impacto del mismo y se determinará si la empresa está dispuesta a asumir el riesgo y/o su mitigación.</w:t>
            </w:r>
          </w:p>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4601E5">
            <w:pPr>
              <w:pStyle w:val="xTitulo1"/>
              <w:numPr>
                <w:ilvl w:val="2"/>
                <w:numId w:val="4"/>
              </w:numPr>
            </w:pPr>
            <w:bookmarkStart w:id="92" w:name="_Toc383074867"/>
            <w:r>
              <w:t>Definiciones de Probabilidad</w:t>
            </w:r>
            <w:bookmarkEnd w:id="92"/>
          </w:p>
        </w:tc>
      </w:tr>
      <w:tr w:rsidR="004601E5" w:rsidRPr="00556E40" w:rsidTr="00BC5E46">
        <w:trPr>
          <w:gridAfter w:val="1"/>
          <w:wAfter w:w="15" w:type="dxa"/>
        </w:trPr>
        <w:tc>
          <w:tcPr>
            <w:tcW w:w="1526" w:type="dxa"/>
            <w:gridSpan w:val="2"/>
            <w:shd w:val="clear" w:color="auto" w:fill="FABF8F" w:themeFill="accent6" w:themeFillTint="99"/>
          </w:tcPr>
          <w:p w:rsidR="004601E5" w:rsidRPr="00556E40" w:rsidRDefault="004601E5" w:rsidP="004601E5">
            <w:pPr>
              <w:rPr>
                <w:b/>
              </w:rPr>
            </w:pPr>
            <w:r w:rsidRPr="00556E40">
              <w:rPr>
                <w:b/>
              </w:rPr>
              <w:t>Término</w:t>
            </w:r>
          </w:p>
        </w:tc>
        <w:tc>
          <w:tcPr>
            <w:tcW w:w="7513" w:type="dxa"/>
            <w:gridSpan w:val="2"/>
            <w:shd w:val="clear" w:color="auto" w:fill="FABF8F" w:themeFill="accent6" w:themeFillTint="99"/>
          </w:tcPr>
          <w:p w:rsidR="004601E5" w:rsidRPr="00556E40" w:rsidRDefault="004601E5" w:rsidP="004601E5">
            <w:pPr>
              <w:rPr>
                <w:b/>
              </w:rPr>
            </w:pPr>
            <w:r w:rsidRPr="00556E40">
              <w:rPr>
                <w:b/>
              </w:rPr>
              <w:t>Descripción</w:t>
            </w:r>
          </w:p>
        </w:tc>
      </w:tr>
      <w:tr w:rsidR="00BC5E46" w:rsidTr="003C5944">
        <w:trPr>
          <w:gridAfter w:val="1"/>
          <w:wAfter w:w="15" w:type="dxa"/>
        </w:trPr>
        <w:tc>
          <w:tcPr>
            <w:tcW w:w="1526" w:type="dxa"/>
            <w:gridSpan w:val="2"/>
            <w:shd w:val="clear" w:color="auto" w:fill="FDE9D9" w:themeFill="accent6" w:themeFillTint="33"/>
          </w:tcPr>
          <w:p w:rsidR="00BC5E46" w:rsidRPr="004A6A6B" w:rsidRDefault="00BC5E46" w:rsidP="003C5944">
            <w:r>
              <w:t>Muy alto (5)</w:t>
            </w:r>
          </w:p>
        </w:tc>
        <w:tc>
          <w:tcPr>
            <w:tcW w:w="7513" w:type="dxa"/>
            <w:gridSpan w:val="2"/>
          </w:tcPr>
          <w:p w:rsidR="00BC5E46" w:rsidRDefault="00BC5E46" w:rsidP="003C5944">
            <w:r>
              <w:t>Es muy posible que ocurra: 81% o más de probabilidad</w:t>
            </w:r>
          </w:p>
        </w:tc>
      </w:tr>
      <w:tr w:rsidR="00BC5E46" w:rsidTr="003C5944">
        <w:trPr>
          <w:gridAfter w:val="1"/>
          <w:wAfter w:w="15" w:type="dxa"/>
        </w:trPr>
        <w:tc>
          <w:tcPr>
            <w:tcW w:w="1526" w:type="dxa"/>
            <w:gridSpan w:val="2"/>
            <w:shd w:val="clear" w:color="auto" w:fill="FDE9D9" w:themeFill="accent6" w:themeFillTint="33"/>
          </w:tcPr>
          <w:p w:rsidR="00BC5E46" w:rsidRPr="004A6A6B" w:rsidRDefault="00BC5E46" w:rsidP="003C5944">
            <w:r>
              <w:t>Alto (4)</w:t>
            </w:r>
          </w:p>
        </w:tc>
        <w:tc>
          <w:tcPr>
            <w:tcW w:w="7513" w:type="dxa"/>
            <w:gridSpan w:val="2"/>
          </w:tcPr>
          <w:p w:rsidR="00BC5E46" w:rsidRDefault="00BC5E46" w:rsidP="003C5944">
            <w:r>
              <w:t>El evento puede ocurrir: 61% al 80% de probabilidad</w:t>
            </w:r>
          </w:p>
        </w:tc>
      </w:tr>
      <w:tr w:rsidR="00BC5E46" w:rsidTr="003C5944">
        <w:trPr>
          <w:gridAfter w:val="1"/>
          <w:wAfter w:w="15" w:type="dxa"/>
        </w:trPr>
        <w:tc>
          <w:tcPr>
            <w:tcW w:w="1526" w:type="dxa"/>
            <w:gridSpan w:val="2"/>
            <w:shd w:val="clear" w:color="auto" w:fill="FDE9D9" w:themeFill="accent6" w:themeFillTint="33"/>
          </w:tcPr>
          <w:p w:rsidR="00BC5E46" w:rsidRPr="004A6A6B" w:rsidRDefault="00BC5E46" w:rsidP="003C5944">
            <w:r>
              <w:t>Medio  (3)</w:t>
            </w:r>
          </w:p>
        </w:tc>
        <w:tc>
          <w:tcPr>
            <w:tcW w:w="7513" w:type="dxa"/>
            <w:gridSpan w:val="2"/>
          </w:tcPr>
          <w:p w:rsidR="00BC5E46" w:rsidRDefault="00BC5E46" w:rsidP="003C5944">
            <w:r>
              <w:t>El evento puede ocurrir: 41% al 60% de probabilidad</w:t>
            </w:r>
          </w:p>
        </w:tc>
      </w:tr>
      <w:tr w:rsidR="00BC5E46" w:rsidTr="003C5944">
        <w:trPr>
          <w:gridAfter w:val="1"/>
          <w:wAfter w:w="15" w:type="dxa"/>
        </w:trPr>
        <w:tc>
          <w:tcPr>
            <w:tcW w:w="1526" w:type="dxa"/>
            <w:gridSpan w:val="2"/>
            <w:shd w:val="clear" w:color="auto" w:fill="FDE9D9" w:themeFill="accent6" w:themeFillTint="33"/>
          </w:tcPr>
          <w:p w:rsidR="00BC5E46" w:rsidRPr="004A6A6B" w:rsidRDefault="00BC5E46" w:rsidP="003C5944">
            <w:r>
              <w:t>Bajo (2)</w:t>
            </w:r>
          </w:p>
        </w:tc>
        <w:tc>
          <w:tcPr>
            <w:tcW w:w="7513" w:type="dxa"/>
            <w:gridSpan w:val="2"/>
          </w:tcPr>
          <w:p w:rsidR="00BC5E46" w:rsidRDefault="00BC5E46" w:rsidP="003C5944">
            <w:r>
              <w:t>El evento puede ocurrir: 21% al 40% de probabilidad</w:t>
            </w:r>
          </w:p>
        </w:tc>
      </w:tr>
      <w:tr w:rsidR="00BC5E46" w:rsidTr="003C5944">
        <w:trPr>
          <w:gridAfter w:val="1"/>
          <w:wAfter w:w="15" w:type="dxa"/>
        </w:trPr>
        <w:tc>
          <w:tcPr>
            <w:tcW w:w="1526" w:type="dxa"/>
            <w:gridSpan w:val="2"/>
            <w:shd w:val="clear" w:color="auto" w:fill="FDE9D9" w:themeFill="accent6" w:themeFillTint="33"/>
          </w:tcPr>
          <w:p w:rsidR="00BC5E46" w:rsidRPr="004A6A6B" w:rsidRDefault="00BC5E46" w:rsidP="003C5944">
            <w:r>
              <w:t>Muy bajo (1)</w:t>
            </w:r>
          </w:p>
        </w:tc>
        <w:tc>
          <w:tcPr>
            <w:tcW w:w="7513" w:type="dxa"/>
            <w:gridSpan w:val="2"/>
          </w:tcPr>
          <w:p w:rsidR="00BC5E46" w:rsidRDefault="00BC5E46" w:rsidP="003C5944">
            <w:r>
              <w:t>Es difícil que ocurra: 1% al 20% de probabilidad</w:t>
            </w:r>
          </w:p>
        </w:tc>
      </w:tr>
      <w:tr w:rsidR="004601E5" w:rsidTr="004601E5">
        <w:trPr>
          <w:gridAfter w:val="1"/>
          <w:wAfter w:w="15" w:type="dxa"/>
        </w:trPr>
        <w:tc>
          <w:tcPr>
            <w:tcW w:w="2093" w:type="dxa"/>
            <w:gridSpan w:val="3"/>
          </w:tcPr>
          <w:p w:rsidR="004601E5" w:rsidRDefault="004601E5" w:rsidP="004601E5"/>
        </w:tc>
        <w:tc>
          <w:tcPr>
            <w:tcW w:w="6946" w:type="dxa"/>
          </w:tcPr>
          <w:p w:rsidR="004601E5" w:rsidRDefault="004601E5" w:rsidP="004601E5"/>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4601E5">
            <w:pPr>
              <w:pStyle w:val="xTitulo1"/>
              <w:numPr>
                <w:ilvl w:val="2"/>
                <w:numId w:val="4"/>
              </w:numPr>
            </w:pPr>
            <w:bookmarkStart w:id="93" w:name="_Toc383074868"/>
            <w:r>
              <w:t>Definiciones de Impacto por Objetivo</w:t>
            </w:r>
            <w:bookmarkEnd w:id="93"/>
          </w:p>
        </w:tc>
      </w:tr>
      <w:tr w:rsidR="00887F73" w:rsidTr="003C5944">
        <w:trPr>
          <w:gridAfter w:val="1"/>
          <w:wAfter w:w="15" w:type="dxa"/>
        </w:trPr>
        <w:tc>
          <w:tcPr>
            <w:tcW w:w="9039" w:type="dxa"/>
            <w:gridSpan w:val="4"/>
          </w:tcPr>
          <w:p w:rsidR="00887F73" w:rsidRDefault="00887F73" w:rsidP="004601E5"/>
          <w:p w:rsidR="00887F73" w:rsidRDefault="00887F73" w:rsidP="00887F73">
            <w:pPr>
              <w:jc w:val="both"/>
            </w:pPr>
            <w:r>
              <w:t>Se asignarán valores de acuerdo a rangos preestablecidos que se clasificarán bajo las siguientes perspectivas.</w:t>
            </w:r>
          </w:p>
          <w:p w:rsidR="00887F73" w:rsidRDefault="00887F73" w:rsidP="00887F73"/>
          <w:tbl>
            <w:tblPr>
              <w:tblStyle w:val="Tablaconcuadrcula"/>
              <w:tblW w:w="0" w:type="auto"/>
              <w:tblLook w:val="04A0" w:firstRow="1" w:lastRow="0" w:firstColumn="1" w:lastColumn="0" w:noHBand="0" w:noVBand="1"/>
            </w:tblPr>
            <w:tblGrid>
              <w:gridCol w:w="1413"/>
              <w:gridCol w:w="7371"/>
            </w:tblGrid>
            <w:tr w:rsidR="00887F73" w:rsidRPr="00086CDA" w:rsidTr="003C5944">
              <w:tc>
                <w:tcPr>
                  <w:tcW w:w="8784" w:type="dxa"/>
                  <w:gridSpan w:val="2"/>
                  <w:shd w:val="clear" w:color="auto" w:fill="F79646" w:themeFill="accent6"/>
                </w:tcPr>
                <w:p w:rsidR="00887F73" w:rsidRPr="00375AFB" w:rsidRDefault="00887F73" w:rsidP="00887F73">
                  <w:pPr>
                    <w:pStyle w:val="xTitulo1"/>
                    <w:numPr>
                      <w:ilvl w:val="3"/>
                      <w:numId w:val="4"/>
                    </w:numPr>
                  </w:pPr>
                  <w:bookmarkStart w:id="94" w:name="_Toc303699014"/>
                  <w:bookmarkStart w:id="95" w:name="_Toc383074869"/>
                  <w:r>
                    <w:t>En el Alcance</w:t>
                  </w:r>
                  <w:bookmarkEnd w:id="94"/>
                  <w:bookmarkEnd w:id="95"/>
                </w:p>
              </w:tc>
            </w:tr>
            <w:tr w:rsidR="00887F73" w:rsidRPr="004A6A6B" w:rsidTr="003C5944">
              <w:tc>
                <w:tcPr>
                  <w:tcW w:w="1413" w:type="dxa"/>
                  <w:shd w:val="clear" w:color="auto" w:fill="FDE9D9" w:themeFill="accent6" w:themeFillTint="33"/>
                </w:tcPr>
                <w:p w:rsidR="00887F73" w:rsidRPr="004A6A6B" w:rsidRDefault="00887F73" w:rsidP="003C5944">
                  <w:r>
                    <w:t>Muy alto (5)</w:t>
                  </w:r>
                </w:p>
              </w:tc>
              <w:tc>
                <w:tcPr>
                  <w:tcW w:w="7371" w:type="dxa"/>
                </w:tcPr>
                <w:p w:rsidR="00887F73" w:rsidRPr="004A6A6B" w:rsidRDefault="00887F73" w:rsidP="003C5944">
                  <w:r>
                    <w:t>El producto no alcance los objetivos y es inservible</w:t>
                  </w:r>
                </w:p>
              </w:tc>
            </w:tr>
            <w:tr w:rsidR="00887F73" w:rsidRPr="004A6A6B" w:rsidTr="003C5944">
              <w:tc>
                <w:tcPr>
                  <w:tcW w:w="1413" w:type="dxa"/>
                  <w:shd w:val="clear" w:color="auto" w:fill="FDE9D9" w:themeFill="accent6" w:themeFillTint="33"/>
                </w:tcPr>
                <w:p w:rsidR="00887F73" w:rsidRPr="004A6A6B" w:rsidRDefault="00887F73" w:rsidP="003C5944">
                  <w:r>
                    <w:t>Alto (4)</w:t>
                  </w:r>
                </w:p>
              </w:tc>
              <w:tc>
                <w:tcPr>
                  <w:tcW w:w="7371" w:type="dxa"/>
                </w:tcPr>
                <w:p w:rsidR="00887F73" w:rsidRPr="004A6A6B" w:rsidRDefault="00887F73" w:rsidP="003C5944">
                  <w:r>
                    <w:t>El producto es deficiente en varios requerimientos esenciales</w:t>
                  </w:r>
                </w:p>
              </w:tc>
            </w:tr>
            <w:tr w:rsidR="00887F73" w:rsidRPr="004A6A6B" w:rsidTr="003C5944">
              <w:tc>
                <w:tcPr>
                  <w:tcW w:w="1413" w:type="dxa"/>
                  <w:shd w:val="clear" w:color="auto" w:fill="FDE9D9" w:themeFill="accent6" w:themeFillTint="33"/>
                </w:tcPr>
                <w:p w:rsidR="00887F73" w:rsidRPr="004A6A6B" w:rsidRDefault="00887F73" w:rsidP="003C5944">
                  <w:r>
                    <w:t>Medio  (3)</w:t>
                  </w:r>
                </w:p>
              </w:tc>
              <w:tc>
                <w:tcPr>
                  <w:tcW w:w="7371" w:type="dxa"/>
                </w:tcPr>
                <w:p w:rsidR="00887F73" w:rsidRPr="004A6A6B" w:rsidRDefault="00887F73" w:rsidP="003C5944">
                  <w:r>
                    <w:t>El producto es deficiente en un requerimiento mayor o varios requerimientos menores</w:t>
                  </w:r>
                </w:p>
              </w:tc>
            </w:tr>
            <w:tr w:rsidR="00887F73" w:rsidRPr="004A6A6B" w:rsidTr="003C5944">
              <w:tc>
                <w:tcPr>
                  <w:tcW w:w="1413" w:type="dxa"/>
                  <w:shd w:val="clear" w:color="auto" w:fill="FDE9D9" w:themeFill="accent6" w:themeFillTint="33"/>
                </w:tcPr>
                <w:p w:rsidR="00887F73" w:rsidRPr="004A6A6B" w:rsidRDefault="00887F73" w:rsidP="003C5944">
                  <w:r>
                    <w:t>Bajo (2)</w:t>
                  </w:r>
                </w:p>
              </w:tc>
              <w:tc>
                <w:tcPr>
                  <w:tcW w:w="7371" w:type="dxa"/>
                </w:tcPr>
                <w:p w:rsidR="00887F73" w:rsidRPr="004A6A6B" w:rsidRDefault="00887F73" w:rsidP="003C5944">
                  <w:r>
                    <w:t>El producto es deficiente en unos pocos requerimientos menores</w:t>
                  </w:r>
                </w:p>
              </w:tc>
            </w:tr>
            <w:tr w:rsidR="00887F73" w:rsidRPr="004A6A6B" w:rsidTr="003C5944">
              <w:tc>
                <w:tcPr>
                  <w:tcW w:w="1413" w:type="dxa"/>
                  <w:shd w:val="clear" w:color="auto" w:fill="FDE9D9" w:themeFill="accent6" w:themeFillTint="33"/>
                </w:tcPr>
                <w:p w:rsidR="00887F73" w:rsidRPr="004A6A6B" w:rsidRDefault="00887F73" w:rsidP="003C5944">
                  <w:r>
                    <w:t>Muy bajo (1)</w:t>
                  </w:r>
                </w:p>
              </w:tc>
              <w:tc>
                <w:tcPr>
                  <w:tcW w:w="7371" w:type="dxa"/>
                </w:tcPr>
                <w:p w:rsidR="00887F73" w:rsidRPr="004A6A6B" w:rsidRDefault="00887F73" w:rsidP="003C5944">
                  <w:r>
                    <w:t>Mínima desviación en los requerimientos</w:t>
                  </w:r>
                </w:p>
              </w:tc>
            </w:tr>
          </w:tbl>
          <w:p w:rsidR="00887F73" w:rsidRDefault="00887F73" w:rsidP="00887F73"/>
          <w:tbl>
            <w:tblPr>
              <w:tblStyle w:val="Tablaconcuadrcula"/>
              <w:tblW w:w="0" w:type="auto"/>
              <w:tblLook w:val="04A0" w:firstRow="1" w:lastRow="0" w:firstColumn="1" w:lastColumn="0" w:noHBand="0" w:noVBand="1"/>
            </w:tblPr>
            <w:tblGrid>
              <w:gridCol w:w="1413"/>
              <w:gridCol w:w="7400"/>
            </w:tblGrid>
            <w:tr w:rsidR="00887F73" w:rsidRPr="00086CDA" w:rsidTr="003C5944">
              <w:tc>
                <w:tcPr>
                  <w:tcW w:w="8813" w:type="dxa"/>
                  <w:gridSpan w:val="2"/>
                  <w:shd w:val="clear" w:color="auto" w:fill="F79646" w:themeFill="accent6"/>
                </w:tcPr>
                <w:p w:rsidR="00887F73" w:rsidRPr="00375AFB" w:rsidRDefault="00887F73" w:rsidP="00887F73">
                  <w:pPr>
                    <w:pStyle w:val="xTitulo1"/>
                    <w:numPr>
                      <w:ilvl w:val="3"/>
                      <w:numId w:val="4"/>
                    </w:numPr>
                  </w:pPr>
                  <w:bookmarkStart w:id="96" w:name="_Toc303699015"/>
                  <w:bookmarkStart w:id="97" w:name="_Toc383074870"/>
                  <w:r>
                    <w:t>En la calidad</w:t>
                  </w:r>
                  <w:bookmarkEnd w:id="96"/>
                  <w:bookmarkEnd w:id="97"/>
                </w:p>
              </w:tc>
            </w:tr>
            <w:tr w:rsidR="00887F73" w:rsidTr="003C5944">
              <w:tc>
                <w:tcPr>
                  <w:tcW w:w="1413" w:type="dxa"/>
                  <w:shd w:val="clear" w:color="auto" w:fill="FDE9D9" w:themeFill="accent6" w:themeFillTint="33"/>
                </w:tcPr>
                <w:p w:rsidR="00887F73" w:rsidRPr="004A6A6B" w:rsidRDefault="00887F73" w:rsidP="003C5944">
                  <w:r>
                    <w:t>Muy alto (5)</w:t>
                  </w:r>
                </w:p>
              </w:tc>
              <w:tc>
                <w:tcPr>
                  <w:tcW w:w="7400" w:type="dxa"/>
                </w:tcPr>
                <w:p w:rsidR="00887F73" w:rsidRDefault="00887F73" w:rsidP="003C5944">
                  <w:r>
                    <w:t>El desempeño está significativamente por debajo de los objetivos y hace que el producto sea inservible</w:t>
                  </w:r>
                </w:p>
              </w:tc>
            </w:tr>
            <w:tr w:rsidR="00887F73" w:rsidTr="003C5944">
              <w:tc>
                <w:tcPr>
                  <w:tcW w:w="1413" w:type="dxa"/>
                  <w:shd w:val="clear" w:color="auto" w:fill="FDE9D9" w:themeFill="accent6" w:themeFillTint="33"/>
                </w:tcPr>
                <w:p w:rsidR="00887F73" w:rsidRPr="004A6A6B" w:rsidRDefault="00887F73" w:rsidP="003C5944">
                  <w:r>
                    <w:t>Alto (4)</w:t>
                  </w:r>
                </w:p>
              </w:tc>
              <w:tc>
                <w:tcPr>
                  <w:tcW w:w="7400" w:type="dxa"/>
                </w:tcPr>
                <w:p w:rsidR="00887F73" w:rsidRDefault="00887F73" w:rsidP="003C5944">
                  <w:r>
                    <w:t>Grandes aspectos de desempeño no alcanzan los requerimientos</w:t>
                  </w:r>
                </w:p>
              </w:tc>
            </w:tr>
            <w:tr w:rsidR="00887F73" w:rsidTr="003C5944">
              <w:tc>
                <w:tcPr>
                  <w:tcW w:w="1413" w:type="dxa"/>
                  <w:shd w:val="clear" w:color="auto" w:fill="FDE9D9" w:themeFill="accent6" w:themeFillTint="33"/>
                </w:tcPr>
                <w:p w:rsidR="00887F73" w:rsidRPr="004A6A6B" w:rsidRDefault="00887F73" w:rsidP="003C5944">
                  <w:r>
                    <w:t>Medio  (3)</w:t>
                  </w:r>
                </w:p>
              </w:tc>
              <w:tc>
                <w:tcPr>
                  <w:tcW w:w="7400" w:type="dxa"/>
                </w:tcPr>
                <w:p w:rsidR="00887F73" w:rsidRDefault="00887F73" w:rsidP="003C5944">
                  <w:r>
                    <w:t>Al menos un requerimiento de desempeño es significativamente deficiente</w:t>
                  </w:r>
                </w:p>
              </w:tc>
            </w:tr>
            <w:tr w:rsidR="00887F73" w:rsidTr="003C5944">
              <w:tc>
                <w:tcPr>
                  <w:tcW w:w="1413" w:type="dxa"/>
                  <w:shd w:val="clear" w:color="auto" w:fill="FDE9D9" w:themeFill="accent6" w:themeFillTint="33"/>
                </w:tcPr>
                <w:p w:rsidR="00887F73" w:rsidRPr="004A6A6B" w:rsidRDefault="00887F73" w:rsidP="003C5944">
                  <w:r>
                    <w:t>Bajo (2)</w:t>
                  </w:r>
                </w:p>
              </w:tc>
              <w:tc>
                <w:tcPr>
                  <w:tcW w:w="7400" w:type="dxa"/>
                </w:tcPr>
                <w:p w:rsidR="00887F73" w:rsidRDefault="00887F73" w:rsidP="003C5944">
                  <w:r>
                    <w:t>Hay una desviación menor en el desempeño</w:t>
                  </w:r>
                </w:p>
              </w:tc>
            </w:tr>
            <w:tr w:rsidR="00887F73" w:rsidTr="003C5944">
              <w:tc>
                <w:tcPr>
                  <w:tcW w:w="1413" w:type="dxa"/>
                  <w:shd w:val="clear" w:color="auto" w:fill="FDE9D9" w:themeFill="accent6" w:themeFillTint="33"/>
                </w:tcPr>
                <w:p w:rsidR="00887F73" w:rsidRPr="004A6A6B" w:rsidRDefault="00887F73" w:rsidP="003C5944">
                  <w:r>
                    <w:t>Muy bajo (1)</w:t>
                  </w:r>
                </w:p>
              </w:tc>
              <w:tc>
                <w:tcPr>
                  <w:tcW w:w="7400" w:type="dxa"/>
                </w:tcPr>
                <w:p w:rsidR="00887F73" w:rsidRDefault="00887F73" w:rsidP="003C5944">
                  <w:r>
                    <w:t>Mínima desviación en el desempeño</w:t>
                  </w:r>
                </w:p>
              </w:tc>
            </w:tr>
          </w:tbl>
          <w:p w:rsidR="00887F73" w:rsidRDefault="00887F73" w:rsidP="00887F73"/>
          <w:tbl>
            <w:tblPr>
              <w:tblStyle w:val="Tablaconcuadrcula"/>
              <w:tblW w:w="0" w:type="auto"/>
              <w:tblLook w:val="04A0" w:firstRow="1" w:lastRow="0" w:firstColumn="1" w:lastColumn="0" w:noHBand="0" w:noVBand="1"/>
            </w:tblPr>
            <w:tblGrid>
              <w:gridCol w:w="1413"/>
              <w:gridCol w:w="7400"/>
            </w:tblGrid>
            <w:tr w:rsidR="00887F73" w:rsidRPr="00086CDA" w:rsidTr="003C5944">
              <w:tc>
                <w:tcPr>
                  <w:tcW w:w="8813" w:type="dxa"/>
                  <w:gridSpan w:val="2"/>
                  <w:shd w:val="clear" w:color="auto" w:fill="F79646" w:themeFill="accent6"/>
                </w:tcPr>
                <w:p w:rsidR="00887F73" w:rsidRPr="00375AFB" w:rsidRDefault="00887F73" w:rsidP="00887F73">
                  <w:pPr>
                    <w:pStyle w:val="xTitulo1"/>
                    <w:numPr>
                      <w:ilvl w:val="3"/>
                      <w:numId w:val="4"/>
                    </w:numPr>
                  </w:pPr>
                  <w:bookmarkStart w:id="98" w:name="_Toc303699016"/>
                  <w:bookmarkStart w:id="99" w:name="_Toc383074871"/>
                  <w:r>
                    <w:t>En el calendario</w:t>
                  </w:r>
                  <w:bookmarkEnd w:id="98"/>
                  <w:bookmarkEnd w:id="99"/>
                </w:p>
              </w:tc>
            </w:tr>
            <w:tr w:rsidR="00887F73" w:rsidTr="003C5944">
              <w:tc>
                <w:tcPr>
                  <w:tcW w:w="1413" w:type="dxa"/>
                  <w:shd w:val="clear" w:color="auto" w:fill="FDE9D9" w:themeFill="accent6" w:themeFillTint="33"/>
                </w:tcPr>
                <w:p w:rsidR="00887F73" w:rsidRPr="004A6A6B" w:rsidRDefault="00887F73" w:rsidP="003C5944">
                  <w:r>
                    <w:t>Muy alto (5)</w:t>
                  </w:r>
                </w:p>
              </w:tc>
              <w:tc>
                <w:tcPr>
                  <w:tcW w:w="7400" w:type="dxa"/>
                </w:tcPr>
                <w:p w:rsidR="00887F73" w:rsidRDefault="00887F73" w:rsidP="003C5944">
                  <w:r>
                    <w:t>Incremento del 20% en el calendario</w:t>
                  </w:r>
                </w:p>
              </w:tc>
            </w:tr>
            <w:tr w:rsidR="00887F73" w:rsidTr="003C5944">
              <w:tc>
                <w:tcPr>
                  <w:tcW w:w="1413" w:type="dxa"/>
                  <w:shd w:val="clear" w:color="auto" w:fill="FDE9D9" w:themeFill="accent6" w:themeFillTint="33"/>
                </w:tcPr>
                <w:p w:rsidR="00887F73" w:rsidRPr="004A6A6B" w:rsidRDefault="00887F73" w:rsidP="003C5944">
                  <w:r>
                    <w:t>Alto (4)</w:t>
                  </w:r>
                </w:p>
              </w:tc>
              <w:tc>
                <w:tcPr>
                  <w:tcW w:w="7400" w:type="dxa"/>
                </w:tcPr>
                <w:p w:rsidR="00887F73" w:rsidRDefault="00887F73" w:rsidP="003C5944">
                  <w:r>
                    <w:t>Entre el 10% y 20% de incremento</w:t>
                  </w:r>
                </w:p>
              </w:tc>
            </w:tr>
            <w:tr w:rsidR="00887F73" w:rsidTr="003C5944">
              <w:tc>
                <w:tcPr>
                  <w:tcW w:w="1413" w:type="dxa"/>
                  <w:shd w:val="clear" w:color="auto" w:fill="FDE9D9" w:themeFill="accent6" w:themeFillTint="33"/>
                </w:tcPr>
                <w:p w:rsidR="00887F73" w:rsidRPr="004A6A6B" w:rsidRDefault="00887F73" w:rsidP="003C5944">
                  <w:r>
                    <w:t>Medio  (3)</w:t>
                  </w:r>
                </w:p>
              </w:tc>
              <w:tc>
                <w:tcPr>
                  <w:tcW w:w="7400" w:type="dxa"/>
                </w:tcPr>
                <w:p w:rsidR="00887F73" w:rsidRDefault="00887F73" w:rsidP="003C5944">
                  <w:r>
                    <w:t>Entre 5% y 10% de incremento</w:t>
                  </w:r>
                </w:p>
              </w:tc>
            </w:tr>
            <w:tr w:rsidR="00887F73" w:rsidTr="003C5944">
              <w:tc>
                <w:tcPr>
                  <w:tcW w:w="1413" w:type="dxa"/>
                  <w:shd w:val="clear" w:color="auto" w:fill="FDE9D9" w:themeFill="accent6" w:themeFillTint="33"/>
                </w:tcPr>
                <w:p w:rsidR="00887F73" w:rsidRPr="004A6A6B" w:rsidRDefault="00887F73" w:rsidP="003C5944">
                  <w:r>
                    <w:t>Bajo (2)</w:t>
                  </w:r>
                </w:p>
              </w:tc>
              <w:tc>
                <w:tcPr>
                  <w:tcW w:w="7400" w:type="dxa"/>
                </w:tcPr>
                <w:p w:rsidR="00887F73" w:rsidRDefault="00887F73" w:rsidP="003C5944">
                  <w:r>
                    <w:t>Entre el 1% y 5 % de incremento o problemas en rutas no críticas</w:t>
                  </w:r>
                </w:p>
              </w:tc>
            </w:tr>
            <w:tr w:rsidR="00887F73" w:rsidTr="003C5944">
              <w:tc>
                <w:tcPr>
                  <w:tcW w:w="1413" w:type="dxa"/>
                  <w:shd w:val="clear" w:color="auto" w:fill="FDE9D9" w:themeFill="accent6" w:themeFillTint="33"/>
                </w:tcPr>
                <w:p w:rsidR="00887F73" w:rsidRPr="004A6A6B" w:rsidRDefault="00887F73" w:rsidP="003C5944">
                  <w:r>
                    <w:t>Muy bajo (1)</w:t>
                  </w:r>
                </w:p>
              </w:tc>
              <w:tc>
                <w:tcPr>
                  <w:tcW w:w="7400" w:type="dxa"/>
                </w:tcPr>
                <w:p w:rsidR="00887F73" w:rsidRDefault="00887F73" w:rsidP="003C5944">
                  <w:r>
                    <w:t>Desviaciones en actividades no críticas que se pueden corregir con sus reservas</w:t>
                  </w:r>
                </w:p>
              </w:tc>
            </w:tr>
          </w:tbl>
          <w:p w:rsidR="00887F73" w:rsidRDefault="00887F73" w:rsidP="00887F73"/>
          <w:tbl>
            <w:tblPr>
              <w:tblStyle w:val="Tablaconcuadrcula"/>
              <w:tblW w:w="0" w:type="auto"/>
              <w:tblLook w:val="04A0" w:firstRow="1" w:lastRow="0" w:firstColumn="1" w:lastColumn="0" w:noHBand="0" w:noVBand="1"/>
            </w:tblPr>
            <w:tblGrid>
              <w:gridCol w:w="1413"/>
              <w:gridCol w:w="7400"/>
            </w:tblGrid>
            <w:tr w:rsidR="00887F73" w:rsidRPr="00086CDA" w:rsidTr="003C5944">
              <w:tc>
                <w:tcPr>
                  <w:tcW w:w="8813" w:type="dxa"/>
                  <w:gridSpan w:val="2"/>
                  <w:shd w:val="clear" w:color="auto" w:fill="F79646" w:themeFill="accent6"/>
                </w:tcPr>
                <w:p w:rsidR="00887F73" w:rsidRPr="00375AFB" w:rsidRDefault="00887F73" w:rsidP="00887F73">
                  <w:pPr>
                    <w:pStyle w:val="xTitulo1"/>
                    <w:numPr>
                      <w:ilvl w:val="3"/>
                      <w:numId w:val="4"/>
                    </w:numPr>
                  </w:pPr>
                  <w:bookmarkStart w:id="100" w:name="_Toc303699017"/>
                  <w:bookmarkStart w:id="101" w:name="_Toc383074872"/>
                  <w:r>
                    <w:t>En el costo</w:t>
                  </w:r>
                  <w:bookmarkEnd w:id="100"/>
                  <w:bookmarkEnd w:id="101"/>
                </w:p>
              </w:tc>
            </w:tr>
            <w:tr w:rsidR="00887F73" w:rsidTr="003C5944">
              <w:tc>
                <w:tcPr>
                  <w:tcW w:w="1413" w:type="dxa"/>
                  <w:shd w:val="clear" w:color="auto" w:fill="FDE9D9" w:themeFill="accent6" w:themeFillTint="33"/>
                </w:tcPr>
                <w:p w:rsidR="00887F73" w:rsidRPr="004A6A6B" w:rsidRDefault="00887F73" w:rsidP="003C5944">
                  <w:r>
                    <w:t>Muy alto (5)</w:t>
                  </w:r>
                </w:p>
              </w:tc>
              <w:tc>
                <w:tcPr>
                  <w:tcW w:w="7400" w:type="dxa"/>
                </w:tcPr>
                <w:p w:rsidR="00887F73" w:rsidRDefault="00887F73" w:rsidP="003C5944">
                  <w:r>
                    <w:t>Incremento del 20% en el costo</w:t>
                  </w:r>
                </w:p>
              </w:tc>
            </w:tr>
            <w:tr w:rsidR="00887F73" w:rsidTr="003C5944">
              <w:tc>
                <w:tcPr>
                  <w:tcW w:w="1413" w:type="dxa"/>
                  <w:shd w:val="clear" w:color="auto" w:fill="FDE9D9" w:themeFill="accent6" w:themeFillTint="33"/>
                </w:tcPr>
                <w:p w:rsidR="00887F73" w:rsidRPr="004A6A6B" w:rsidRDefault="00887F73" w:rsidP="003C5944">
                  <w:r>
                    <w:t>Alto (4)</w:t>
                  </w:r>
                </w:p>
              </w:tc>
              <w:tc>
                <w:tcPr>
                  <w:tcW w:w="7400" w:type="dxa"/>
                </w:tcPr>
                <w:p w:rsidR="00887F73" w:rsidRDefault="00887F73" w:rsidP="003C5944">
                  <w:r>
                    <w:t>Entre el 10% y 20% de incremento</w:t>
                  </w:r>
                </w:p>
              </w:tc>
            </w:tr>
            <w:tr w:rsidR="00887F73" w:rsidTr="003C5944">
              <w:tc>
                <w:tcPr>
                  <w:tcW w:w="1413" w:type="dxa"/>
                  <w:shd w:val="clear" w:color="auto" w:fill="FDE9D9" w:themeFill="accent6" w:themeFillTint="33"/>
                </w:tcPr>
                <w:p w:rsidR="00887F73" w:rsidRPr="004A6A6B" w:rsidRDefault="00887F73" w:rsidP="003C5944">
                  <w:r>
                    <w:t>Medio  (3)</w:t>
                  </w:r>
                </w:p>
              </w:tc>
              <w:tc>
                <w:tcPr>
                  <w:tcW w:w="7400" w:type="dxa"/>
                </w:tcPr>
                <w:p w:rsidR="00887F73" w:rsidRDefault="00887F73" w:rsidP="003C5944">
                  <w:r>
                    <w:t>Entre 5% y 10% de incremento</w:t>
                  </w:r>
                </w:p>
              </w:tc>
            </w:tr>
            <w:tr w:rsidR="00887F73" w:rsidTr="003C5944">
              <w:tc>
                <w:tcPr>
                  <w:tcW w:w="1413" w:type="dxa"/>
                  <w:shd w:val="clear" w:color="auto" w:fill="FDE9D9" w:themeFill="accent6" w:themeFillTint="33"/>
                </w:tcPr>
                <w:p w:rsidR="00887F73" w:rsidRPr="004A6A6B" w:rsidRDefault="00887F73" w:rsidP="003C5944">
                  <w:r>
                    <w:t>Bajo (2)</w:t>
                  </w:r>
                </w:p>
              </w:tc>
              <w:tc>
                <w:tcPr>
                  <w:tcW w:w="7400" w:type="dxa"/>
                </w:tcPr>
                <w:p w:rsidR="00887F73" w:rsidRDefault="00887F73" w:rsidP="003C5944">
                  <w:r>
                    <w:t>Se requiere el uso de todo el fondo de contingencia</w:t>
                  </w:r>
                </w:p>
              </w:tc>
            </w:tr>
            <w:tr w:rsidR="00887F73" w:rsidTr="003C5944">
              <w:tc>
                <w:tcPr>
                  <w:tcW w:w="1413" w:type="dxa"/>
                  <w:shd w:val="clear" w:color="auto" w:fill="FDE9D9" w:themeFill="accent6" w:themeFillTint="33"/>
                </w:tcPr>
                <w:p w:rsidR="00887F73" w:rsidRPr="004A6A6B" w:rsidRDefault="00887F73" w:rsidP="003C5944">
                  <w:r>
                    <w:t>Muy bajo (1)</w:t>
                  </w:r>
                </w:p>
              </w:tc>
              <w:tc>
                <w:tcPr>
                  <w:tcW w:w="7400" w:type="dxa"/>
                </w:tcPr>
                <w:p w:rsidR="00887F73" w:rsidRDefault="00887F73" w:rsidP="003C5944">
                  <w:r>
                    <w:t>Se utilizará parte de la contingencia</w:t>
                  </w:r>
                </w:p>
              </w:tc>
            </w:tr>
          </w:tbl>
          <w:p w:rsidR="00887F73" w:rsidRDefault="00887F73" w:rsidP="00887F73"/>
          <w:p w:rsidR="00887F73" w:rsidRDefault="00887F73" w:rsidP="00887F73">
            <w:r>
              <w:t>En el caso de que se tenga impacto en una o más perspectivas, se tomará para la valoración del riesgo siempre el mayor valor obtenido.</w:t>
            </w:r>
          </w:p>
          <w:p w:rsidR="00887F73" w:rsidRDefault="00887F73" w:rsidP="004601E5"/>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887F73">
            <w:pPr>
              <w:pStyle w:val="xTitulo1"/>
              <w:numPr>
                <w:ilvl w:val="2"/>
                <w:numId w:val="17"/>
              </w:numPr>
            </w:pPr>
            <w:bookmarkStart w:id="102" w:name="_Toc383074873"/>
            <w:r>
              <w:lastRenderedPageBreak/>
              <w:t>Matriz de Probabilidad vs. Impacto</w:t>
            </w:r>
            <w:bookmarkEnd w:id="102"/>
          </w:p>
        </w:tc>
      </w:tr>
      <w:tr w:rsidR="004601E5" w:rsidTr="004601E5">
        <w:trPr>
          <w:gridAfter w:val="1"/>
          <w:wAfter w:w="15" w:type="dxa"/>
        </w:trPr>
        <w:tc>
          <w:tcPr>
            <w:tcW w:w="9039" w:type="dxa"/>
            <w:gridSpan w:val="4"/>
          </w:tcPr>
          <w:p w:rsidR="004601E5" w:rsidRDefault="004601E5" w:rsidP="004601E5"/>
          <w:p w:rsidR="004601E5" w:rsidRDefault="004601E5" w:rsidP="004601E5"/>
          <w:tbl>
            <w:tblPr>
              <w:tblStyle w:val="Tablaconcuadrcula"/>
              <w:tblW w:w="0" w:type="auto"/>
              <w:tblLook w:val="04A0" w:firstRow="1" w:lastRow="0" w:firstColumn="1" w:lastColumn="0" w:noHBand="0" w:noVBand="1"/>
            </w:tblPr>
            <w:tblGrid>
              <w:gridCol w:w="1469"/>
              <w:gridCol w:w="1469"/>
              <w:gridCol w:w="1468"/>
              <w:gridCol w:w="1469"/>
              <w:gridCol w:w="1469"/>
              <w:gridCol w:w="1469"/>
            </w:tblGrid>
            <w:tr w:rsidR="00BC5E46" w:rsidTr="004601E5">
              <w:tc>
                <w:tcPr>
                  <w:tcW w:w="1469" w:type="dxa"/>
                  <w:shd w:val="clear" w:color="auto" w:fill="FFFFFF" w:themeFill="background1"/>
                </w:tcPr>
                <w:p w:rsidR="00BC5E46" w:rsidRPr="00684D94" w:rsidRDefault="00BC5E46" w:rsidP="003C5944">
                  <w:pPr>
                    <w:jc w:val="center"/>
                    <w:rPr>
                      <w:b/>
                    </w:rPr>
                  </w:pPr>
                </w:p>
              </w:tc>
              <w:tc>
                <w:tcPr>
                  <w:tcW w:w="1469" w:type="dxa"/>
                  <w:shd w:val="clear" w:color="auto" w:fill="E36C0A" w:themeFill="accent6" w:themeFillShade="BF"/>
                </w:tcPr>
                <w:p w:rsidR="00BC5E46" w:rsidRPr="00684D94" w:rsidRDefault="00BC5E46" w:rsidP="003C5944">
                  <w:pPr>
                    <w:jc w:val="center"/>
                    <w:rPr>
                      <w:b/>
                    </w:rPr>
                  </w:pPr>
                  <w:r w:rsidRPr="00684D94">
                    <w:rPr>
                      <w:b/>
                    </w:rPr>
                    <w:t>Muy Bajo</w:t>
                  </w:r>
                  <w:r>
                    <w:rPr>
                      <w:b/>
                    </w:rPr>
                    <w:t xml:space="preserve"> (1)</w:t>
                  </w:r>
                </w:p>
              </w:tc>
              <w:tc>
                <w:tcPr>
                  <w:tcW w:w="1468" w:type="dxa"/>
                  <w:shd w:val="clear" w:color="auto" w:fill="E36C0A" w:themeFill="accent6" w:themeFillShade="BF"/>
                </w:tcPr>
                <w:p w:rsidR="00BC5E46" w:rsidRPr="00684D94" w:rsidRDefault="00BC5E46" w:rsidP="003C5944">
                  <w:pPr>
                    <w:jc w:val="center"/>
                    <w:rPr>
                      <w:b/>
                    </w:rPr>
                  </w:pPr>
                  <w:r w:rsidRPr="00684D94">
                    <w:rPr>
                      <w:b/>
                    </w:rPr>
                    <w:t>Bajo</w:t>
                  </w:r>
                  <w:r>
                    <w:rPr>
                      <w:b/>
                    </w:rPr>
                    <w:t xml:space="preserve"> (2)</w:t>
                  </w:r>
                </w:p>
              </w:tc>
              <w:tc>
                <w:tcPr>
                  <w:tcW w:w="1469" w:type="dxa"/>
                  <w:shd w:val="clear" w:color="auto" w:fill="FF0000"/>
                </w:tcPr>
                <w:p w:rsidR="00BC5E46" w:rsidRPr="00684D94" w:rsidRDefault="00BC5E46" w:rsidP="003C5944">
                  <w:pPr>
                    <w:jc w:val="center"/>
                    <w:rPr>
                      <w:b/>
                    </w:rPr>
                  </w:pPr>
                  <w:r w:rsidRPr="00684D94">
                    <w:rPr>
                      <w:b/>
                    </w:rPr>
                    <w:t>Medio</w:t>
                  </w:r>
                  <w:r>
                    <w:rPr>
                      <w:b/>
                    </w:rPr>
                    <w:t xml:space="preserve"> (3)</w:t>
                  </w:r>
                </w:p>
              </w:tc>
              <w:tc>
                <w:tcPr>
                  <w:tcW w:w="1469" w:type="dxa"/>
                  <w:shd w:val="clear" w:color="auto" w:fill="FF0000"/>
                </w:tcPr>
                <w:p w:rsidR="00BC5E46" w:rsidRPr="00684D94" w:rsidRDefault="00BC5E46" w:rsidP="003C5944">
                  <w:pPr>
                    <w:jc w:val="center"/>
                    <w:rPr>
                      <w:b/>
                    </w:rPr>
                  </w:pPr>
                  <w:r w:rsidRPr="00684D94">
                    <w:rPr>
                      <w:b/>
                    </w:rPr>
                    <w:t>Alto</w:t>
                  </w:r>
                  <w:r>
                    <w:rPr>
                      <w:b/>
                    </w:rPr>
                    <w:t xml:space="preserve"> (4)</w:t>
                  </w:r>
                </w:p>
              </w:tc>
              <w:tc>
                <w:tcPr>
                  <w:tcW w:w="1469" w:type="dxa"/>
                  <w:shd w:val="clear" w:color="auto" w:fill="FF0000"/>
                </w:tcPr>
                <w:p w:rsidR="00BC5E46" w:rsidRPr="00684D94" w:rsidRDefault="00BC5E46" w:rsidP="003C5944">
                  <w:pPr>
                    <w:jc w:val="center"/>
                    <w:rPr>
                      <w:b/>
                    </w:rPr>
                  </w:pPr>
                  <w:r w:rsidRPr="00684D94">
                    <w:rPr>
                      <w:b/>
                    </w:rPr>
                    <w:t>Muy Alto</w:t>
                  </w:r>
                  <w:r>
                    <w:rPr>
                      <w:b/>
                    </w:rPr>
                    <w:t xml:space="preserve"> (5)</w:t>
                  </w:r>
                </w:p>
              </w:tc>
            </w:tr>
            <w:tr w:rsidR="00BC5E46" w:rsidTr="004601E5">
              <w:tc>
                <w:tcPr>
                  <w:tcW w:w="1469" w:type="dxa"/>
                  <w:shd w:val="clear" w:color="auto" w:fill="FFFFFF" w:themeFill="background1"/>
                </w:tcPr>
                <w:p w:rsidR="00BC5E46" w:rsidRPr="00684D94" w:rsidRDefault="00BC5E46" w:rsidP="003C5944">
                  <w:pPr>
                    <w:rPr>
                      <w:b/>
                    </w:rPr>
                  </w:pPr>
                  <w:r w:rsidRPr="00684D94">
                    <w:rPr>
                      <w:b/>
                    </w:rPr>
                    <w:t>Muy alto</w:t>
                  </w:r>
                  <w:r>
                    <w:rPr>
                      <w:b/>
                    </w:rPr>
                    <w:t xml:space="preserve"> (5)</w:t>
                  </w:r>
                </w:p>
              </w:tc>
              <w:tc>
                <w:tcPr>
                  <w:tcW w:w="1469" w:type="dxa"/>
                  <w:shd w:val="clear" w:color="auto" w:fill="E36C0A" w:themeFill="accent6" w:themeFillShade="BF"/>
                </w:tcPr>
                <w:p w:rsidR="00BC5E46" w:rsidRDefault="00BC5E46" w:rsidP="003C5944">
                  <w:r>
                    <w:t>MEDIO (15)</w:t>
                  </w:r>
                </w:p>
              </w:tc>
              <w:tc>
                <w:tcPr>
                  <w:tcW w:w="1468" w:type="dxa"/>
                  <w:shd w:val="clear" w:color="auto" w:fill="E36C0A" w:themeFill="accent6" w:themeFillShade="BF"/>
                </w:tcPr>
                <w:p w:rsidR="00BC5E46" w:rsidRDefault="00BC5E46" w:rsidP="003C5944">
                  <w:r>
                    <w:t>MEDIO (25)</w:t>
                  </w:r>
                </w:p>
              </w:tc>
              <w:tc>
                <w:tcPr>
                  <w:tcW w:w="1469" w:type="dxa"/>
                  <w:shd w:val="clear" w:color="auto" w:fill="E36C0A" w:themeFill="accent6" w:themeFillShade="BF"/>
                </w:tcPr>
                <w:p w:rsidR="00BC5E46" w:rsidRDefault="00BC5E46" w:rsidP="003C5944">
                  <w:r>
                    <w:t>ALTO (35)</w:t>
                  </w:r>
                </w:p>
              </w:tc>
              <w:tc>
                <w:tcPr>
                  <w:tcW w:w="1469" w:type="dxa"/>
                  <w:shd w:val="clear" w:color="auto" w:fill="FF0000"/>
                </w:tcPr>
                <w:p w:rsidR="00BC5E46" w:rsidRDefault="00BC5E46" w:rsidP="003C5944">
                  <w:r>
                    <w:t>ALTO (45)</w:t>
                  </w:r>
                </w:p>
              </w:tc>
              <w:tc>
                <w:tcPr>
                  <w:tcW w:w="1469" w:type="dxa"/>
                  <w:shd w:val="clear" w:color="auto" w:fill="FF0000"/>
                </w:tcPr>
                <w:p w:rsidR="00BC5E46" w:rsidRDefault="00BC5E46" w:rsidP="003C5944">
                  <w:r>
                    <w:t>ALTO (55)</w:t>
                  </w:r>
                </w:p>
              </w:tc>
            </w:tr>
            <w:tr w:rsidR="00BC5E46" w:rsidTr="004601E5">
              <w:tc>
                <w:tcPr>
                  <w:tcW w:w="1469" w:type="dxa"/>
                  <w:shd w:val="clear" w:color="auto" w:fill="FFFFFF" w:themeFill="background1"/>
                </w:tcPr>
                <w:p w:rsidR="00BC5E46" w:rsidRPr="00684D94" w:rsidRDefault="00BC5E46" w:rsidP="003C5944">
                  <w:pPr>
                    <w:rPr>
                      <w:b/>
                    </w:rPr>
                  </w:pPr>
                  <w:r>
                    <w:rPr>
                      <w:b/>
                    </w:rPr>
                    <w:t xml:space="preserve"> </w:t>
                  </w:r>
                  <w:r w:rsidRPr="00684D94">
                    <w:rPr>
                      <w:b/>
                    </w:rPr>
                    <w:t>Alto</w:t>
                  </w:r>
                  <w:r>
                    <w:rPr>
                      <w:b/>
                    </w:rPr>
                    <w:t xml:space="preserve"> (4)</w:t>
                  </w:r>
                </w:p>
              </w:tc>
              <w:tc>
                <w:tcPr>
                  <w:tcW w:w="1469" w:type="dxa"/>
                  <w:shd w:val="clear" w:color="auto" w:fill="FFFF00"/>
                </w:tcPr>
                <w:p w:rsidR="00BC5E46" w:rsidRDefault="00BC5E46" w:rsidP="003C5944">
                  <w:r>
                    <w:t>MEDIO (14)</w:t>
                  </w:r>
                </w:p>
              </w:tc>
              <w:tc>
                <w:tcPr>
                  <w:tcW w:w="1468" w:type="dxa"/>
                  <w:shd w:val="clear" w:color="auto" w:fill="FFFF00"/>
                </w:tcPr>
                <w:p w:rsidR="00BC5E46" w:rsidRDefault="00BC5E46" w:rsidP="003C5944">
                  <w:r>
                    <w:t>MEDIO (24)</w:t>
                  </w:r>
                </w:p>
              </w:tc>
              <w:tc>
                <w:tcPr>
                  <w:tcW w:w="1469" w:type="dxa"/>
                  <w:shd w:val="clear" w:color="auto" w:fill="E36C0A" w:themeFill="accent6" w:themeFillShade="BF"/>
                </w:tcPr>
                <w:p w:rsidR="00BC5E46" w:rsidRDefault="00BC5E46" w:rsidP="003C5944">
                  <w:r>
                    <w:t>MEDIO (34)</w:t>
                  </w:r>
                </w:p>
              </w:tc>
              <w:tc>
                <w:tcPr>
                  <w:tcW w:w="1469" w:type="dxa"/>
                  <w:shd w:val="clear" w:color="auto" w:fill="E36C0A" w:themeFill="accent6" w:themeFillShade="BF"/>
                </w:tcPr>
                <w:p w:rsidR="00BC5E46" w:rsidRDefault="00BC5E46" w:rsidP="003C5944">
                  <w:r>
                    <w:t>ALTO (44)</w:t>
                  </w:r>
                </w:p>
              </w:tc>
              <w:tc>
                <w:tcPr>
                  <w:tcW w:w="1469" w:type="dxa"/>
                  <w:shd w:val="clear" w:color="auto" w:fill="FF0000"/>
                </w:tcPr>
                <w:p w:rsidR="00BC5E46" w:rsidRDefault="00BC5E46" w:rsidP="003C5944">
                  <w:r>
                    <w:t>ALTO (54)</w:t>
                  </w:r>
                </w:p>
              </w:tc>
            </w:tr>
            <w:tr w:rsidR="00BC5E46" w:rsidTr="004601E5">
              <w:tc>
                <w:tcPr>
                  <w:tcW w:w="1469" w:type="dxa"/>
                  <w:shd w:val="clear" w:color="auto" w:fill="FFFFFF" w:themeFill="background1"/>
                </w:tcPr>
                <w:p w:rsidR="00BC5E46" w:rsidRPr="00684D94" w:rsidRDefault="00BC5E46" w:rsidP="003C5944">
                  <w:pPr>
                    <w:rPr>
                      <w:b/>
                    </w:rPr>
                  </w:pPr>
                  <w:r>
                    <w:rPr>
                      <w:b/>
                    </w:rPr>
                    <w:t xml:space="preserve"> </w:t>
                  </w:r>
                  <w:r w:rsidRPr="00684D94">
                    <w:rPr>
                      <w:b/>
                    </w:rPr>
                    <w:t xml:space="preserve">Medio </w:t>
                  </w:r>
                  <w:r>
                    <w:rPr>
                      <w:b/>
                    </w:rPr>
                    <w:t>(3)</w:t>
                  </w:r>
                </w:p>
              </w:tc>
              <w:tc>
                <w:tcPr>
                  <w:tcW w:w="1469" w:type="dxa"/>
                  <w:shd w:val="clear" w:color="auto" w:fill="FFFF00"/>
                </w:tcPr>
                <w:p w:rsidR="00BC5E46" w:rsidRDefault="00BC5E46" w:rsidP="003C5944">
                  <w:r>
                    <w:t>BAJO (13)</w:t>
                  </w:r>
                </w:p>
              </w:tc>
              <w:tc>
                <w:tcPr>
                  <w:tcW w:w="1468" w:type="dxa"/>
                  <w:shd w:val="clear" w:color="auto" w:fill="FFFF00"/>
                </w:tcPr>
                <w:p w:rsidR="00BC5E46" w:rsidRDefault="00BC5E46" w:rsidP="003C5944">
                  <w:r>
                    <w:t>BAJO (23)</w:t>
                  </w:r>
                </w:p>
              </w:tc>
              <w:tc>
                <w:tcPr>
                  <w:tcW w:w="1469" w:type="dxa"/>
                  <w:shd w:val="clear" w:color="auto" w:fill="FFFF00"/>
                </w:tcPr>
                <w:p w:rsidR="00BC5E46" w:rsidRDefault="00BC5E46" w:rsidP="003C5944">
                  <w:r>
                    <w:t>MEDIO (33)</w:t>
                  </w:r>
                </w:p>
              </w:tc>
              <w:tc>
                <w:tcPr>
                  <w:tcW w:w="1469" w:type="dxa"/>
                  <w:shd w:val="clear" w:color="auto" w:fill="E36C0A" w:themeFill="accent6" w:themeFillShade="BF"/>
                </w:tcPr>
                <w:p w:rsidR="00BC5E46" w:rsidRDefault="00BC5E46" w:rsidP="003C5944">
                  <w:r>
                    <w:t>MEDIO (43)</w:t>
                  </w:r>
                </w:p>
              </w:tc>
              <w:tc>
                <w:tcPr>
                  <w:tcW w:w="1469" w:type="dxa"/>
                  <w:shd w:val="clear" w:color="auto" w:fill="E36C0A" w:themeFill="accent6" w:themeFillShade="BF"/>
                </w:tcPr>
                <w:p w:rsidR="00BC5E46" w:rsidRDefault="00BC5E46" w:rsidP="003C5944">
                  <w:r>
                    <w:t>ALTO (53)</w:t>
                  </w:r>
                </w:p>
              </w:tc>
            </w:tr>
            <w:tr w:rsidR="00BC5E46" w:rsidTr="004601E5">
              <w:tc>
                <w:tcPr>
                  <w:tcW w:w="1469" w:type="dxa"/>
                  <w:shd w:val="clear" w:color="auto" w:fill="FFFFFF" w:themeFill="background1"/>
                </w:tcPr>
                <w:p w:rsidR="00BC5E46" w:rsidRPr="00684D94" w:rsidRDefault="00BC5E46" w:rsidP="003C5944">
                  <w:pPr>
                    <w:rPr>
                      <w:b/>
                    </w:rPr>
                  </w:pPr>
                  <w:r>
                    <w:rPr>
                      <w:b/>
                    </w:rPr>
                    <w:t xml:space="preserve"> </w:t>
                  </w:r>
                  <w:r w:rsidRPr="00684D94">
                    <w:rPr>
                      <w:b/>
                    </w:rPr>
                    <w:t>Bajo</w:t>
                  </w:r>
                  <w:r>
                    <w:rPr>
                      <w:b/>
                    </w:rPr>
                    <w:t xml:space="preserve"> (2)</w:t>
                  </w:r>
                </w:p>
              </w:tc>
              <w:tc>
                <w:tcPr>
                  <w:tcW w:w="1469" w:type="dxa"/>
                  <w:shd w:val="clear" w:color="auto" w:fill="FFFF00"/>
                </w:tcPr>
                <w:p w:rsidR="00BC5E46" w:rsidRDefault="00BC5E46" w:rsidP="003C5944">
                  <w:r>
                    <w:t>BAJO (12)</w:t>
                  </w:r>
                </w:p>
              </w:tc>
              <w:tc>
                <w:tcPr>
                  <w:tcW w:w="1468" w:type="dxa"/>
                  <w:shd w:val="clear" w:color="auto" w:fill="FFFF00"/>
                </w:tcPr>
                <w:p w:rsidR="00BC5E46" w:rsidRDefault="00BC5E46" w:rsidP="003C5944">
                  <w:r>
                    <w:t>BAJO (22)</w:t>
                  </w:r>
                </w:p>
              </w:tc>
              <w:tc>
                <w:tcPr>
                  <w:tcW w:w="1469" w:type="dxa"/>
                  <w:shd w:val="clear" w:color="auto" w:fill="FFFF00"/>
                </w:tcPr>
                <w:p w:rsidR="00BC5E46" w:rsidRDefault="00BC5E46" w:rsidP="003C5944">
                  <w:r>
                    <w:t>BAJO (32)</w:t>
                  </w:r>
                </w:p>
              </w:tc>
              <w:tc>
                <w:tcPr>
                  <w:tcW w:w="1469" w:type="dxa"/>
                  <w:shd w:val="clear" w:color="auto" w:fill="E36C0A" w:themeFill="accent6" w:themeFillShade="BF"/>
                </w:tcPr>
                <w:p w:rsidR="00BC5E46" w:rsidRDefault="00BC5E46" w:rsidP="003C5944">
                  <w:r>
                    <w:t>MEDIO (42)</w:t>
                  </w:r>
                </w:p>
              </w:tc>
              <w:tc>
                <w:tcPr>
                  <w:tcW w:w="1469" w:type="dxa"/>
                  <w:shd w:val="clear" w:color="auto" w:fill="E36C0A" w:themeFill="accent6" w:themeFillShade="BF"/>
                </w:tcPr>
                <w:p w:rsidR="00BC5E46" w:rsidRDefault="00BC5E46" w:rsidP="003C5944">
                  <w:r>
                    <w:t>MEDIO (52)</w:t>
                  </w:r>
                </w:p>
              </w:tc>
            </w:tr>
            <w:tr w:rsidR="00BC5E46" w:rsidTr="004601E5">
              <w:tc>
                <w:tcPr>
                  <w:tcW w:w="1469" w:type="dxa"/>
                  <w:shd w:val="clear" w:color="auto" w:fill="FFFFFF" w:themeFill="background1"/>
                </w:tcPr>
                <w:p w:rsidR="00BC5E46" w:rsidRPr="00684D94" w:rsidRDefault="00BC5E46" w:rsidP="003C5944">
                  <w:pPr>
                    <w:rPr>
                      <w:b/>
                    </w:rPr>
                  </w:pPr>
                  <w:r>
                    <w:rPr>
                      <w:b/>
                    </w:rPr>
                    <w:t xml:space="preserve"> </w:t>
                  </w:r>
                  <w:r w:rsidRPr="00684D94">
                    <w:rPr>
                      <w:b/>
                    </w:rPr>
                    <w:t>Muy Bajo</w:t>
                  </w:r>
                  <w:r>
                    <w:rPr>
                      <w:b/>
                    </w:rPr>
                    <w:t xml:space="preserve"> (1)</w:t>
                  </w:r>
                </w:p>
              </w:tc>
              <w:tc>
                <w:tcPr>
                  <w:tcW w:w="1469" w:type="dxa"/>
                  <w:shd w:val="clear" w:color="auto" w:fill="FFFFFF" w:themeFill="background1"/>
                </w:tcPr>
                <w:p w:rsidR="00BC5E46" w:rsidRDefault="00BC5E46" w:rsidP="003C5944">
                  <w:r>
                    <w:t>BAJO (11)</w:t>
                  </w:r>
                </w:p>
              </w:tc>
              <w:tc>
                <w:tcPr>
                  <w:tcW w:w="1468" w:type="dxa"/>
                  <w:shd w:val="clear" w:color="auto" w:fill="FFFFFF" w:themeFill="background1"/>
                </w:tcPr>
                <w:p w:rsidR="00BC5E46" w:rsidRDefault="00BC5E46" w:rsidP="003C5944">
                  <w:r>
                    <w:t>BAJO (21)</w:t>
                  </w:r>
                </w:p>
              </w:tc>
              <w:tc>
                <w:tcPr>
                  <w:tcW w:w="1469" w:type="dxa"/>
                  <w:shd w:val="clear" w:color="auto" w:fill="FFFFFF" w:themeFill="background1"/>
                </w:tcPr>
                <w:p w:rsidR="00BC5E46" w:rsidRDefault="00BC5E46" w:rsidP="003C5944">
                  <w:r>
                    <w:t>BAJO (31)</w:t>
                  </w:r>
                </w:p>
              </w:tc>
              <w:tc>
                <w:tcPr>
                  <w:tcW w:w="1469" w:type="dxa"/>
                  <w:shd w:val="clear" w:color="auto" w:fill="FFFFFF" w:themeFill="background1"/>
                </w:tcPr>
                <w:p w:rsidR="00BC5E46" w:rsidRDefault="00BC5E46" w:rsidP="003C5944">
                  <w:r>
                    <w:t>MEDIO (41)</w:t>
                  </w:r>
                </w:p>
              </w:tc>
              <w:tc>
                <w:tcPr>
                  <w:tcW w:w="1469" w:type="dxa"/>
                  <w:shd w:val="clear" w:color="auto" w:fill="FFFFFF" w:themeFill="background1"/>
                </w:tcPr>
                <w:p w:rsidR="00BC5E46" w:rsidRDefault="00BC5E46" w:rsidP="003C5944">
                  <w:r>
                    <w:t>MEDIO (51)</w:t>
                  </w:r>
                </w:p>
              </w:tc>
            </w:tr>
          </w:tbl>
          <w:p w:rsidR="004601E5" w:rsidRDefault="004601E5" w:rsidP="004601E5"/>
          <w:p w:rsidR="004601E5" w:rsidRDefault="004601E5" w:rsidP="004601E5"/>
          <w:p w:rsidR="004601E5" w:rsidRDefault="004601E5" w:rsidP="004601E5"/>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887F73">
            <w:pPr>
              <w:pStyle w:val="xTitulo1"/>
              <w:numPr>
                <w:ilvl w:val="2"/>
                <w:numId w:val="17"/>
              </w:numPr>
            </w:pPr>
            <w:bookmarkStart w:id="103" w:name="_Toc383074874"/>
            <w:r>
              <w:t>Presupuesto de Gestión de Riesgos</w:t>
            </w:r>
            <w:bookmarkEnd w:id="103"/>
          </w:p>
        </w:tc>
      </w:tr>
      <w:tr w:rsidR="004601E5" w:rsidTr="004601E5">
        <w:trPr>
          <w:gridAfter w:val="1"/>
          <w:wAfter w:w="15" w:type="dxa"/>
        </w:trPr>
        <w:tc>
          <w:tcPr>
            <w:tcW w:w="9039" w:type="dxa"/>
            <w:gridSpan w:val="4"/>
          </w:tcPr>
          <w:p w:rsidR="00BC5E46" w:rsidRDefault="00BC5E46" w:rsidP="00BC5E46">
            <w:pPr>
              <w:ind w:left="1416"/>
            </w:pPr>
          </w:p>
          <w:p w:rsidR="004601E5" w:rsidRDefault="00716523" w:rsidP="00716523">
            <w:pPr>
              <w:ind w:left="1416"/>
              <w:jc w:val="both"/>
            </w:pPr>
            <w:r>
              <w:t xml:space="preserve">No se ha asignado presupuesto específico para </w:t>
            </w:r>
            <w:r>
              <w:t xml:space="preserve">la </w:t>
            </w:r>
            <w:r>
              <w:t>mitigación de riesgos.</w:t>
            </w:r>
          </w:p>
          <w:p w:rsidR="00BC5E46" w:rsidRDefault="00BC5E46" w:rsidP="00BC5E46">
            <w:pPr>
              <w:ind w:left="1416"/>
            </w:pPr>
          </w:p>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887F73">
            <w:pPr>
              <w:pStyle w:val="xTitulo1"/>
              <w:numPr>
                <w:ilvl w:val="2"/>
                <w:numId w:val="17"/>
              </w:numPr>
            </w:pPr>
            <w:bookmarkStart w:id="104" w:name="_Toc383074875"/>
            <w:r>
              <w:t>Protocolos de Contingencia</w:t>
            </w:r>
            <w:bookmarkEnd w:id="104"/>
          </w:p>
        </w:tc>
      </w:tr>
      <w:tr w:rsidR="004601E5" w:rsidTr="004601E5">
        <w:trPr>
          <w:gridAfter w:val="1"/>
          <w:wAfter w:w="15" w:type="dxa"/>
        </w:trPr>
        <w:tc>
          <w:tcPr>
            <w:tcW w:w="9039" w:type="dxa"/>
            <w:gridSpan w:val="4"/>
          </w:tcPr>
          <w:p w:rsidR="00BC5E46" w:rsidRDefault="00BC5E46" w:rsidP="00BC5E46">
            <w:pPr>
              <w:ind w:left="1416"/>
              <w:jc w:val="both"/>
            </w:pPr>
          </w:p>
          <w:p w:rsidR="00BC5E46" w:rsidRDefault="00BC5E46" w:rsidP="00BC5E46">
            <w:pPr>
              <w:ind w:left="1416"/>
              <w:jc w:val="both"/>
            </w:pPr>
            <w:r>
              <w:t>Una vez que se ha materializado un riesgo y este ha sido detectado por cualquier integrante del proyecto, este deberá notificarlo por escrito al Gerente de Proyecto para poner en acción el plan de contingencia determinado para cada riesgo en particular.</w:t>
            </w:r>
          </w:p>
          <w:p w:rsidR="00BC5E46" w:rsidRDefault="00BC5E46" w:rsidP="00BC5E46">
            <w:pPr>
              <w:ind w:left="1416"/>
              <w:jc w:val="both"/>
            </w:pPr>
          </w:p>
          <w:p w:rsidR="004601E5" w:rsidRDefault="00BC5E46" w:rsidP="00BC5E46">
            <w:pPr>
              <w:ind w:left="1416"/>
            </w:pPr>
            <w:r>
              <w:t>El Gerente de Proyecto procederá a informar al Comité Ejecutivo tanto por escrito como en las reuniones con Comité Ejecutivo del status y avance del plan de contingencia del riesgo.</w:t>
            </w:r>
          </w:p>
          <w:p w:rsidR="00BC5E46" w:rsidRDefault="00BC5E46" w:rsidP="00BC5E46">
            <w:pPr>
              <w:ind w:left="1416"/>
            </w:pPr>
          </w:p>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887F73">
            <w:pPr>
              <w:pStyle w:val="xTitulo1"/>
              <w:numPr>
                <w:ilvl w:val="2"/>
                <w:numId w:val="17"/>
              </w:numPr>
            </w:pPr>
            <w:bookmarkStart w:id="105" w:name="_Toc383074876"/>
            <w:r>
              <w:t>Frecuencia y Tiempo</w:t>
            </w:r>
            <w:bookmarkEnd w:id="105"/>
          </w:p>
        </w:tc>
      </w:tr>
      <w:tr w:rsidR="004601E5" w:rsidTr="004601E5">
        <w:trPr>
          <w:gridAfter w:val="1"/>
          <w:wAfter w:w="15" w:type="dxa"/>
        </w:trPr>
        <w:tc>
          <w:tcPr>
            <w:tcW w:w="9039" w:type="dxa"/>
            <w:gridSpan w:val="4"/>
          </w:tcPr>
          <w:p w:rsidR="00BC5E46" w:rsidRDefault="00BC5E46" w:rsidP="00BC5E46">
            <w:pPr>
              <w:ind w:left="1416"/>
              <w:jc w:val="both"/>
            </w:pPr>
          </w:p>
          <w:p w:rsidR="00BC5E46" w:rsidRDefault="00BC5E46" w:rsidP="00BC5E46">
            <w:pPr>
              <w:ind w:left="1416"/>
              <w:jc w:val="both"/>
            </w:pPr>
            <w:r>
              <w:t>El seguimiento de los riesgos se hará en forma semanal, se evaluará la probabilidad de ocurrencia de determinado riesgo en el momento particular de la evaluación.</w:t>
            </w:r>
          </w:p>
          <w:p w:rsidR="00BC5E46" w:rsidRDefault="00BC5E46" w:rsidP="00BC5E46">
            <w:pPr>
              <w:ind w:left="1416"/>
              <w:jc w:val="both"/>
            </w:pPr>
          </w:p>
          <w:p w:rsidR="00BC5E46" w:rsidRDefault="00BC5E46" w:rsidP="00BC5E46">
            <w:pPr>
              <w:ind w:left="1416"/>
              <w:jc w:val="both"/>
            </w:pPr>
            <w:r>
              <w:t>El seguimiento de los riesgos se presentará en 4 momentos definidos, así:</w:t>
            </w:r>
          </w:p>
          <w:p w:rsidR="00BC5E46" w:rsidRDefault="00BC5E46" w:rsidP="00BC5E46">
            <w:pPr>
              <w:ind w:left="1416"/>
              <w:jc w:val="both"/>
            </w:pPr>
          </w:p>
          <w:p w:rsidR="00BC5E46" w:rsidRDefault="00BC5E46" w:rsidP="00BC5E46">
            <w:pPr>
              <w:pStyle w:val="Prrafodelista"/>
              <w:numPr>
                <w:ilvl w:val="0"/>
                <w:numId w:val="15"/>
              </w:numPr>
              <w:ind w:left="2136"/>
              <w:jc w:val="both"/>
            </w:pPr>
            <w:r>
              <w:t>En las reuniones con Comité Ejecutivo</w:t>
            </w:r>
          </w:p>
          <w:p w:rsidR="00BC5E46" w:rsidRDefault="00BC5E46" w:rsidP="00BC5E46">
            <w:pPr>
              <w:pStyle w:val="Prrafodelista"/>
              <w:numPr>
                <w:ilvl w:val="0"/>
                <w:numId w:val="15"/>
              </w:numPr>
              <w:ind w:left="2136"/>
              <w:jc w:val="both"/>
            </w:pPr>
            <w:r>
              <w:t>En las reuniones periódicas de control de avance del proyecto.</w:t>
            </w:r>
          </w:p>
          <w:p w:rsidR="00BC5E46" w:rsidRDefault="00BC5E46" w:rsidP="00BC5E46">
            <w:pPr>
              <w:pStyle w:val="Prrafodelista"/>
              <w:numPr>
                <w:ilvl w:val="0"/>
                <w:numId w:val="15"/>
              </w:numPr>
              <w:ind w:left="2136"/>
              <w:jc w:val="both"/>
            </w:pPr>
            <w:r>
              <w:t>Bajo demanda cuando se determine que un riesgo de catalogado como alto así lo amerite.</w:t>
            </w:r>
          </w:p>
          <w:p w:rsidR="00BC5E46" w:rsidRDefault="00BC5E46" w:rsidP="00BC5E46">
            <w:pPr>
              <w:pStyle w:val="Prrafodelista"/>
              <w:numPr>
                <w:ilvl w:val="0"/>
                <w:numId w:val="15"/>
              </w:numPr>
              <w:ind w:left="2136"/>
              <w:jc w:val="both"/>
            </w:pPr>
            <w:r>
              <w:t>Bajo demanda por solicitud explicita del Gerente de proyecto o el Comité Ejecutivo.</w:t>
            </w:r>
          </w:p>
          <w:p w:rsidR="004601E5" w:rsidRDefault="004601E5" w:rsidP="004601E5"/>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887F73">
            <w:pPr>
              <w:pStyle w:val="xTitulo1"/>
              <w:numPr>
                <w:ilvl w:val="2"/>
                <w:numId w:val="17"/>
              </w:numPr>
            </w:pPr>
            <w:bookmarkStart w:id="106" w:name="_Toc383074877"/>
            <w:r>
              <w:t>Auditoría de Riesgos</w:t>
            </w:r>
            <w:bookmarkEnd w:id="106"/>
          </w:p>
        </w:tc>
      </w:tr>
      <w:tr w:rsidR="004601E5" w:rsidTr="004601E5">
        <w:trPr>
          <w:gridAfter w:val="1"/>
          <w:wAfter w:w="15" w:type="dxa"/>
        </w:trPr>
        <w:tc>
          <w:tcPr>
            <w:tcW w:w="9039" w:type="dxa"/>
            <w:gridSpan w:val="4"/>
          </w:tcPr>
          <w:p w:rsidR="004601E5" w:rsidRDefault="004601E5" w:rsidP="004601E5"/>
          <w:p w:rsidR="00BC5E46" w:rsidRDefault="00BC5E46" w:rsidP="00BC5E46">
            <w:r>
              <w:t>El proceso de auditoría de riesgos se define así:</w:t>
            </w:r>
          </w:p>
          <w:p w:rsidR="00BC5E46" w:rsidRDefault="00BC5E46" w:rsidP="00BC5E46"/>
          <w:p w:rsidR="00BC5E46" w:rsidRDefault="00BC5E46" w:rsidP="00BC5E46">
            <w:pPr>
              <w:pStyle w:val="Prrafodelista"/>
              <w:numPr>
                <w:ilvl w:val="0"/>
                <w:numId w:val="16"/>
              </w:numPr>
            </w:pPr>
            <w:r>
              <w:t>El responsable es el Gerente de Proyecto como integrador y cualquier otra persona parte del proyecto a quien se le asigne la contingencia de un riesgo en particular.</w:t>
            </w:r>
          </w:p>
          <w:p w:rsidR="00BC5E46" w:rsidRDefault="00BC5E46" w:rsidP="00BC5E46">
            <w:pPr>
              <w:pStyle w:val="Prrafodelista"/>
            </w:pPr>
          </w:p>
          <w:p w:rsidR="00BC5E46" w:rsidRDefault="00BC5E46" w:rsidP="00BC5E46">
            <w:pPr>
              <w:pStyle w:val="Prrafodelista"/>
              <w:numPr>
                <w:ilvl w:val="0"/>
                <w:numId w:val="16"/>
              </w:numPr>
            </w:pPr>
            <w:r>
              <w:lastRenderedPageBreak/>
              <w:t>La auditoría de riesgos se realizará a través de la reevaluación de los riesgos para verificar la aplicación de las respuestas a los riesgos y su mitigación en el tiempo.</w:t>
            </w:r>
          </w:p>
          <w:p w:rsidR="00BC5E46" w:rsidRDefault="00BC5E46" w:rsidP="00BC5E46">
            <w:pPr>
              <w:pStyle w:val="Prrafodelista"/>
            </w:pPr>
          </w:p>
          <w:p w:rsidR="00BC5E46" w:rsidRDefault="00BC5E46" w:rsidP="00BC5E46">
            <w:pPr>
              <w:pStyle w:val="Prrafodelista"/>
            </w:pPr>
          </w:p>
          <w:p w:rsidR="00BC5E46" w:rsidRDefault="00BC5E46" w:rsidP="00BC5E46">
            <w:pPr>
              <w:pStyle w:val="Prrafodelista"/>
              <w:numPr>
                <w:ilvl w:val="0"/>
                <w:numId w:val="16"/>
              </w:numPr>
              <w:jc w:val="both"/>
            </w:pPr>
            <w:r>
              <w:t>Se realizarán a través de la Matriz de post – respuesta, donde se verá la evolución del riesgo y si la respuesta ha conseguido el efecto deseado.</w:t>
            </w:r>
          </w:p>
          <w:p w:rsidR="00BC5E46" w:rsidRDefault="00BC5E46" w:rsidP="00BC5E46"/>
          <w:p w:rsidR="00BC5E46" w:rsidRPr="005A6235" w:rsidRDefault="00BC5E46" w:rsidP="00BC5E46">
            <w:pPr>
              <w:rPr>
                <w:sz w:val="16"/>
                <w:szCs w:val="16"/>
              </w:rPr>
            </w:pPr>
          </w:p>
          <w:tbl>
            <w:tblPr>
              <w:tblStyle w:val="Tablaconcuadrcula"/>
              <w:tblW w:w="8755" w:type="dxa"/>
              <w:tblLook w:val="04A0" w:firstRow="1" w:lastRow="0" w:firstColumn="1" w:lastColumn="0" w:noHBand="0" w:noVBand="1"/>
            </w:tblPr>
            <w:tblGrid>
              <w:gridCol w:w="519"/>
              <w:gridCol w:w="930"/>
              <w:gridCol w:w="473"/>
              <w:gridCol w:w="528"/>
              <w:gridCol w:w="473"/>
              <w:gridCol w:w="473"/>
              <w:gridCol w:w="473"/>
              <w:gridCol w:w="473"/>
              <w:gridCol w:w="1274"/>
              <w:gridCol w:w="985"/>
              <w:gridCol w:w="761"/>
              <w:gridCol w:w="1393"/>
            </w:tblGrid>
            <w:tr w:rsidR="00BC5E46" w:rsidRPr="00086CDA" w:rsidTr="003C5944">
              <w:tc>
                <w:tcPr>
                  <w:tcW w:w="528" w:type="dxa"/>
                  <w:vMerge w:val="restart"/>
                  <w:shd w:val="clear" w:color="auto" w:fill="FABF8F" w:themeFill="accent6" w:themeFillTint="99"/>
                  <w:textDirection w:val="btLr"/>
                  <w:vAlign w:val="center"/>
                </w:tcPr>
                <w:p w:rsidR="00BC5E46" w:rsidRPr="00086CDA" w:rsidRDefault="00BC5E46" w:rsidP="003C5944">
                  <w:pPr>
                    <w:ind w:left="113" w:right="113"/>
                    <w:jc w:val="center"/>
                    <w:rPr>
                      <w:b/>
                    </w:rPr>
                  </w:pPr>
                  <w:r>
                    <w:rPr>
                      <w:b/>
                    </w:rPr>
                    <w:t>Id</w:t>
                  </w:r>
                </w:p>
              </w:tc>
              <w:tc>
                <w:tcPr>
                  <w:tcW w:w="1026" w:type="dxa"/>
                  <w:vMerge w:val="restart"/>
                  <w:shd w:val="clear" w:color="auto" w:fill="FABF8F" w:themeFill="accent6" w:themeFillTint="99"/>
                  <w:textDirection w:val="btLr"/>
                  <w:vAlign w:val="center"/>
                </w:tcPr>
                <w:p w:rsidR="00BC5E46" w:rsidRPr="00086CDA" w:rsidRDefault="00BC5E46" w:rsidP="003C5944">
                  <w:pPr>
                    <w:ind w:left="113" w:right="113"/>
                    <w:jc w:val="center"/>
                    <w:rPr>
                      <w:b/>
                    </w:rPr>
                  </w:pPr>
                  <w:r>
                    <w:rPr>
                      <w:b/>
                    </w:rPr>
                    <w:t>Descripción</w:t>
                  </w:r>
                </w:p>
              </w:tc>
              <w:tc>
                <w:tcPr>
                  <w:tcW w:w="473" w:type="dxa"/>
                  <w:vMerge w:val="restart"/>
                  <w:shd w:val="clear" w:color="auto" w:fill="FABF8F" w:themeFill="accent6" w:themeFillTint="99"/>
                  <w:textDirection w:val="btLr"/>
                  <w:vAlign w:val="center"/>
                </w:tcPr>
                <w:p w:rsidR="00BC5E46" w:rsidRPr="00086CDA" w:rsidRDefault="00BC5E46" w:rsidP="003C5944">
                  <w:pPr>
                    <w:ind w:left="113" w:right="113"/>
                    <w:jc w:val="center"/>
                    <w:rPr>
                      <w:b/>
                    </w:rPr>
                  </w:pPr>
                  <w:r>
                    <w:rPr>
                      <w:b/>
                    </w:rPr>
                    <w:t>Probabilidad</w:t>
                  </w:r>
                </w:p>
              </w:tc>
              <w:tc>
                <w:tcPr>
                  <w:tcW w:w="1796" w:type="dxa"/>
                  <w:gridSpan w:val="4"/>
                  <w:shd w:val="clear" w:color="auto" w:fill="FABF8F" w:themeFill="accent6" w:themeFillTint="99"/>
                  <w:vAlign w:val="center"/>
                </w:tcPr>
                <w:p w:rsidR="00BC5E46" w:rsidRPr="00086CDA" w:rsidRDefault="00BC5E46" w:rsidP="003C5944">
                  <w:pPr>
                    <w:jc w:val="center"/>
                    <w:rPr>
                      <w:b/>
                    </w:rPr>
                  </w:pPr>
                  <w:r>
                    <w:rPr>
                      <w:b/>
                    </w:rPr>
                    <w:t>Impacto</w:t>
                  </w:r>
                </w:p>
              </w:tc>
              <w:tc>
                <w:tcPr>
                  <w:tcW w:w="425" w:type="dxa"/>
                  <w:vMerge w:val="restart"/>
                  <w:shd w:val="clear" w:color="auto" w:fill="FABF8F" w:themeFill="accent6" w:themeFillTint="99"/>
                  <w:textDirection w:val="btLr"/>
                  <w:vAlign w:val="center"/>
                </w:tcPr>
                <w:p w:rsidR="00BC5E46" w:rsidRPr="00086CDA" w:rsidRDefault="00BC5E46" w:rsidP="003C5944">
                  <w:pPr>
                    <w:ind w:left="113" w:right="113"/>
                    <w:jc w:val="center"/>
                    <w:rPr>
                      <w:b/>
                    </w:rPr>
                  </w:pPr>
                  <w:r>
                    <w:rPr>
                      <w:b/>
                    </w:rPr>
                    <w:t>Calificación</w:t>
                  </w:r>
                </w:p>
              </w:tc>
              <w:tc>
                <w:tcPr>
                  <w:tcW w:w="1276" w:type="dxa"/>
                  <w:vMerge w:val="restart"/>
                  <w:shd w:val="clear" w:color="auto" w:fill="FABF8F" w:themeFill="accent6" w:themeFillTint="99"/>
                  <w:vAlign w:val="center"/>
                </w:tcPr>
                <w:p w:rsidR="00BC5E46" w:rsidRDefault="00BC5E46" w:rsidP="003C5944">
                  <w:pPr>
                    <w:jc w:val="center"/>
                    <w:rPr>
                      <w:b/>
                    </w:rPr>
                  </w:pPr>
                  <w:r>
                    <w:rPr>
                      <w:b/>
                    </w:rPr>
                    <w:t>Responsable</w:t>
                  </w:r>
                </w:p>
                <w:p w:rsidR="00BC5E46" w:rsidRPr="007E2274" w:rsidRDefault="00BC5E46" w:rsidP="003C5944">
                  <w:pPr>
                    <w:tabs>
                      <w:tab w:val="left" w:pos="795"/>
                    </w:tabs>
                    <w:jc w:val="center"/>
                  </w:pPr>
                </w:p>
              </w:tc>
              <w:tc>
                <w:tcPr>
                  <w:tcW w:w="992" w:type="dxa"/>
                  <w:vMerge w:val="restart"/>
                  <w:shd w:val="clear" w:color="auto" w:fill="FABF8F" w:themeFill="accent6" w:themeFillTint="99"/>
                  <w:vAlign w:val="center"/>
                </w:tcPr>
                <w:p w:rsidR="00BC5E46" w:rsidRPr="00086CDA" w:rsidRDefault="00BC5E46" w:rsidP="003C5944">
                  <w:pPr>
                    <w:jc w:val="center"/>
                    <w:rPr>
                      <w:b/>
                    </w:rPr>
                  </w:pPr>
                  <w:r>
                    <w:rPr>
                      <w:b/>
                    </w:rPr>
                    <w:t>Acciones</w:t>
                  </w:r>
                </w:p>
              </w:tc>
              <w:tc>
                <w:tcPr>
                  <w:tcW w:w="822" w:type="dxa"/>
                  <w:vMerge w:val="restart"/>
                  <w:shd w:val="clear" w:color="auto" w:fill="FABF8F" w:themeFill="accent6" w:themeFillTint="99"/>
                  <w:textDirection w:val="btLr"/>
                  <w:vAlign w:val="center"/>
                </w:tcPr>
                <w:p w:rsidR="00BC5E46" w:rsidRPr="00086CDA" w:rsidRDefault="00BC5E46" w:rsidP="003C5944">
                  <w:pPr>
                    <w:ind w:left="113" w:right="113"/>
                    <w:jc w:val="center"/>
                    <w:rPr>
                      <w:b/>
                    </w:rPr>
                  </w:pPr>
                  <w:r>
                    <w:rPr>
                      <w:b/>
                    </w:rPr>
                    <w:t>Estado *</w:t>
                  </w:r>
                </w:p>
              </w:tc>
              <w:tc>
                <w:tcPr>
                  <w:tcW w:w="1417" w:type="dxa"/>
                  <w:vMerge w:val="restart"/>
                  <w:shd w:val="clear" w:color="auto" w:fill="FABF8F" w:themeFill="accent6" w:themeFillTint="99"/>
                  <w:vAlign w:val="center"/>
                </w:tcPr>
                <w:p w:rsidR="00BC5E46" w:rsidRPr="00086CDA" w:rsidRDefault="00BC5E46" w:rsidP="003C5944">
                  <w:pPr>
                    <w:jc w:val="center"/>
                    <w:rPr>
                      <w:b/>
                    </w:rPr>
                  </w:pPr>
                  <w:r>
                    <w:rPr>
                      <w:b/>
                    </w:rPr>
                    <w:t>Comentarios</w:t>
                  </w:r>
                </w:p>
              </w:tc>
            </w:tr>
            <w:tr w:rsidR="00BC5E46" w:rsidRPr="00086CDA" w:rsidTr="003C5944">
              <w:trPr>
                <w:cantSplit/>
                <w:trHeight w:val="1502"/>
              </w:trPr>
              <w:tc>
                <w:tcPr>
                  <w:tcW w:w="528" w:type="dxa"/>
                  <w:vMerge/>
                  <w:shd w:val="clear" w:color="auto" w:fill="FABF8F" w:themeFill="accent6" w:themeFillTint="99"/>
                </w:tcPr>
                <w:p w:rsidR="00BC5E46" w:rsidRDefault="00BC5E46" w:rsidP="003C5944">
                  <w:pPr>
                    <w:rPr>
                      <w:b/>
                    </w:rPr>
                  </w:pPr>
                </w:p>
              </w:tc>
              <w:tc>
                <w:tcPr>
                  <w:tcW w:w="1026" w:type="dxa"/>
                  <w:vMerge/>
                  <w:shd w:val="clear" w:color="auto" w:fill="FABF8F" w:themeFill="accent6" w:themeFillTint="99"/>
                  <w:textDirection w:val="btLr"/>
                </w:tcPr>
                <w:p w:rsidR="00BC5E46" w:rsidRDefault="00BC5E46" w:rsidP="003C5944">
                  <w:pPr>
                    <w:ind w:left="113" w:right="113"/>
                    <w:rPr>
                      <w:b/>
                    </w:rPr>
                  </w:pPr>
                </w:p>
              </w:tc>
              <w:tc>
                <w:tcPr>
                  <w:tcW w:w="473" w:type="dxa"/>
                  <w:vMerge/>
                  <w:shd w:val="clear" w:color="auto" w:fill="FABF8F" w:themeFill="accent6" w:themeFillTint="99"/>
                  <w:textDirection w:val="btLr"/>
                </w:tcPr>
                <w:p w:rsidR="00BC5E46" w:rsidRDefault="00BC5E46" w:rsidP="003C5944">
                  <w:pPr>
                    <w:ind w:left="113" w:right="113"/>
                    <w:rPr>
                      <w:b/>
                    </w:rPr>
                  </w:pPr>
                </w:p>
              </w:tc>
              <w:tc>
                <w:tcPr>
                  <w:tcW w:w="540" w:type="dxa"/>
                  <w:shd w:val="clear" w:color="auto" w:fill="FABF8F" w:themeFill="accent6" w:themeFillTint="99"/>
                  <w:textDirection w:val="btLr"/>
                </w:tcPr>
                <w:p w:rsidR="00BC5E46" w:rsidRPr="00086CDA" w:rsidRDefault="00BC5E46" w:rsidP="003C5944">
                  <w:pPr>
                    <w:ind w:left="113" w:right="113"/>
                    <w:rPr>
                      <w:b/>
                    </w:rPr>
                  </w:pPr>
                  <w:r>
                    <w:rPr>
                      <w:b/>
                    </w:rPr>
                    <w:t>Alcance</w:t>
                  </w:r>
                </w:p>
              </w:tc>
              <w:tc>
                <w:tcPr>
                  <w:tcW w:w="405" w:type="dxa"/>
                  <w:shd w:val="clear" w:color="auto" w:fill="FABF8F" w:themeFill="accent6" w:themeFillTint="99"/>
                  <w:textDirection w:val="btLr"/>
                </w:tcPr>
                <w:p w:rsidR="00BC5E46" w:rsidRPr="00086CDA" w:rsidRDefault="00BC5E46" w:rsidP="003C5944">
                  <w:pPr>
                    <w:ind w:left="113" w:right="113"/>
                    <w:rPr>
                      <w:b/>
                    </w:rPr>
                  </w:pPr>
                  <w:r>
                    <w:rPr>
                      <w:b/>
                    </w:rPr>
                    <w:t>Calidad</w:t>
                  </w:r>
                </w:p>
              </w:tc>
              <w:tc>
                <w:tcPr>
                  <w:tcW w:w="425" w:type="dxa"/>
                  <w:shd w:val="clear" w:color="auto" w:fill="FABF8F" w:themeFill="accent6" w:themeFillTint="99"/>
                  <w:textDirection w:val="btLr"/>
                </w:tcPr>
                <w:p w:rsidR="00BC5E46" w:rsidRPr="00086CDA" w:rsidRDefault="00BC5E46" w:rsidP="003C5944">
                  <w:pPr>
                    <w:ind w:left="113" w:right="113"/>
                    <w:rPr>
                      <w:b/>
                    </w:rPr>
                  </w:pPr>
                  <w:r>
                    <w:rPr>
                      <w:b/>
                    </w:rPr>
                    <w:t>Calendario</w:t>
                  </w:r>
                </w:p>
              </w:tc>
              <w:tc>
                <w:tcPr>
                  <w:tcW w:w="426" w:type="dxa"/>
                  <w:shd w:val="clear" w:color="auto" w:fill="FABF8F" w:themeFill="accent6" w:themeFillTint="99"/>
                  <w:textDirection w:val="btLr"/>
                </w:tcPr>
                <w:p w:rsidR="00BC5E46" w:rsidRPr="00086CDA" w:rsidRDefault="00BC5E46" w:rsidP="003C5944">
                  <w:pPr>
                    <w:ind w:left="113" w:right="113"/>
                    <w:rPr>
                      <w:b/>
                    </w:rPr>
                  </w:pPr>
                  <w:r>
                    <w:rPr>
                      <w:b/>
                    </w:rPr>
                    <w:t>Costo</w:t>
                  </w:r>
                </w:p>
              </w:tc>
              <w:tc>
                <w:tcPr>
                  <w:tcW w:w="425" w:type="dxa"/>
                  <w:vMerge/>
                  <w:shd w:val="clear" w:color="auto" w:fill="FABF8F" w:themeFill="accent6" w:themeFillTint="99"/>
                  <w:textDirection w:val="btLr"/>
                </w:tcPr>
                <w:p w:rsidR="00BC5E46" w:rsidRPr="00086CDA" w:rsidRDefault="00BC5E46" w:rsidP="003C5944">
                  <w:pPr>
                    <w:ind w:left="113" w:right="113"/>
                    <w:rPr>
                      <w:b/>
                    </w:rPr>
                  </w:pPr>
                </w:p>
              </w:tc>
              <w:tc>
                <w:tcPr>
                  <w:tcW w:w="1276" w:type="dxa"/>
                  <w:vMerge/>
                  <w:shd w:val="clear" w:color="auto" w:fill="FABF8F" w:themeFill="accent6" w:themeFillTint="99"/>
                </w:tcPr>
                <w:p w:rsidR="00BC5E46" w:rsidRPr="00086CDA" w:rsidRDefault="00BC5E46" w:rsidP="003C5944">
                  <w:pPr>
                    <w:rPr>
                      <w:b/>
                    </w:rPr>
                  </w:pPr>
                </w:p>
              </w:tc>
              <w:tc>
                <w:tcPr>
                  <w:tcW w:w="992" w:type="dxa"/>
                  <w:vMerge/>
                  <w:shd w:val="clear" w:color="auto" w:fill="FABF8F" w:themeFill="accent6" w:themeFillTint="99"/>
                </w:tcPr>
                <w:p w:rsidR="00BC5E46" w:rsidRPr="00086CDA" w:rsidRDefault="00BC5E46" w:rsidP="003C5944">
                  <w:pPr>
                    <w:rPr>
                      <w:b/>
                    </w:rPr>
                  </w:pPr>
                </w:p>
              </w:tc>
              <w:tc>
                <w:tcPr>
                  <w:tcW w:w="822" w:type="dxa"/>
                  <w:vMerge/>
                  <w:shd w:val="clear" w:color="auto" w:fill="FABF8F" w:themeFill="accent6" w:themeFillTint="99"/>
                  <w:textDirection w:val="btLr"/>
                </w:tcPr>
                <w:p w:rsidR="00BC5E46" w:rsidRPr="00086CDA" w:rsidRDefault="00BC5E46" w:rsidP="003C5944">
                  <w:pPr>
                    <w:ind w:left="113" w:right="113"/>
                    <w:rPr>
                      <w:b/>
                    </w:rPr>
                  </w:pPr>
                </w:p>
              </w:tc>
              <w:tc>
                <w:tcPr>
                  <w:tcW w:w="1417" w:type="dxa"/>
                  <w:vMerge/>
                  <w:shd w:val="clear" w:color="auto" w:fill="FABF8F" w:themeFill="accent6" w:themeFillTint="99"/>
                </w:tcPr>
                <w:p w:rsidR="00BC5E46" w:rsidRPr="00086CDA" w:rsidRDefault="00BC5E46" w:rsidP="003C5944">
                  <w:pPr>
                    <w:rPr>
                      <w:b/>
                    </w:rPr>
                  </w:pPr>
                </w:p>
              </w:tc>
            </w:tr>
            <w:tr w:rsidR="00BC5E46" w:rsidRPr="004A6A6B" w:rsidTr="003C5944">
              <w:tc>
                <w:tcPr>
                  <w:tcW w:w="528" w:type="dxa"/>
                </w:tcPr>
                <w:p w:rsidR="00BC5E46" w:rsidRPr="004A6A6B" w:rsidRDefault="00BC5E46" w:rsidP="003C5944">
                  <w:r>
                    <w:t>n.</w:t>
                  </w:r>
                </w:p>
              </w:tc>
              <w:tc>
                <w:tcPr>
                  <w:tcW w:w="1026" w:type="dxa"/>
                </w:tcPr>
                <w:p w:rsidR="00BC5E46" w:rsidRPr="004A6A6B" w:rsidRDefault="00BC5E46" w:rsidP="003C5944"/>
              </w:tc>
              <w:tc>
                <w:tcPr>
                  <w:tcW w:w="473" w:type="dxa"/>
                </w:tcPr>
                <w:p w:rsidR="00BC5E46" w:rsidRPr="004A6A6B" w:rsidRDefault="00BC5E46" w:rsidP="003C5944"/>
              </w:tc>
              <w:tc>
                <w:tcPr>
                  <w:tcW w:w="540" w:type="dxa"/>
                </w:tcPr>
                <w:p w:rsidR="00BC5E46" w:rsidRPr="004A6A6B" w:rsidRDefault="00BC5E46" w:rsidP="003C5944"/>
              </w:tc>
              <w:tc>
                <w:tcPr>
                  <w:tcW w:w="405" w:type="dxa"/>
                </w:tcPr>
                <w:p w:rsidR="00BC5E46" w:rsidRPr="004A6A6B" w:rsidRDefault="00BC5E46" w:rsidP="003C5944"/>
              </w:tc>
              <w:tc>
                <w:tcPr>
                  <w:tcW w:w="425" w:type="dxa"/>
                </w:tcPr>
                <w:p w:rsidR="00BC5E46" w:rsidRPr="004A6A6B" w:rsidRDefault="00BC5E46" w:rsidP="003C5944"/>
              </w:tc>
              <w:tc>
                <w:tcPr>
                  <w:tcW w:w="426" w:type="dxa"/>
                </w:tcPr>
                <w:p w:rsidR="00BC5E46" w:rsidRPr="004A6A6B" w:rsidRDefault="00BC5E46" w:rsidP="003C5944"/>
              </w:tc>
              <w:tc>
                <w:tcPr>
                  <w:tcW w:w="425" w:type="dxa"/>
                </w:tcPr>
                <w:p w:rsidR="00BC5E46" w:rsidRPr="004A6A6B" w:rsidRDefault="00BC5E46" w:rsidP="003C5944"/>
              </w:tc>
              <w:tc>
                <w:tcPr>
                  <w:tcW w:w="1276" w:type="dxa"/>
                </w:tcPr>
                <w:p w:rsidR="00BC5E46" w:rsidRPr="004A6A6B" w:rsidRDefault="00BC5E46" w:rsidP="003C5944"/>
              </w:tc>
              <w:tc>
                <w:tcPr>
                  <w:tcW w:w="992" w:type="dxa"/>
                </w:tcPr>
                <w:p w:rsidR="00BC5E46" w:rsidRPr="004A6A6B" w:rsidRDefault="00BC5E46" w:rsidP="003C5944"/>
              </w:tc>
              <w:tc>
                <w:tcPr>
                  <w:tcW w:w="822" w:type="dxa"/>
                </w:tcPr>
                <w:p w:rsidR="00BC5E46" w:rsidRPr="004A6A6B" w:rsidRDefault="00BC5E46" w:rsidP="003C5944"/>
              </w:tc>
              <w:tc>
                <w:tcPr>
                  <w:tcW w:w="1417" w:type="dxa"/>
                </w:tcPr>
                <w:p w:rsidR="00BC5E46" w:rsidRPr="004A6A6B" w:rsidRDefault="00BC5E46" w:rsidP="003C5944"/>
              </w:tc>
            </w:tr>
            <w:tr w:rsidR="00BC5E46" w:rsidRPr="004A6A6B" w:rsidTr="003C5944">
              <w:tc>
                <w:tcPr>
                  <w:tcW w:w="528" w:type="dxa"/>
                </w:tcPr>
                <w:p w:rsidR="00BC5E46" w:rsidRPr="004A6A6B" w:rsidRDefault="00BC5E46" w:rsidP="003C5944"/>
              </w:tc>
              <w:tc>
                <w:tcPr>
                  <w:tcW w:w="1026" w:type="dxa"/>
                </w:tcPr>
                <w:p w:rsidR="00BC5E46" w:rsidRPr="004A6A6B" w:rsidRDefault="00BC5E46" w:rsidP="003C5944"/>
              </w:tc>
              <w:tc>
                <w:tcPr>
                  <w:tcW w:w="1013" w:type="dxa"/>
                  <w:gridSpan w:val="2"/>
                </w:tcPr>
                <w:p w:rsidR="00BC5E46" w:rsidRPr="004A6A6B" w:rsidRDefault="00BC5E46" w:rsidP="003C5944"/>
              </w:tc>
              <w:tc>
                <w:tcPr>
                  <w:tcW w:w="405" w:type="dxa"/>
                </w:tcPr>
                <w:p w:rsidR="00BC5E46" w:rsidRPr="004A6A6B" w:rsidRDefault="00BC5E46" w:rsidP="003C5944"/>
              </w:tc>
              <w:tc>
                <w:tcPr>
                  <w:tcW w:w="425" w:type="dxa"/>
                </w:tcPr>
                <w:p w:rsidR="00BC5E46" w:rsidRPr="004A6A6B" w:rsidRDefault="00BC5E46" w:rsidP="003C5944"/>
              </w:tc>
              <w:tc>
                <w:tcPr>
                  <w:tcW w:w="426" w:type="dxa"/>
                </w:tcPr>
                <w:p w:rsidR="00BC5E46" w:rsidRPr="004A6A6B" w:rsidRDefault="00BC5E46" w:rsidP="003C5944"/>
              </w:tc>
              <w:tc>
                <w:tcPr>
                  <w:tcW w:w="1701" w:type="dxa"/>
                  <w:gridSpan w:val="2"/>
                </w:tcPr>
                <w:p w:rsidR="00BC5E46" w:rsidRPr="004A6A6B" w:rsidRDefault="00BC5E46" w:rsidP="003C5944"/>
              </w:tc>
              <w:tc>
                <w:tcPr>
                  <w:tcW w:w="992" w:type="dxa"/>
                </w:tcPr>
                <w:p w:rsidR="00BC5E46" w:rsidRPr="004A6A6B" w:rsidRDefault="00BC5E46" w:rsidP="003C5944"/>
              </w:tc>
              <w:tc>
                <w:tcPr>
                  <w:tcW w:w="2239" w:type="dxa"/>
                  <w:gridSpan w:val="2"/>
                </w:tcPr>
                <w:p w:rsidR="00BC5E46" w:rsidRPr="004A6A6B" w:rsidRDefault="00BC5E46" w:rsidP="003C5944"/>
              </w:tc>
            </w:tr>
            <w:tr w:rsidR="00BC5E46" w:rsidRPr="004A6A6B" w:rsidTr="003C5944">
              <w:tc>
                <w:tcPr>
                  <w:tcW w:w="8755" w:type="dxa"/>
                  <w:gridSpan w:val="12"/>
                </w:tcPr>
                <w:p w:rsidR="00BC5E46" w:rsidRPr="004A6A6B" w:rsidRDefault="00BC5E46" w:rsidP="003C5944">
                  <w:r>
                    <w:t>* E = En Ejecución , C = Cerrado</w:t>
                  </w:r>
                </w:p>
              </w:tc>
            </w:tr>
          </w:tbl>
          <w:p w:rsidR="00BC5E46" w:rsidRDefault="00BC5E46" w:rsidP="00BC5E46"/>
          <w:p w:rsidR="00BC5E46" w:rsidRDefault="00BC5E46" w:rsidP="00BC5E46"/>
          <w:p w:rsidR="00BC5E46" w:rsidRDefault="00BC5E46" w:rsidP="00BC5E46">
            <w:r>
              <w:t>La auditoría se realizará para todos los riesgos conocidos que se hayan materializado.</w:t>
            </w:r>
          </w:p>
          <w:p w:rsidR="00BC5E46" w:rsidRDefault="00BC5E46" w:rsidP="004601E5"/>
        </w:tc>
      </w:tr>
    </w:tbl>
    <w:p w:rsidR="004601E5" w:rsidRDefault="004601E5" w:rsidP="004601E5"/>
    <w:p w:rsidR="004601E5" w:rsidRDefault="004601E5" w:rsidP="004A6A6B"/>
    <w:tbl>
      <w:tblPr>
        <w:tblStyle w:val="Tablaconcuadrcula"/>
        <w:tblW w:w="0" w:type="auto"/>
        <w:tblLook w:val="04A0" w:firstRow="1" w:lastRow="0" w:firstColumn="1" w:lastColumn="0" w:noHBand="0" w:noVBand="1"/>
      </w:tblPr>
      <w:tblGrid>
        <w:gridCol w:w="1668"/>
        <w:gridCol w:w="567"/>
        <w:gridCol w:w="425"/>
        <w:gridCol w:w="6379"/>
        <w:gridCol w:w="15"/>
      </w:tblGrid>
      <w:tr w:rsidR="004601E5" w:rsidRPr="00086CDA" w:rsidTr="004601E5">
        <w:tc>
          <w:tcPr>
            <w:tcW w:w="9054" w:type="dxa"/>
            <w:gridSpan w:val="5"/>
            <w:shd w:val="clear" w:color="auto" w:fill="F79646" w:themeFill="accent6"/>
          </w:tcPr>
          <w:p w:rsidR="004601E5" w:rsidRPr="00375AFB" w:rsidRDefault="004601E5" w:rsidP="00E624E8">
            <w:pPr>
              <w:pStyle w:val="xTitulo1"/>
              <w:numPr>
                <w:ilvl w:val="1"/>
                <w:numId w:val="4"/>
              </w:numPr>
            </w:pPr>
            <w:bookmarkStart w:id="107" w:name="_Toc383074878"/>
            <w:r>
              <w:t>Plan de gestión de compras</w:t>
            </w:r>
            <w:bookmarkEnd w:id="107"/>
          </w:p>
        </w:tc>
      </w:tr>
      <w:tr w:rsidR="004601E5" w:rsidRPr="00086CDA" w:rsidTr="004601E5">
        <w:tc>
          <w:tcPr>
            <w:tcW w:w="9054" w:type="dxa"/>
            <w:gridSpan w:val="5"/>
            <w:shd w:val="clear" w:color="auto" w:fill="FDE9D9" w:themeFill="accent6" w:themeFillTint="33"/>
          </w:tcPr>
          <w:p w:rsidR="004601E5" w:rsidRPr="00375AFB" w:rsidRDefault="004601E5" w:rsidP="00E624E8">
            <w:pPr>
              <w:pStyle w:val="xTitulo1"/>
              <w:numPr>
                <w:ilvl w:val="2"/>
                <w:numId w:val="4"/>
              </w:numPr>
            </w:pPr>
            <w:bookmarkStart w:id="108" w:name="_Toc383074879"/>
            <w:r>
              <w:t>Autoridad para compras</w:t>
            </w:r>
            <w:bookmarkEnd w:id="108"/>
          </w:p>
        </w:tc>
      </w:tr>
      <w:tr w:rsidR="004601E5" w:rsidRPr="004A6A6B" w:rsidTr="004601E5">
        <w:tc>
          <w:tcPr>
            <w:tcW w:w="9054" w:type="dxa"/>
            <w:gridSpan w:val="5"/>
          </w:tcPr>
          <w:p w:rsidR="004601E5" w:rsidRDefault="004601E5" w:rsidP="004601E5"/>
          <w:p w:rsidR="00887F73" w:rsidRDefault="00887F73" w:rsidP="00887F73">
            <w:pPr>
              <w:ind w:left="1416"/>
            </w:pPr>
            <w:r>
              <w:t>Las compras se solicitan por el Gerente de Proyecto y deben ser ejecutadas por el Departamento de Compras.</w:t>
            </w:r>
          </w:p>
          <w:p w:rsidR="00887F73" w:rsidRPr="004A6A6B" w:rsidRDefault="00887F73" w:rsidP="004601E5"/>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E624E8">
            <w:pPr>
              <w:pStyle w:val="xTitulo1"/>
              <w:numPr>
                <w:ilvl w:val="2"/>
                <w:numId w:val="4"/>
              </w:numPr>
            </w:pPr>
            <w:bookmarkStart w:id="109" w:name="_Toc303764857"/>
            <w:bookmarkStart w:id="110" w:name="_Toc383074880"/>
            <w:r>
              <w:t>Roles y Responsabilidades</w:t>
            </w:r>
            <w:bookmarkEnd w:id="109"/>
            <w:bookmarkEnd w:id="110"/>
          </w:p>
        </w:tc>
      </w:tr>
      <w:tr w:rsidR="004601E5" w:rsidRPr="00F915A1" w:rsidTr="004601E5">
        <w:trPr>
          <w:gridAfter w:val="1"/>
          <w:wAfter w:w="15" w:type="dxa"/>
        </w:trPr>
        <w:tc>
          <w:tcPr>
            <w:tcW w:w="2660" w:type="dxa"/>
            <w:gridSpan w:val="3"/>
            <w:shd w:val="clear" w:color="auto" w:fill="FABF8F" w:themeFill="accent6" w:themeFillTint="99"/>
          </w:tcPr>
          <w:p w:rsidR="004601E5" w:rsidRPr="00F915A1" w:rsidRDefault="004601E5" w:rsidP="004601E5">
            <w:pPr>
              <w:rPr>
                <w:b/>
              </w:rPr>
            </w:pPr>
            <w:r w:rsidRPr="00F915A1">
              <w:rPr>
                <w:b/>
              </w:rPr>
              <w:t>Rol</w:t>
            </w:r>
          </w:p>
        </w:tc>
        <w:tc>
          <w:tcPr>
            <w:tcW w:w="6379" w:type="dxa"/>
            <w:shd w:val="clear" w:color="auto" w:fill="FABF8F" w:themeFill="accent6" w:themeFillTint="99"/>
          </w:tcPr>
          <w:p w:rsidR="004601E5" w:rsidRPr="00F915A1" w:rsidRDefault="004601E5" w:rsidP="004601E5">
            <w:pPr>
              <w:rPr>
                <w:b/>
              </w:rPr>
            </w:pPr>
            <w:r w:rsidRPr="00F915A1">
              <w:rPr>
                <w:b/>
              </w:rPr>
              <w:t>Responsabilidad</w:t>
            </w:r>
          </w:p>
        </w:tc>
      </w:tr>
      <w:tr w:rsidR="004601E5" w:rsidTr="004601E5">
        <w:trPr>
          <w:gridAfter w:val="1"/>
          <w:wAfter w:w="15" w:type="dxa"/>
        </w:trPr>
        <w:tc>
          <w:tcPr>
            <w:tcW w:w="2660" w:type="dxa"/>
            <w:gridSpan w:val="3"/>
          </w:tcPr>
          <w:p w:rsidR="004601E5" w:rsidRDefault="004601E5" w:rsidP="004601E5">
            <w:r>
              <w:t>Gerente de Proyecto</w:t>
            </w:r>
          </w:p>
        </w:tc>
        <w:tc>
          <w:tcPr>
            <w:tcW w:w="6379" w:type="dxa"/>
          </w:tcPr>
          <w:p w:rsidR="004601E5" w:rsidRDefault="00887F73" w:rsidP="004601E5">
            <w:r>
              <w:t>Solicitar las adquisiciones de acuerdo con el plan del proyecto una vez que se ha validado que los costos están dentro del presupuesto establecido.</w:t>
            </w:r>
          </w:p>
        </w:tc>
      </w:tr>
      <w:tr w:rsidR="004601E5" w:rsidTr="004601E5">
        <w:trPr>
          <w:gridAfter w:val="1"/>
          <w:wAfter w:w="15" w:type="dxa"/>
        </w:trPr>
        <w:tc>
          <w:tcPr>
            <w:tcW w:w="2660" w:type="dxa"/>
            <w:gridSpan w:val="3"/>
          </w:tcPr>
          <w:p w:rsidR="004601E5" w:rsidRDefault="004601E5" w:rsidP="004601E5">
            <w:r>
              <w:t>Departamento de Compras</w:t>
            </w:r>
          </w:p>
        </w:tc>
        <w:tc>
          <w:tcPr>
            <w:tcW w:w="6379" w:type="dxa"/>
          </w:tcPr>
          <w:p w:rsidR="004601E5" w:rsidRDefault="00887F73" w:rsidP="004601E5">
            <w:r>
              <w:t>Facilitar y ejecutar el proceso de compra velando por el cumplimiento de las políticas de la compañía.</w:t>
            </w:r>
          </w:p>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E624E8">
            <w:pPr>
              <w:pStyle w:val="xTitulo1"/>
              <w:numPr>
                <w:ilvl w:val="2"/>
                <w:numId w:val="4"/>
              </w:numPr>
            </w:pPr>
            <w:bookmarkStart w:id="111" w:name="_Toc303764858"/>
            <w:bookmarkStart w:id="112" w:name="_Toc383074881"/>
            <w:r>
              <w:t>Documentos de compras</w:t>
            </w:r>
            <w:bookmarkEnd w:id="111"/>
            <w:bookmarkEnd w:id="112"/>
          </w:p>
        </w:tc>
      </w:tr>
      <w:tr w:rsidR="004601E5" w:rsidTr="004601E5">
        <w:trPr>
          <w:gridAfter w:val="1"/>
          <w:wAfter w:w="15" w:type="dxa"/>
        </w:trPr>
        <w:tc>
          <w:tcPr>
            <w:tcW w:w="9039" w:type="dxa"/>
            <w:gridSpan w:val="4"/>
          </w:tcPr>
          <w:p w:rsidR="004601E5" w:rsidRDefault="00887F73" w:rsidP="00887F73">
            <w:pPr>
              <w:pStyle w:val="Prrafodelista"/>
              <w:numPr>
                <w:ilvl w:val="0"/>
                <w:numId w:val="18"/>
              </w:numPr>
            </w:pPr>
            <w:r>
              <w:t>Cotizaciones</w:t>
            </w:r>
          </w:p>
          <w:p w:rsidR="00887F73" w:rsidRDefault="00887F73" w:rsidP="00887F73">
            <w:pPr>
              <w:pStyle w:val="Prrafodelista"/>
              <w:numPr>
                <w:ilvl w:val="0"/>
                <w:numId w:val="18"/>
              </w:numPr>
            </w:pPr>
            <w:r>
              <w:t>Propuestas técnico-económicas</w:t>
            </w:r>
          </w:p>
          <w:p w:rsidR="00887F73" w:rsidRDefault="00887F73" w:rsidP="00887F73">
            <w:pPr>
              <w:pStyle w:val="Prrafodelista"/>
              <w:numPr>
                <w:ilvl w:val="0"/>
                <w:numId w:val="18"/>
              </w:numPr>
            </w:pPr>
            <w:r>
              <w:t>Modelos de contratos</w:t>
            </w:r>
          </w:p>
          <w:p w:rsidR="00887F73" w:rsidRDefault="00887F73" w:rsidP="00887F73">
            <w:pPr>
              <w:pStyle w:val="Prrafodelista"/>
              <w:numPr>
                <w:ilvl w:val="0"/>
                <w:numId w:val="18"/>
              </w:numPr>
            </w:pPr>
            <w:r>
              <w:t>Proformas</w:t>
            </w:r>
          </w:p>
          <w:p w:rsidR="00887F73" w:rsidRDefault="00887F73" w:rsidP="00887F73">
            <w:pPr>
              <w:pStyle w:val="Prrafodelista"/>
              <w:numPr>
                <w:ilvl w:val="0"/>
                <w:numId w:val="18"/>
              </w:numPr>
            </w:pPr>
            <w:r>
              <w:t>Solicitudes de compra / SOLPED / HEA</w:t>
            </w:r>
          </w:p>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E624E8">
            <w:pPr>
              <w:pStyle w:val="xTitulo1"/>
              <w:numPr>
                <w:ilvl w:val="2"/>
                <w:numId w:val="4"/>
              </w:numPr>
            </w:pPr>
            <w:bookmarkStart w:id="113" w:name="_Toc303764859"/>
            <w:bookmarkStart w:id="114" w:name="_Toc383074882"/>
            <w:r>
              <w:t>Tipos de contrataciones</w:t>
            </w:r>
            <w:bookmarkEnd w:id="113"/>
            <w:bookmarkEnd w:id="114"/>
          </w:p>
        </w:tc>
      </w:tr>
      <w:tr w:rsidR="004601E5" w:rsidTr="004601E5">
        <w:trPr>
          <w:gridAfter w:val="1"/>
          <w:wAfter w:w="15" w:type="dxa"/>
        </w:trPr>
        <w:tc>
          <w:tcPr>
            <w:tcW w:w="9039" w:type="dxa"/>
            <w:gridSpan w:val="4"/>
          </w:tcPr>
          <w:p w:rsidR="004601E5" w:rsidRDefault="00887F73" w:rsidP="00887F73">
            <w:pPr>
              <w:ind w:left="1416"/>
            </w:pPr>
            <w:r>
              <w:t>[Depende del proyecto]</w:t>
            </w:r>
          </w:p>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E624E8">
            <w:pPr>
              <w:pStyle w:val="xTitulo1"/>
              <w:numPr>
                <w:ilvl w:val="2"/>
                <w:numId w:val="4"/>
              </w:numPr>
            </w:pPr>
            <w:bookmarkStart w:id="115" w:name="_Toc303764860"/>
            <w:bookmarkStart w:id="116" w:name="_Toc383074883"/>
            <w:r>
              <w:t>Requisitos de seguros en contratos</w:t>
            </w:r>
            <w:bookmarkEnd w:id="115"/>
            <w:bookmarkEnd w:id="116"/>
          </w:p>
        </w:tc>
      </w:tr>
      <w:tr w:rsidR="004601E5" w:rsidTr="004601E5">
        <w:trPr>
          <w:gridAfter w:val="1"/>
          <w:wAfter w:w="15" w:type="dxa"/>
        </w:trPr>
        <w:tc>
          <w:tcPr>
            <w:tcW w:w="9039" w:type="dxa"/>
            <w:gridSpan w:val="4"/>
          </w:tcPr>
          <w:p w:rsidR="004601E5" w:rsidRDefault="00887F73" w:rsidP="00887F73">
            <w:pPr>
              <w:ind w:left="1416"/>
            </w:pPr>
            <w:r>
              <w:t>[Depende del proyecto]</w:t>
            </w:r>
          </w:p>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E624E8">
            <w:pPr>
              <w:pStyle w:val="xTitulo1"/>
              <w:numPr>
                <w:ilvl w:val="2"/>
                <w:numId w:val="4"/>
              </w:numPr>
            </w:pPr>
            <w:bookmarkStart w:id="117" w:name="_Toc303764861"/>
            <w:bookmarkStart w:id="118" w:name="_Toc383074884"/>
            <w:r>
              <w:lastRenderedPageBreak/>
              <w:t>Criterios de Selección</w:t>
            </w:r>
            <w:bookmarkEnd w:id="117"/>
            <w:r w:rsidR="00887F73">
              <w:t xml:space="preserve"> de proveedores</w:t>
            </w:r>
            <w:bookmarkEnd w:id="118"/>
          </w:p>
        </w:tc>
      </w:tr>
      <w:tr w:rsidR="004601E5" w:rsidRPr="00F915A1" w:rsidTr="004601E5">
        <w:trPr>
          <w:gridAfter w:val="1"/>
          <w:wAfter w:w="15" w:type="dxa"/>
        </w:trPr>
        <w:tc>
          <w:tcPr>
            <w:tcW w:w="2235" w:type="dxa"/>
            <w:gridSpan w:val="2"/>
            <w:shd w:val="clear" w:color="auto" w:fill="FABF8F" w:themeFill="accent6" w:themeFillTint="99"/>
          </w:tcPr>
          <w:p w:rsidR="004601E5" w:rsidRPr="00F915A1" w:rsidRDefault="004601E5" w:rsidP="004601E5">
            <w:pPr>
              <w:rPr>
                <w:b/>
              </w:rPr>
            </w:pPr>
            <w:r w:rsidRPr="00F915A1">
              <w:rPr>
                <w:b/>
              </w:rPr>
              <w:t>Peso relativo</w:t>
            </w:r>
          </w:p>
        </w:tc>
        <w:tc>
          <w:tcPr>
            <w:tcW w:w="6804" w:type="dxa"/>
            <w:gridSpan w:val="2"/>
            <w:shd w:val="clear" w:color="auto" w:fill="FABF8F" w:themeFill="accent6" w:themeFillTint="99"/>
          </w:tcPr>
          <w:p w:rsidR="004601E5" w:rsidRPr="00F915A1" w:rsidRDefault="004601E5" w:rsidP="004601E5">
            <w:pPr>
              <w:rPr>
                <w:b/>
              </w:rPr>
            </w:pPr>
            <w:r w:rsidRPr="00F915A1">
              <w:rPr>
                <w:b/>
              </w:rPr>
              <w:t>Criterio</w:t>
            </w:r>
          </w:p>
        </w:tc>
      </w:tr>
      <w:tr w:rsidR="004601E5" w:rsidTr="004601E5">
        <w:trPr>
          <w:gridAfter w:val="1"/>
          <w:wAfter w:w="15" w:type="dxa"/>
        </w:trPr>
        <w:tc>
          <w:tcPr>
            <w:tcW w:w="2235" w:type="dxa"/>
            <w:gridSpan w:val="2"/>
          </w:tcPr>
          <w:p w:rsidR="004601E5" w:rsidRDefault="00277549" w:rsidP="00277549">
            <w:r>
              <w:t xml:space="preserve">25% </w:t>
            </w:r>
          </w:p>
        </w:tc>
        <w:tc>
          <w:tcPr>
            <w:tcW w:w="6804" w:type="dxa"/>
            <w:gridSpan w:val="2"/>
          </w:tcPr>
          <w:p w:rsidR="004601E5" w:rsidRDefault="00887F73" w:rsidP="004601E5">
            <w:r>
              <w:t>Experiencia de la compañía con el proveedor</w:t>
            </w:r>
          </w:p>
        </w:tc>
      </w:tr>
      <w:tr w:rsidR="00887F73" w:rsidTr="004601E5">
        <w:trPr>
          <w:gridAfter w:val="1"/>
          <w:wAfter w:w="15" w:type="dxa"/>
        </w:trPr>
        <w:tc>
          <w:tcPr>
            <w:tcW w:w="2235" w:type="dxa"/>
            <w:gridSpan w:val="2"/>
          </w:tcPr>
          <w:p w:rsidR="00887F73" w:rsidRDefault="00277549" w:rsidP="00277549">
            <w:r>
              <w:t xml:space="preserve">25% </w:t>
            </w:r>
          </w:p>
        </w:tc>
        <w:tc>
          <w:tcPr>
            <w:tcW w:w="6804" w:type="dxa"/>
            <w:gridSpan w:val="2"/>
          </w:tcPr>
          <w:p w:rsidR="00887F73" w:rsidRDefault="00887F73" w:rsidP="004601E5">
            <w:r>
              <w:t>Experiencia técnica del proveedor</w:t>
            </w:r>
          </w:p>
        </w:tc>
      </w:tr>
      <w:tr w:rsidR="00887F73" w:rsidTr="004601E5">
        <w:trPr>
          <w:gridAfter w:val="1"/>
          <w:wAfter w:w="15" w:type="dxa"/>
        </w:trPr>
        <w:tc>
          <w:tcPr>
            <w:tcW w:w="2235" w:type="dxa"/>
            <w:gridSpan w:val="2"/>
          </w:tcPr>
          <w:p w:rsidR="00887F73" w:rsidRDefault="00277549" w:rsidP="00277549">
            <w:r>
              <w:t xml:space="preserve">25% </w:t>
            </w:r>
          </w:p>
        </w:tc>
        <w:tc>
          <w:tcPr>
            <w:tcW w:w="6804" w:type="dxa"/>
            <w:gridSpan w:val="2"/>
          </w:tcPr>
          <w:p w:rsidR="00887F73" w:rsidRDefault="00887F73" w:rsidP="004601E5">
            <w:r>
              <w:t>Costo de la solución</w:t>
            </w:r>
          </w:p>
        </w:tc>
      </w:tr>
      <w:tr w:rsidR="00887F73" w:rsidTr="004601E5">
        <w:trPr>
          <w:gridAfter w:val="1"/>
          <w:wAfter w:w="15" w:type="dxa"/>
        </w:trPr>
        <w:tc>
          <w:tcPr>
            <w:tcW w:w="2235" w:type="dxa"/>
            <w:gridSpan w:val="2"/>
          </w:tcPr>
          <w:p w:rsidR="00887F73" w:rsidRDefault="00277549" w:rsidP="00277549">
            <w:r>
              <w:t xml:space="preserve">25% </w:t>
            </w:r>
          </w:p>
        </w:tc>
        <w:tc>
          <w:tcPr>
            <w:tcW w:w="6804" w:type="dxa"/>
            <w:gridSpan w:val="2"/>
          </w:tcPr>
          <w:p w:rsidR="00887F73" w:rsidRDefault="00887F73" w:rsidP="004601E5">
            <w:r>
              <w:t>Tiempo de entrega</w:t>
            </w:r>
          </w:p>
        </w:tc>
      </w:tr>
      <w:tr w:rsidR="00887F73" w:rsidTr="004601E5">
        <w:trPr>
          <w:gridAfter w:val="1"/>
          <w:wAfter w:w="15" w:type="dxa"/>
        </w:trPr>
        <w:tc>
          <w:tcPr>
            <w:tcW w:w="2235" w:type="dxa"/>
            <w:gridSpan w:val="2"/>
          </w:tcPr>
          <w:p w:rsidR="00887F73" w:rsidRDefault="00277549" w:rsidP="00277549">
            <w:r>
              <w:t xml:space="preserve">0% </w:t>
            </w:r>
          </w:p>
        </w:tc>
        <w:tc>
          <w:tcPr>
            <w:tcW w:w="6804" w:type="dxa"/>
            <w:gridSpan w:val="2"/>
          </w:tcPr>
          <w:p w:rsidR="00887F73" w:rsidRDefault="00887F73" w:rsidP="004601E5">
            <w:r>
              <w:t xml:space="preserve">Características técnicas </w:t>
            </w:r>
          </w:p>
        </w:tc>
      </w:tr>
      <w:tr w:rsidR="00887F73" w:rsidTr="004601E5">
        <w:trPr>
          <w:gridAfter w:val="1"/>
          <w:wAfter w:w="15" w:type="dxa"/>
        </w:trPr>
        <w:tc>
          <w:tcPr>
            <w:tcW w:w="2235" w:type="dxa"/>
            <w:gridSpan w:val="2"/>
          </w:tcPr>
          <w:p w:rsidR="00887F73" w:rsidRDefault="00277549" w:rsidP="00277549">
            <w:r>
              <w:t xml:space="preserve">0% </w:t>
            </w:r>
          </w:p>
        </w:tc>
        <w:tc>
          <w:tcPr>
            <w:tcW w:w="6804" w:type="dxa"/>
            <w:gridSpan w:val="2"/>
          </w:tcPr>
          <w:p w:rsidR="00887F73" w:rsidRDefault="00887F73" w:rsidP="004601E5">
            <w:r>
              <w:t>Otros</w:t>
            </w:r>
          </w:p>
        </w:tc>
      </w:tr>
      <w:tr w:rsidR="00887F73" w:rsidTr="004601E5">
        <w:trPr>
          <w:gridAfter w:val="1"/>
          <w:wAfter w:w="15" w:type="dxa"/>
        </w:trPr>
        <w:tc>
          <w:tcPr>
            <w:tcW w:w="2235" w:type="dxa"/>
            <w:gridSpan w:val="2"/>
          </w:tcPr>
          <w:p w:rsidR="00887F73" w:rsidRDefault="00887F73" w:rsidP="00277549">
            <w:r>
              <w:t>0%</w:t>
            </w:r>
          </w:p>
        </w:tc>
        <w:tc>
          <w:tcPr>
            <w:tcW w:w="6804" w:type="dxa"/>
            <w:gridSpan w:val="2"/>
          </w:tcPr>
          <w:p w:rsidR="00887F73" w:rsidRDefault="00887F73" w:rsidP="004601E5">
            <w:r>
              <w:t>Preselección</w:t>
            </w:r>
          </w:p>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E624E8">
            <w:pPr>
              <w:pStyle w:val="xTitulo1"/>
              <w:numPr>
                <w:ilvl w:val="2"/>
                <w:numId w:val="4"/>
              </w:numPr>
            </w:pPr>
            <w:bookmarkStart w:id="119" w:name="_Toc303764862"/>
            <w:bookmarkStart w:id="120" w:name="_Toc383074885"/>
            <w:r>
              <w:t>Asunciones y Restricciones</w:t>
            </w:r>
            <w:bookmarkEnd w:id="119"/>
            <w:bookmarkEnd w:id="120"/>
          </w:p>
        </w:tc>
      </w:tr>
      <w:tr w:rsidR="004601E5" w:rsidTr="004601E5">
        <w:trPr>
          <w:gridAfter w:val="1"/>
          <w:wAfter w:w="15" w:type="dxa"/>
        </w:trPr>
        <w:tc>
          <w:tcPr>
            <w:tcW w:w="9039" w:type="dxa"/>
            <w:gridSpan w:val="4"/>
          </w:tcPr>
          <w:p w:rsidR="004601E5" w:rsidRDefault="004601E5" w:rsidP="004601E5"/>
        </w:tc>
      </w:tr>
      <w:tr w:rsidR="004601E5" w:rsidRPr="00086CDA" w:rsidTr="004601E5">
        <w:trPr>
          <w:gridAfter w:val="1"/>
          <w:wAfter w:w="15" w:type="dxa"/>
        </w:trPr>
        <w:tc>
          <w:tcPr>
            <w:tcW w:w="9039" w:type="dxa"/>
            <w:gridSpan w:val="4"/>
            <w:shd w:val="clear" w:color="auto" w:fill="FDE9D9" w:themeFill="accent6" w:themeFillTint="33"/>
          </w:tcPr>
          <w:p w:rsidR="004601E5" w:rsidRPr="00375AFB" w:rsidRDefault="004601E5" w:rsidP="00E624E8">
            <w:pPr>
              <w:pStyle w:val="xTitulo1"/>
              <w:numPr>
                <w:ilvl w:val="2"/>
                <w:numId w:val="4"/>
              </w:numPr>
            </w:pPr>
            <w:bookmarkStart w:id="121" w:name="_Toc303764863"/>
            <w:bookmarkStart w:id="122" w:name="_Toc383074886"/>
            <w:r>
              <w:t>Requerimientos de Integración</w:t>
            </w:r>
            <w:bookmarkEnd w:id="121"/>
            <w:bookmarkEnd w:id="122"/>
          </w:p>
        </w:tc>
      </w:tr>
      <w:tr w:rsidR="004601E5" w:rsidTr="004601E5">
        <w:trPr>
          <w:gridAfter w:val="1"/>
          <w:wAfter w:w="15" w:type="dxa"/>
        </w:trPr>
        <w:tc>
          <w:tcPr>
            <w:tcW w:w="1668" w:type="dxa"/>
          </w:tcPr>
          <w:p w:rsidR="004601E5" w:rsidRDefault="004601E5" w:rsidP="004601E5">
            <w:r>
              <w:t>EDT</w:t>
            </w:r>
          </w:p>
        </w:tc>
        <w:tc>
          <w:tcPr>
            <w:tcW w:w="7371" w:type="dxa"/>
            <w:gridSpan w:val="3"/>
          </w:tcPr>
          <w:p w:rsidR="004601E5" w:rsidRDefault="004601E5" w:rsidP="004601E5"/>
        </w:tc>
      </w:tr>
      <w:tr w:rsidR="004601E5" w:rsidTr="004601E5">
        <w:trPr>
          <w:gridAfter w:val="1"/>
          <w:wAfter w:w="15" w:type="dxa"/>
        </w:trPr>
        <w:tc>
          <w:tcPr>
            <w:tcW w:w="1668" w:type="dxa"/>
          </w:tcPr>
          <w:p w:rsidR="004601E5" w:rsidRDefault="004601E5" w:rsidP="004601E5">
            <w:r>
              <w:t>Calendario</w:t>
            </w:r>
          </w:p>
        </w:tc>
        <w:tc>
          <w:tcPr>
            <w:tcW w:w="7371" w:type="dxa"/>
            <w:gridSpan w:val="3"/>
          </w:tcPr>
          <w:p w:rsidR="004601E5" w:rsidRDefault="004601E5" w:rsidP="004601E5"/>
        </w:tc>
      </w:tr>
      <w:tr w:rsidR="004601E5" w:rsidTr="004601E5">
        <w:trPr>
          <w:gridAfter w:val="1"/>
          <w:wAfter w:w="15" w:type="dxa"/>
        </w:trPr>
        <w:tc>
          <w:tcPr>
            <w:tcW w:w="1668" w:type="dxa"/>
          </w:tcPr>
          <w:p w:rsidR="004601E5" w:rsidRDefault="004601E5" w:rsidP="004601E5">
            <w:r>
              <w:t>Documentación</w:t>
            </w:r>
          </w:p>
        </w:tc>
        <w:tc>
          <w:tcPr>
            <w:tcW w:w="7371" w:type="dxa"/>
            <w:gridSpan w:val="3"/>
          </w:tcPr>
          <w:p w:rsidR="004601E5" w:rsidRDefault="004601E5" w:rsidP="004601E5"/>
        </w:tc>
      </w:tr>
      <w:tr w:rsidR="004601E5" w:rsidTr="004601E5">
        <w:trPr>
          <w:gridAfter w:val="1"/>
          <w:wAfter w:w="15" w:type="dxa"/>
        </w:trPr>
        <w:tc>
          <w:tcPr>
            <w:tcW w:w="1668" w:type="dxa"/>
          </w:tcPr>
          <w:p w:rsidR="004601E5" w:rsidRDefault="004601E5" w:rsidP="004601E5">
            <w:r>
              <w:t>Riesgo</w:t>
            </w:r>
          </w:p>
        </w:tc>
        <w:tc>
          <w:tcPr>
            <w:tcW w:w="7371" w:type="dxa"/>
            <w:gridSpan w:val="3"/>
          </w:tcPr>
          <w:p w:rsidR="004601E5" w:rsidRDefault="004601E5" w:rsidP="004601E5"/>
        </w:tc>
      </w:tr>
      <w:tr w:rsidR="004601E5" w:rsidTr="004601E5">
        <w:trPr>
          <w:gridAfter w:val="1"/>
          <w:wAfter w:w="15" w:type="dxa"/>
        </w:trPr>
        <w:tc>
          <w:tcPr>
            <w:tcW w:w="1668" w:type="dxa"/>
          </w:tcPr>
          <w:p w:rsidR="004601E5" w:rsidRDefault="004601E5" w:rsidP="004601E5">
            <w:r>
              <w:t>Reportes de Desempeño</w:t>
            </w:r>
          </w:p>
        </w:tc>
        <w:tc>
          <w:tcPr>
            <w:tcW w:w="7371" w:type="dxa"/>
            <w:gridSpan w:val="3"/>
          </w:tcPr>
          <w:p w:rsidR="004601E5" w:rsidRDefault="004601E5" w:rsidP="004601E5"/>
        </w:tc>
      </w:tr>
    </w:tbl>
    <w:p w:rsidR="00430F42" w:rsidRDefault="00430F42" w:rsidP="004601E5"/>
    <w:tbl>
      <w:tblPr>
        <w:tblStyle w:val="Tablaconcuadrcula"/>
        <w:tblW w:w="0" w:type="auto"/>
        <w:tblLook w:val="04A0" w:firstRow="1" w:lastRow="0" w:firstColumn="1" w:lastColumn="0" w:noHBand="0" w:noVBand="1"/>
      </w:tblPr>
      <w:tblGrid>
        <w:gridCol w:w="9039"/>
      </w:tblGrid>
      <w:tr w:rsidR="00B17C67" w:rsidRPr="00086CDA" w:rsidTr="00FD5CF5">
        <w:tc>
          <w:tcPr>
            <w:tcW w:w="9039" w:type="dxa"/>
            <w:shd w:val="clear" w:color="auto" w:fill="F79646" w:themeFill="accent6"/>
          </w:tcPr>
          <w:p w:rsidR="00B17C67" w:rsidRPr="00375AFB" w:rsidRDefault="00B17D05" w:rsidP="00887F73">
            <w:pPr>
              <w:pStyle w:val="xTitulo1"/>
              <w:numPr>
                <w:ilvl w:val="0"/>
                <w:numId w:val="17"/>
              </w:numPr>
            </w:pPr>
            <w:bookmarkStart w:id="123" w:name="_Toc383074887"/>
            <w:r>
              <w:t>Líneas base</w:t>
            </w:r>
            <w:bookmarkEnd w:id="123"/>
          </w:p>
        </w:tc>
      </w:tr>
      <w:tr w:rsidR="003D3453" w:rsidTr="00FD5CF5">
        <w:tc>
          <w:tcPr>
            <w:tcW w:w="9039" w:type="dxa"/>
          </w:tcPr>
          <w:p w:rsidR="007023D1" w:rsidRDefault="007023D1" w:rsidP="007023D1">
            <w:r w:rsidRPr="004E11D3">
              <w:rPr>
                <w:b/>
              </w:rPr>
              <w:t>Tiempo</w:t>
            </w:r>
            <w:r>
              <w:t>:</w:t>
            </w:r>
          </w:p>
          <w:p w:rsidR="007023D1" w:rsidRDefault="007023D1" w:rsidP="007023D1">
            <w:r>
              <w:t xml:space="preserve">Inicio del proyecto: </w:t>
            </w:r>
            <w:r w:rsidR="009C6D7D">
              <w:t>25</w:t>
            </w:r>
            <w:r>
              <w:t>/</w:t>
            </w:r>
            <w:r w:rsidR="009C6D7D">
              <w:t>11</w:t>
            </w:r>
            <w:r>
              <w:t>/2013</w:t>
            </w:r>
          </w:p>
          <w:p w:rsidR="007023D1" w:rsidRDefault="007023D1" w:rsidP="007023D1">
            <w:r>
              <w:t xml:space="preserve">Fin del proyecto:     </w:t>
            </w:r>
            <w:r w:rsidR="009C6D7D">
              <w:rPr>
                <w:szCs w:val="20"/>
              </w:rPr>
              <w:t>14</w:t>
            </w:r>
            <w:r>
              <w:rPr>
                <w:szCs w:val="20"/>
              </w:rPr>
              <w:t>/</w:t>
            </w:r>
            <w:r w:rsidR="009C6D7D">
              <w:rPr>
                <w:szCs w:val="20"/>
              </w:rPr>
              <w:t>08</w:t>
            </w:r>
            <w:r>
              <w:rPr>
                <w:szCs w:val="20"/>
              </w:rPr>
              <w:t>/201</w:t>
            </w:r>
            <w:r w:rsidR="009C6D7D">
              <w:rPr>
                <w:szCs w:val="20"/>
              </w:rPr>
              <w:t>4</w:t>
            </w:r>
          </w:p>
          <w:p w:rsidR="007023D1" w:rsidRDefault="007023D1" w:rsidP="007023D1"/>
          <w:p w:rsidR="007023D1" w:rsidRDefault="007023D1" w:rsidP="007023D1">
            <w:r w:rsidRPr="004E11D3">
              <w:rPr>
                <w:b/>
              </w:rPr>
              <w:t>Costo</w:t>
            </w:r>
            <w:r>
              <w:t xml:space="preserve">: </w:t>
            </w:r>
          </w:p>
          <w:p w:rsidR="007023D1" w:rsidRDefault="007023D1" w:rsidP="007023D1">
            <w:r>
              <w:t xml:space="preserve">USD </w:t>
            </w:r>
            <w:r w:rsidR="00DA0044">
              <w:rPr>
                <w:szCs w:val="20"/>
              </w:rPr>
              <w:t>45</w:t>
            </w:r>
            <w:r>
              <w:rPr>
                <w:szCs w:val="20"/>
              </w:rPr>
              <w:t>,</w:t>
            </w:r>
            <w:r w:rsidR="00DA0044">
              <w:rPr>
                <w:szCs w:val="20"/>
              </w:rPr>
              <w:t>0</w:t>
            </w:r>
            <w:r>
              <w:rPr>
                <w:szCs w:val="20"/>
              </w:rPr>
              <w:t>00</w:t>
            </w:r>
            <w:r>
              <w:t xml:space="preserve"> (USD. </w:t>
            </w:r>
            <w:r w:rsidR="00DA0044">
              <w:t>45</w:t>
            </w:r>
            <w:r>
              <w:rPr>
                <w:szCs w:val="20"/>
              </w:rPr>
              <w:t>,</w:t>
            </w:r>
            <w:r w:rsidR="00DA0044">
              <w:rPr>
                <w:szCs w:val="20"/>
              </w:rPr>
              <w:t>0</w:t>
            </w:r>
            <w:r>
              <w:rPr>
                <w:szCs w:val="20"/>
              </w:rPr>
              <w:t xml:space="preserve">00 </w:t>
            </w:r>
            <w:r>
              <w:t>No Hundido)</w:t>
            </w:r>
          </w:p>
          <w:p w:rsidR="007023D1" w:rsidRDefault="007023D1" w:rsidP="007023D1"/>
          <w:p w:rsidR="007023D1" w:rsidRDefault="007023D1" w:rsidP="007023D1">
            <w:r w:rsidRPr="004E11D3">
              <w:rPr>
                <w:b/>
              </w:rPr>
              <w:t>Alcance</w:t>
            </w:r>
            <w:r>
              <w:t>:</w:t>
            </w:r>
          </w:p>
          <w:p w:rsidR="003D3453" w:rsidRDefault="007023D1" w:rsidP="007023D1">
            <w:r>
              <w:t>Especificado en el EDT.</w:t>
            </w:r>
          </w:p>
        </w:tc>
      </w:tr>
    </w:tbl>
    <w:p w:rsidR="00430F42" w:rsidRDefault="00430F42" w:rsidP="004A6A6B"/>
    <w:tbl>
      <w:tblPr>
        <w:tblStyle w:val="Tablaconcuadrcula"/>
        <w:tblW w:w="0" w:type="auto"/>
        <w:tblLook w:val="04A0" w:firstRow="1" w:lastRow="0" w:firstColumn="1" w:lastColumn="0" w:noHBand="0" w:noVBand="1"/>
      </w:tblPr>
      <w:tblGrid>
        <w:gridCol w:w="851"/>
        <w:gridCol w:w="1525"/>
        <w:gridCol w:w="1417"/>
        <w:gridCol w:w="1182"/>
        <w:gridCol w:w="4079"/>
      </w:tblGrid>
      <w:tr w:rsidR="005D69B6" w:rsidRPr="00086CDA" w:rsidTr="00430F42">
        <w:tc>
          <w:tcPr>
            <w:tcW w:w="9054" w:type="dxa"/>
            <w:gridSpan w:val="5"/>
            <w:shd w:val="clear" w:color="auto" w:fill="F79646" w:themeFill="accent6"/>
          </w:tcPr>
          <w:p w:rsidR="005D69B6" w:rsidRPr="00375AFB" w:rsidRDefault="005D69B6" w:rsidP="00887F73">
            <w:pPr>
              <w:pStyle w:val="xTitulo1"/>
              <w:numPr>
                <w:ilvl w:val="0"/>
                <w:numId w:val="17"/>
              </w:numPr>
            </w:pPr>
            <w:bookmarkStart w:id="124" w:name="_Toc383074888"/>
            <w:r w:rsidRPr="00086CDA">
              <w:t>Control de Versiones</w:t>
            </w:r>
            <w:r w:rsidR="00086CDA">
              <w:t xml:space="preserve"> del Documento</w:t>
            </w:r>
            <w:bookmarkEnd w:id="124"/>
          </w:p>
        </w:tc>
      </w:tr>
      <w:tr w:rsidR="005D69B6" w:rsidRPr="00086CDA" w:rsidTr="00430F42">
        <w:tc>
          <w:tcPr>
            <w:tcW w:w="851" w:type="dxa"/>
            <w:shd w:val="clear" w:color="auto" w:fill="FABF8F" w:themeFill="accent6" w:themeFillTint="99"/>
          </w:tcPr>
          <w:p w:rsidR="005D69B6" w:rsidRPr="00086CDA" w:rsidRDefault="005D69B6" w:rsidP="004A6A6B">
            <w:pPr>
              <w:rPr>
                <w:b/>
              </w:rPr>
            </w:pPr>
            <w:r w:rsidRPr="00086CDA">
              <w:rPr>
                <w:b/>
              </w:rPr>
              <w:t>Versión</w:t>
            </w:r>
          </w:p>
        </w:tc>
        <w:tc>
          <w:tcPr>
            <w:tcW w:w="1525" w:type="dxa"/>
            <w:shd w:val="clear" w:color="auto" w:fill="FABF8F" w:themeFill="accent6" w:themeFillTint="99"/>
          </w:tcPr>
          <w:p w:rsidR="005D69B6" w:rsidRPr="00086CDA" w:rsidRDefault="005D69B6" w:rsidP="004A6A6B">
            <w:pPr>
              <w:rPr>
                <w:b/>
              </w:rPr>
            </w:pPr>
            <w:r w:rsidRPr="00086CDA">
              <w:rPr>
                <w:b/>
              </w:rPr>
              <w:t>Elaborado por</w:t>
            </w:r>
          </w:p>
        </w:tc>
        <w:tc>
          <w:tcPr>
            <w:tcW w:w="1417" w:type="dxa"/>
            <w:shd w:val="clear" w:color="auto" w:fill="FABF8F" w:themeFill="accent6" w:themeFillTint="99"/>
          </w:tcPr>
          <w:p w:rsidR="005D69B6" w:rsidRPr="00086CDA" w:rsidRDefault="005D69B6" w:rsidP="004A6A6B">
            <w:pPr>
              <w:rPr>
                <w:b/>
              </w:rPr>
            </w:pPr>
            <w:r w:rsidRPr="00086CDA">
              <w:rPr>
                <w:b/>
              </w:rPr>
              <w:t>Aprobado por</w:t>
            </w:r>
          </w:p>
        </w:tc>
        <w:tc>
          <w:tcPr>
            <w:tcW w:w="1182" w:type="dxa"/>
            <w:shd w:val="clear" w:color="auto" w:fill="FABF8F" w:themeFill="accent6" w:themeFillTint="99"/>
          </w:tcPr>
          <w:p w:rsidR="005D69B6" w:rsidRPr="00086CDA" w:rsidRDefault="005D69B6" w:rsidP="004A6A6B">
            <w:pPr>
              <w:rPr>
                <w:b/>
              </w:rPr>
            </w:pPr>
            <w:r w:rsidRPr="00086CDA">
              <w:rPr>
                <w:b/>
              </w:rPr>
              <w:t>Fecha</w:t>
            </w:r>
          </w:p>
        </w:tc>
        <w:tc>
          <w:tcPr>
            <w:tcW w:w="4079" w:type="dxa"/>
            <w:shd w:val="clear" w:color="auto" w:fill="FABF8F" w:themeFill="accent6" w:themeFillTint="99"/>
          </w:tcPr>
          <w:p w:rsidR="005D69B6" w:rsidRPr="00086CDA" w:rsidRDefault="005D69B6" w:rsidP="004A6A6B">
            <w:pPr>
              <w:rPr>
                <w:b/>
              </w:rPr>
            </w:pPr>
            <w:r w:rsidRPr="00086CDA">
              <w:rPr>
                <w:b/>
              </w:rPr>
              <w:t>Motivo</w:t>
            </w:r>
          </w:p>
        </w:tc>
      </w:tr>
      <w:tr w:rsidR="005D69B6" w:rsidTr="00430F42">
        <w:tc>
          <w:tcPr>
            <w:tcW w:w="851" w:type="dxa"/>
          </w:tcPr>
          <w:p w:rsidR="005D69B6" w:rsidRDefault="005028AE" w:rsidP="00086CDA">
            <w:pPr>
              <w:pStyle w:val="xVersinDocumento"/>
            </w:pPr>
            <w:r>
              <w:t>1.0</w:t>
            </w:r>
          </w:p>
        </w:tc>
        <w:tc>
          <w:tcPr>
            <w:tcW w:w="1525" w:type="dxa"/>
          </w:tcPr>
          <w:p w:rsidR="005D69B6" w:rsidRDefault="006617F8" w:rsidP="004A6A6B">
            <w:r>
              <w:t xml:space="preserve">Abel </w:t>
            </w:r>
            <w:proofErr w:type="spellStart"/>
            <w:r>
              <w:t>Yim</w:t>
            </w:r>
            <w:proofErr w:type="spellEnd"/>
          </w:p>
        </w:tc>
        <w:tc>
          <w:tcPr>
            <w:tcW w:w="1417" w:type="dxa"/>
          </w:tcPr>
          <w:p w:rsidR="005D69B6" w:rsidRDefault="006617F8" w:rsidP="004A6A6B">
            <w:r>
              <w:t>Luis Castro</w:t>
            </w:r>
          </w:p>
        </w:tc>
        <w:tc>
          <w:tcPr>
            <w:tcW w:w="1182" w:type="dxa"/>
          </w:tcPr>
          <w:p w:rsidR="005D69B6" w:rsidRDefault="006617F8" w:rsidP="00414849">
            <w:pPr>
              <w:pStyle w:val="xFechaActualizacionDocumento"/>
            </w:pPr>
            <w:r>
              <w:t>27/02/2014</w:t>
            </w:r>
          </w:p>
        </w:tc>
        <w:tc>
          <w:tcPr>
            <w:tcW w:w="4079" w:type="dxa"/>
          </w:tcPr>
          <w:p w:rsidR="005D69B6" w:rsidRDefault="007B0AD1" w:rsidP="004A6A6B">
            <w:r>
              <w:t>Creación del documento</w:t>
            </w:r>
          </w:p>
        </w:tc>
      </w:tr>
      <w:tr w:rsidR="00086CDA" w:rsidTr="00430F42">
        <w:tc>
          <w:tcPr>
            <w:tcW w:w="851" w:type="dxa"/>
          </w:tcPr>
          <w:p w:rsidR="00086CDA" w:rsidRDefault="007B0AD1" w:rsidP="004A6A6B">
            <w:r>
              <w:t>1.1</w:t>
            </w:r>
          </w:p>
        </w:tc>
        <w:tc>
          <w:tcPr>
            <w:tcW w:w="1525" w:type="dxa"/>
          </w:tcPr>
          <w:p w:rsidR="00086CDA" w:rsidRDefault="007B0AD1" w:rsidP="004A6A6B">
            <w:r>
              <w:t>Luis Castro</w:t>
            </w:r>
          </w:p>
        </w:tc>
        <w:tc>
          <w:tcPr>
            <w:tcW w:w="1417" w:type="dxa"/>
          </w:tcPr>
          <w:p w:rsidR="00086CDA" w:rsidRDefault="007B0AD1" w:rsidP="004A6A6B">
            <w:r>
              <w:t>Luis Castro</w:t>
            </w:r>
          </w:p>
        </w:tc>
        <w:tc>
          <w:tcPr>
            <w:tcW w:w="1182" w:type="dxa"/>
          </w:tcPr>
          <w:p w:rsidR="00086CDA" w:rsidRDefault="007B0AD1" w:rsidP="004A6A6B">
            <w:r>
              <w:t>28/02/2014</w:t>
            </w:r>
          </w:p>
        </w:tc>
        <w:tc>
          <w:tcPr>
            <w:tcW w:w="4079" w:type="dxa"/>
          </w:tcPr>
          <w:p w:rsidR="00086CDA" w:rsidRDefault="007B0AD1" w:rsidP="004A6A6B">
            <w:r>
              <w:t>Revisión del documento</w:t>
            </w:r>
          </w:p>
        </w:tc>
      </w:tr>
      <w:tr w:rsidR="007B0AD1" w:rsidTr="00430F42">
        <w:tc>
          <w:tcPr>
            <w:tcW w:w="851" w:type="dxa"/>
          </w:tcPr>
          <w:p w:rsidR="007B0AD1" w:rsidRDefault="007B0AD1" w:rsidP="004A6A6B">
            <w:r>
              <w:t>1.2</w:t>
            </w:r>
          </w:p>
        </w:tc>
        <w:tc>
          <w:tcPr>
            <w:tcW w:w="1525" w:type="dxa"/>
          </w:tcPr>
          <w:p w:rsidR="007B0AD1" w:rsidRDefault="007B0AD1" w:rsidP="004A6A6B">
            <w:r>
              <w:t xml:space="preserve">Abel </w:t>
            </w:r>
            <w:proofErr w:type="spellStart"/>
            <w:r>
              <w:t>Yim</w:t>
            </w:r>
            <w:proofErr w:type="spellEnd"/>
          </w:p>
        </w:tc>
        <w:tc>
          <w:tcPr>
            <w:tcW w:w="1417" w:type="dxa"/>
          </w:tcPr>
          <w:p w:rsidR="007B0AD1" w:rsidRDefault="007B0AD1" w:rsidP="004A6A6B">
            <w:r>
              <w:t>Luis Castro</w:t>
            </w:r>
          </w:p>
        </w:tc>
        <w:tc>
          <w:tcPr>
            <w:tcW w:w="1182" w:type="dxa"/>
          </w:tcPr>
          <w:p w:rsidR="007B0AD1" w:rsidRDefault="007B0AD1" w:rsidP="004A6A6B">
            <w:r>
              <w:t>20/03/2014</w:t>
            </w:r>
          </w:p>
        </w:tc>
        <w:tc>
          <w:tcPr>
            <w:tcW w:w="4079" w:type="dxa"/>
          </w:tcPr>
          <w:p w:rsidR="007B0AD1" w:rsidRDefault="007B0AD1" w:rsidP="004A6A6B">
            <w:r>
              <w:t>Actualización del documento</w:t>
            </w:r>
          </w:p>
        </w:tc>
      </w:tr>
    </w:tbl>
    <w:p w:rsidR="005D69B6" w:rsidRDefault="005D69B6" w:rsidP="004A6A6B"/>
    <w:p w:rsidR="00BA5F94" w:rsidRPr="00375AFB" w:rsidRDefault="00BA5F94" w:rsidP="00BA5F94">
      <w:pPr>
        <w:jc w:val="center"/>
        <w:rPr>
          <w:lang w:val="es-PE"/>
        </w:rPr>
      </w:pPr>
      <w:r w:rsidRPr="00375AFB">
        <w:rPr>
          <w:lang w:val="es-PE"/>
        </w:rPr>
        <w:t>Este documento ha sido preparado para Yanbal International S.A. y es propiedad única de la empresa, no puede ser copiado en forma total o parcial, o, distribuido sin previo consentimiento por escrito de Yanbal International S.A.</w:t>
      </w:r>
    </w:p>
    <w:sectPr w:rsidR="00BA5F94" w:rsidRPr="00375AFB" w:rsidSect="005A4058">
      <w:headerReference w:type="default" r:id="rId24"/>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8C7" w:rsidRDefault="006528C7" w:rsidP="00E1545D">
      <w:pPr>
        <w:spacing w:after="0" w:line="240" w:lineRule="auto"/>
      </w:pPr>
      <w:r>
        <w:separator/>
      </w:r>
    </w:p>
  </w:endnote>
  <w:endnote w:type="continuationSeparator" w:id="0">
    <w:p w:rsidR="006528C7" w:rsidRDefault="006528C7" w:rsidP="00E15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98"/>
      <w:gridCol w:w="4334"/>
    </w:tblGrid>
    <w:tr w:rsidR="00B9493E" w:rsidTr="00FD5CF5">
      <w:tc>
        <w:tcPr>
          <w:tcW w:w="4077" w:type="dxa"/>
        </w:tcPr>
        <w:p w:rsidR="00B9493E" w:rsidRPr="00414849" w:rsidRDefault="00B9493E" w:rsidP="00D1467D">
          <w:pPr>
            <w:pStyle w:val="Piedepgina"/>
            <w:rPr>
              <w:sz w:val="16"/>
              <w:szCs w:val="16"/>
            </w:rPr>
          </w:pPr>
          <w:r w:rsidRPr="00414849">
            <w:rPr>
              <w:sz w:val="16"/>
              <w:szCs w:val="16"/>
            </w:rPr>
            <w:t xml:space="preserve">PMO – </w:t>
          </w:r>
          <w:r>
            <w:rPr>
              <w:sz w:val="16"/>
              <w:szCs w:val="16"/>
            </w:rPr>
            <w:t xml:space="preserve"> Plan de Gestión del Proyecto</w:t>
          </w:r>
        </w:p>
      </w:tc>
      <w:tc>
        <w:tcPr>
          <w:tcW w:w="567" w:type="dxa"/>
        </w:tcPr>
        <w:p w:rsidR="00B9493E" w:rsidRDefault="00B9493E" w:rsidP="00FD5CF5">
          <w:pPr>
            <w:pStyle w:val="Piedepgina"/>
            <w:jc w:val="center"/>
          </w:pPr>
          <w:r>
            <w:fldChar w:fldCharType="begin"/>
          </w:r>
          <w:r>
            <w:instrText xml:space="preserve"> PAGE   \* MERGEFORMAT </w:instrText>
          </w:r>
          <w:r>
            <w:fldChar w:fldCharType="separate"/>
          </w:r>
          <w:r w:rsidR="00BB084B">
            <w:rPr>
              <w:noProof/>
            </w:rPr>
            <w:t>4</w:t>
          </w:r>
          <w:r>
            <w:rPr>
              <w:noProof/>
            </w:rPr>
            <w:fldChar w:fldCharType="end"/>
          </w:r>
          <w:r>
            <w:t>/</w:t>
          </w:r>
          <w:fldSimple w:instr=" NUMPAGES   \* MERGEFORMAT ">
            <w:r w:rsidR="00BB084B">
              <w:rPr>
                <w:noProof/>
              </w:rPr>
              <w:t>23</w:t>
            </w:r>
          </w:fldSimple>
        </w:p>
      </w:tc>
      <w:tc>
        <w:tcPr>
          <w:tcW w:w="4334" w:type="dxa"/>
        </w:tcPr>
        <w:p w:rsidR="00B9493E" w:rsidRDefault="00B9493E" w:rsidP="00FD5CF5">
          <w:pPr>
            <w:pStyle w:val="Piedepgina"/>
          </w:pPr>
        </w:p>
      </w:tc>
    </w:tr>
  </w:tbl>
  <w:p w:rsidR="00B9493E" w:rsidRDefault="00B9493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3433"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670"/>
      <w:gridCol w:w="3686"/>
    </w:tblGrid>
    <w:tr w:rsidR="00B9493E" w:rsidTr="004F40AF">
      <w:tc>
        <w:tcPr>
          <w:tcW w:w="4077" w:type="dxa"/>
        </w:tcPr>
        <w:p w:rsidR="00B9493E" w:rsidRPr="00414849" w:rsidRDefault="00B9493E" w:rsidP="00D1467D">
          <w:pPr>
            <w:pStyle w:val="Piedepgina"/>
            <w:rPr>
              <w:sz w:val="16"/>
              <w:szCs w:val="16"/>
            </w:rPr>
          </w:pPr>
          <w:r w:rsidRPr="00414849">
            <w:rPr>
              <w:sz w:val="16"/>
              <w:szCs w:val="16"/>
            </w:rPr>
            <w:t xml:space="preserve">PMO – </w:t>
          </w:r>
          <w:r>
            <w:rPr>
              <w:sz w:val="16"/>
              <w:szCs w:val="16"/>
            </w:rPr>
            <w:t xml:space="preserve"> Plan de Gestión del Proyecto</w:t>
          </w:r>
        </w:p>
      </w:tc>
      <w:tc>
        <w:tcPr>
          <w:tcW w:w="5670" w:type="dxa"/>
        </w:tcPr>
        <w:p w:rsidR="00B9493E" w:rsidRDefault="00B9493E" w:rsidP="00FD5CF5">
          <w:pPr>
            <w:pStyle w:val="Piedepgina"/>
            <w:jc w:val="center"/>
          </w:pPr>
          <w:r>
            <w:fldChar w:fldCharType="begin"/>
          </w:r>
          <w:r>
            <w:instrText xml:space="preserve"> PAGE   \* MERGEFORMAT </w:instrText>
          </w:r>
          <w:r>
            <w:fldChar w:fldCharType="separate"/>
          </w:r>
          <w:r w:rsidR="001F057A">
            <w:rPr>
              <w:noProof/>
            </w:rPr>
            <w:t>5</w:t>
          </w:r>
          <w:r>
            <w:rPr>
              <w:noProof/>
            </w:rPr>
            <w:fldChar w:fldCharType="end"/>
          </w:r>
          <w:r>
            <w:t>/</w:t>
          </w:r>
          <w:fldSimple w:instr=" NUMPAGES   \* MERGEFORMAT ">
            <w:r w:rsidR="001F057A">
              <w:rPr>
                <w:noProof/>
              </w:rPr>
              <w:t>23</w:t>
            </w:r>
          </w:fldSimple>
        </w:p>
      </w:tc>
      <w:tc>
        <w:tcPr>
          <w:tcW w:w="3686" w:type="dxa"/>
        </w:tcPr>
        <w:p w:rsidR="00B9493E" w:rsidRDefault="00B9493E" w:rsidP="00FD5CF5">
          <w:pPr>
            <w:pStyle w:val="Piedepgina"/>
          </w:pPr>
        </w:p>
      </w:tc>
    </w:tr>
  </w:tbl>
  <w:p w:rsidR="00B9493E" w:rsidRDefault="00B9493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598"/>
      <w:gridCol w:w="4334"/>
    </w:tblGrid>
    <w:tr w:rsidR="00B9493E" w:rsidTr="00FD5CF5">
      <w:tc>
        <w:tcPr>
          <w:tcW w:w="4077" w:type="dxa"/>
        </w:tcPr>
        <w:p w:rsidR="00B9493E" w:rsidRPr="00414849" w:rsidRDefault="00B9493E" w:rsidP="00D1467D">
          <w:pPr>
            <w:pStyle w:val="Piedepgina"/>
            <w:rPr>
              <w:sz w:val="16"/>
              <w:szCs w:val="16"/>
            </w:rPr>
          </w:pPr>
          <w:r w:rsidRPr="00414849">
            <w:rPr>
              <w:sz w:val="16"/>
              <w:szCs w:val="16"/>
            </w:rPr>
            <w:t xml:space="preserve">PMO – </w:t>
          </w:r>
          <w:r>
            <w:rPr>
              <w:sz w:val="16"/>
              <w:szCs w:val="16"/>
            </w:rPr>
            <w:t xml:space="preserve"> Plan de Gestión del Proyecto</w:t>
          </w:r>
        </w:p>
      </w:tc>
      <w:tc>
        <w:tcPr>
          <w:tcW w:w="567" w:type="dxa"/>
        </w:tcPr>
        <w:p w:rsidR="00B9493E" w:rsidRDefault="00B9493E" w:rsidP="00FD5CF5">
          <w:pPr>
            <w:pStyle w:val="Piedepgina"/>
            <w:jc w:val="center"/>
          </w:pPr>
          <w:r>
            <w:fldChar w:fldCharType="begin"/>
          </w:r>
          <w:r>
            <w:instrText xml:space="preserve"> PAGE   \* MERGEFORMAT </w:instrText>
          </w:r>
          <w:r>
            <w:fldChar w:fldCharType="separate"/>
          </w:r>
          <w:r w:rsidR="001F057A">
            <w:rPr>
              <w:noProof/>
            </w:rPr>
            <w:t>8</w:t>
          </w:r>
          <w:r>
            <w:rPr>
              <w:noProof/>
            </w:rPr>
            <w:fldChar w:fldCharType="end"/>
          </w:r>
          <w:r>
            <w:t>/</w:t>
          </w:r>
          <w:fldSimple w:instr=" NUMPAGES   \* MERGEFORMAT ">
            <w:r w:rsidR="001F057A">
              <w:rPr>
                <w:noProof/>
              </w:rPr>
              <w:t>23</w:t>
            </w:r>
          </w:fldSimple>
        </w:p>
      </w:tc>
      <w:tc>
        <w:tcPr>
          <w:tcW w:w="4334" w:type="dxa"/>
        </w:tcPr>
        <w:p w:rsidR="00B9493E" w:rsidRDefault="00B9493E" w:rsidP="00FD5CF5">
          <w:pPr>
            <w:pStyle w:val="Piedepgina"/>
          </w:pPr>
        </w:p>
      </w:tc>
    </w:tr>
  </w:tbl>
  <w:p w:rsidR="00B9493E" w:rsidRDefault="00B9493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3433"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3685"/>
      <w:gridCol w:w="4820"/>
    </w:tblGrid>
    <w:tr w:rsidR="00B9493E" w:rsidTr="00FD5CF5">
      <w:tc>
        <w:tcPr>
          <w:tcW w:w="4928" w:type="dxa"/>
        </w:tcPr>
        <w:p w:rsidR="00B9493E" w:rsidRPr="00414849" w:rsidRDefault="00B9493E" w:rsidP="00D1467D">
          <w:pPr>
            <w:pStyle w:val="Piedepgina"/>
            <w:rPr>
              <w:sz w:val="16"/>
              <w:szCs w:val="16"/>
            </w:rPr>
          </w:pPr>
          <w:r w:rsidRPr="00414849">
            <w:rPr>
              <w:sz w:val="16"/>
              <w:szCs w:val="16"/>
            </w:rPr>
            <w:t xml:space="preserve">PMO – </w:t>
          </w:r>
          <w:r>
            <w:rPr>
              <w:sz w:val="16"/>
              <w:szCs w:val="16"/>
            </w:rPr>
            <w:t xml:space="preserve"> Plan de Gestión del Proyecto</w:t>
          </w:r>
        </w:p>
      </w:tc>
      <w:tc>
        <w:tcPr>
          <w:tcW w:w="3685" w:type="dxa"/>
        </w:tcPr>
        <w:p w:rsidR="00B9493E" w:rsidRDefault="00B9493E" w:rsidP="00FD5CF5">
          <w:pPr>
            <w:pStyle w:val="Piedepgina"/>
            <w:jc w:val="center"/>
          </w:pPr>
          <w:r>
            <w:fldChar w:fldCharType="begin"/>
          </w:r>
          <w:r>
            <w:instrText xml:space="preserve"> PAGE   \* MERGEFORMAT </w:instrText>
          </w:r>
          <w:r>
            <w:fldChar w:fldCharType="separate"/>
          </w:r>
          <w:r w:rsidR="001F057A">
            <w:rPr>
              <w:noProof/>
            </w:rPr>
            <w:t>18</w:t>
          </w:r>
          <w:r>
            <w:rPr>
              <w:noProof/>
            </w:rPr>
            <w:fldChar w:fldCharType="end"/>
          </w:r>
          <w:r>
            <w:t>/</w:t>
          </w:r>
          <w:fldSimple w:instr=" NUMPAGES   \* MERGEFORMAT ">
            <w:r w:rsidR="001F057A">
              <w:rPr>
                <w:noProof/>
              </w:rPr>
              <w:t>23</w:t>
            </w:r>
          </w:fldSimple>
        </w:p>
      </w:tc>
      <w:tc>
        <w:tcPr>
          <w:tcW w:w="4820" w:type="dxa"/>
        </w:tcPr>
        <w:p w:rsidR="00B9493E" w:rsidRDefault="00B9493E" w:rsidP="00FD5CF5">
          <w:pPr>
            <w:pStyle w:val="Piedepgina"/>
          </w:pPr>
        </w:p>
      </w:tc>
    </w:tr>
  </w:tbl>
  <w:p w:rsidR="00B9493E" w:rsidRDefault="00B9493E">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2"/>
      <w:gridCol w:w="699"/>
      <w:gridCol w:w="4303"/>
    </w:tblGrid>
    <w:tr w:rsidR="00B9493E" w:rsidTr="00FD5CF5">
      <w:tc>
        <w:tcPr>
          <w:tcW w:w="4077" w:type="dxa"/>
        </w:tcPr>
        <w:p w:rsidR="00B9493E" w:rsidRPr="00414849" w:rsidRDefault="00B9493E" w:rsidP="00D1467D">
          <w:pPr>
            <w:pStyle w:val="Piedepgina"/>
            <w:rPr>
              <w:sz w:val="16"/>
              <w:szCs w:val="16"/>
            </w:rPr>
          </w:pPr>
          <w:r w:rsidRPr="00414849">
            <w:rPr>
              <w:sz w:val="16"/>
              <w:szCs w:val="16"/>
            </w:rPr>
            <w:t xml:space="preserve">PMO – </w:t>
          </w:r>
          <w:r>
            <w:rPr>
              <w:sz w:val="16"/>
              <w:szCs w:val="16"/>
            </w:rPr>
            <w:t xml:space="preserve"> Plan de Gestión del Proyecto</w:t>
          </w:r>
        </w:p>
      </w:tc>
      <w:tc>
        <w:tcPr>
          <w:tcW w:w="567" w:type="dxa"/>
        </w:tcPr>
        <w:p w:rsidR="00B9493E" w:rsidRDefault="00B9493E" w:rsidP="00FD5CF5">
          <w:pPr>
            <w:pStyle w:val="Piedepgina"/>
            <w:jc w:val="center"/>
          </w:pPr>
          <w:r>
            <w:fldChar w:fldCharType="begin"/>
          </w:r>
          <w:r>
            <w:instrText xml:space="preserve"> PAGE   \* MERGEFORMAT </w:instrText>
          </w:r>
          <w:r>
            <w:fldChar w:fldCharType="separate"/>
          </w:r>
          <w:r w:rsidR="001F057A">
            <w:rPr>
              <w:noProof/>
            </w:rPr>
            <w:t>19</w:t>
          </w:r>
          <w:r>
            <w:rPr>
              <w:noProof/>
            </w:rPr>
            <w:fldChar w:fldCharType="end"/>
          </w:r>
          <w:r>
            <w:t>/</w:t>
          </w:r>
          <w:fldSimple w:instr=" NUMPAGES   \* MERGEFORMAT ">
            <w:r w:rsidR="001F057A">
              <w:rPr>
                <w:noProof/>
              </w:rPr>
              <w:t>23</w:t>
            </w:r>
          </w:fldSimple>
        </w:p>
      </w:tc>
      <w:tc>
        <w:tcPr>
          <w:tcW w:w="4334" w:type="dxa"/>
        </w:tcPr>
        <w:p w:rsidR="00B9493E" w:rsidRDefault="00B9493E" w:rsidP="00FD5CF5">
          <w:pPr>
            <w:pStyle w:val="Piedepgina"/>
          </w:pPr>
        </w:p>
      </w:tc>
    </w:tr>
  </w:tbl>
  <w:p w:rsidR="00B9493E" w:rsidRDefault="00B949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8C7" w:rsidRDefault="006528C7" w:rsidP="00E1545D">
      <w:pPr>
        <w:spacing w:after="0" w:line="240" w:lineRule="auto"/>
      </w:pPr>
      <w:r>
        <w:separator/>
      </w:r>
    </w:p>
  </w:footnote>
  <w:footnote w:type="continuationSeparator" w:id="0">
    <w:p w:rsidR="006528C7" w:rsidRDefault="006528C7" w:rsidP="00E1545D">
      <w:pPr>
        <w:spacing w:after="0" w:line="240" w:lineRule="auto"/>
      </w:pPr>
      <w:r>
        <w:continuationSeparator/>
      </w:r>
    </w:p>
  </w:footnote>
  <w:footnote w:id="1">
    <w:p w:rsidR="00B9493E" w:rsidRDefault="00B9493E" w:rsidP="00E624E8">
      <w:pPr>
        <w:pStyle w:val="Textonotapie"/>
      </w:pPr>
      <w:r>
        <w:rPr>
          <w:rStyle w:val="Refdenotaalpie"/>
        </w:rPr>
        <w:footnoteRef/>
      </w:r>
      <w:r>
        <w:t xml:space="preserve"> Ver la plantilla “</w:t>
      </w:r>
      <w:r w:rsidRPr="009A349F">
        <w:t>PMO - 4.B0 - Encuesta de Levantamiento de Requerimientos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694"/>
    </w:tblGrid>
    <w:tr w:rsidR="00B9493E" w:rsidRPr="00E1545D" w:rsidTr="00E1545D">
      <w:tc>
        <w:tcPr>
          <w:tcW w:w="6345" w:type="dxa"/>
          <w:tcBorders>
            <w:bottom w:val="single" w:sz="4" w:space="0" w:color="auto"/>
          </w:tcBorders>
        </w:tcPr>
        <w:p w:rsidR="00B9493E" w:rsidRPr="00E1545D" w:rsidRDefault="00B9493E" w:rsidP="00BA5F94">
          <w:pPr>
            <w:pStyle w:val="Encabezado"/>
            <w:tabs>
              <w:tab w:val="clear" w:pos="4419"/>
            </w:tabs>
            <w:rPr>
              <w:b/>
              <w:sz w:val="24"/>
            </w:rPr>
          </w:pPr>
          <w:proofErr w:type="spellStart"/>
          <w:r>
            <w:rPr>
              <w:b/>
              <w:sz w:val="24"/>
            </w:rPr>
            <w:t>Yanbal</w:t>
          </w:r>
          <w:proofErr w:type="spellEnd"/>
          <w:r>
            <w:rPr>
              <w:b/>
              <w:sz w:val="24"/>
            </w:rPr>
            <w:t xml:space="preserve"> International S.A.</w:t>
          </w:r>
        </w:p>
      </w:tc>
      <w:tc>
        <w:tcPr>
          <w:tcW w:w="2694" w:type="dxa"/>
          <w:tcBorders>
            <w:bottom w:val="single" w:sz="4" w:space="0" w:color="auto"/>
          </w:tcBorders>
        </w:tcPr>
        <w:p w:rsidR="00B9493E" w:rsidRPr="00E1545D" w:rsidRDefault="00B9493E" w:rsidP="00E1545D">
          <w:pPr>
            <w:pStyle w:val="Encabezado"/>
            <w:tabs>
              <w:tab w:val="clear" w:pos="4419"/>
            </w:tabs>
            <w:jc w:val="right"/>
            <w:rPr>
              <w:b/>
              <w:sz w:val="24"/>
            </w:rPr>
          </w:pPr>
          <w:r w:rsidRPr="00E1545D">
            <w:rPr>
              <w:b/>
              <w:sz w:val="24"/>
            </w:rPr>
            <w:t>PMO Corporativo</w:t>
          </w:r>
        </w:p>
      </w:tc>
    </w:tr>
    <w:tr w:rsidR="00B9493E" w:rsidTr="00E1545D">
      <w:tc>
        <w:tcPr>
          <w:tcW w:w="6345"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tabs>
              <w:tab w:val="clear" w:pos="4419"/>
            </w:tabs>
          </w:pPr>
          <w:r>
            <w:t xml:space="preserve">Proyecto:  </w:t>
          </w:r>
          <w:fldSimple w:instr=" STYLEREF  xNombreProyecto  \* MERGEFORMAT ">
            <w:r w:rsidR="00BB084B">
              <w:rPr>
                <w:noProof/>
              </w:rPr>
              <w:t>Migración de DTS a ETL</w:t>
            </w:r>
          </w:fldSimple>
        </w:p>
      </w:tc>
      <w:tc>
        <w:tcPr>
          <w:tcW w:w="2694"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pPr>
          <w:r>
            <w:t xml:space="preserve">Código:  </w:t>
          </w:r>
          <w:fldSimple w:instr=" STYLEREF  xCódigoProyecto  \* MERGEFORMAT ">
            <w:r w:rsidR="00BB084B">
              <w:rPr>
                <w:noProof/>
              </w:rPr>
              <w:t>1866</w:t>
            </w:r>
          </w:fldSimple>
        </w:p>
      </w:tc>
    </w:tr>
    <w:tr w:rsidR="00B9493E" w:rsidTr="00E1545D">
      <w:tc>
        <w:tcPr>
          <w:tcW w:w="6345"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tabs>
              <w:tab w:val="clear" w:pos="4419"/>
            </w:tabs>
          </w:pPr>
          <w:r>
            <w:t xml:space="preserve">Gerente de Proyecto:  </w:t>
          </w:r>
          <w:fldSimple w:instr=" STYLEREF  xGerenteProyecto  \* MERGEFORMAT ">
            <w:r w:rsidR="00BB084B">
              <w:rPr>
                <w:noProof/>
              </w:rPr>
              <w:t>Abel Yim</w:t>
            </w:r>
          </w:fldSimple>
        </w:p>
      </w:tc>
      <w:tc>
        <w:tcPr>
          <w:tcW w:w="2694" w:type="dxa"/>
          <w:tcBorders>
            <w:top w:val="single" w:sz="4" w:space="0" w:color="auto"/>
            <w:left w:val="single" w:sz="4" w:space="0" w:color="auto"/>
            <w:bottom w:val="single" w:sz="4" w:space="0" w:color="auto"/>
            <w:right w:val="single" w:sz="4" w:space="0" w:color="auto"/>
          </w:tcBorders>
        </w:tcPr>
        <w:p w:rsidR="00B9493E" w:rsidRDefault="00B9493E" w:rsidP="00824B9E">
          <w:pPr>
            <w:pStyle w:val="Encabezado"/>
          </w:pPr>
          <w:r>
            <w:t>Versión:  1.2</w:t>
          </w:r>
        </w:p>
      </w:tc>
    </w:tr>
  </w:tbl>
  <w:p w:rsidR="00B9493E" w:rsidRPr="00E1545D" w:rsidRDefault="00B9493E" w:rsidP="00E1545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343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6521"/>
    </w:tblGrid>
    <w:tr w:rsidR="00B9493E" w:rsidRPr="00E1545D" w:rsidTr="004F40AF">
      <w:tc>
        <w:tcPr>
          <w:tcW w:w="6912" w:type="dxa"/>
          <w:tcBorders>
            <w:bottom w:val="single" w:sz="4" w:space="0" w:color="auto"/>
          </w:tcBorders>
        </w:tcPr>
        <w:p w:rsidR="00B9493E" w:rsidRPr="00E1545D" w:rsidRDefault="00B9493E" w:rsidP="00BA5F94">
          <w:pPr>
            <w:pStyle w:val="Encabezado"/>
            <w:tabs>
              <w:tab w:val="clear" w:pos="4419"/>
            </w:tabs>
            <w:rPr>
              <w:b/>
              <w:sz w:val="24"/>
            </w:rPr>
          </w:pPr>
          <w:proofErr w:type="spellStart"/>
          <w:r>
            <w:rPr>
              <w:b/>
              <w:sz w:val="24"/>
            </w:rPr>
            <w:t>Yanbal</w:t>
          </w:r>
          <w:proofErr w:type="spellEnd"/>
          <w:r>
            <w:rPr>
              <w:b/>
              <w:sz w:val="24"/>
            </w:rPr>
            <w:t xml:space="preserve"> International S.A.</w:t>
          </w:r>
        </w:p>
      </w:tc>
      <w:tc>
        <w:tcPr>
          <w:tcW w:w="6521" w:type="dxa"/>
          <w:tcBorders>
            <w:bottom w:val="single" w:sz="4" w:space="0" w:color="auto"/>
          </w:tcBorders>
        </w:tcPr>
        <w:p w:rsidR="00B9493E" w:rsidRPr="00E1545D" w:rsidRDefault="00B9493E" w:rsidP="00E1545D">
          <w:pPr>
            <w:pStyle w:val="Encabezado"/>
            <w:tabs>
              <w:tab w:val="clear" w:pos="4419"/>
            </w:tabs>
            <w:jc w:val="right"/>
            <w:rPr>
              <w:b/>
              <w:sz w:val="24"/>
            </w:rPr>
          </w:pPr>
          <w:r w:rsidRPr="00E1545D">
            <w:rPr>
              <w:b/>
              <w:sz w:val="24"/>
            </w:rPr>
            <w:t>PMO Corporativo</w:t>
          </w:r>
        </w:p>
      </w:tc>
    </w:tr>
    <w:tr w:rsidR="00B9493E" w:rsidTr="004F40AF">
      <w:tc>
        <w:tcPr>
          <w:tcW w:w="6912"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tabs>
              <w:tab w:val="clear" w:pos="4419"/>
            </w:tabs>
          </w:pPr>
          <w:r>
            <w:t xml:space="preserve">Proyecto:  </w:t>
          </w:r>
          <w:fldSimple w:instr=" STYLEREF  xNombreProyecto  \* MERGEFORMAT ">
            <w:r w:rsidR="001F057A">
              <w:rPr>
                <w:noProof/>
              </w:rPr>
              <w:t>Migración de DTS a ETL</w:t>
            </w:r>
          </w:fldSimple>
        </w:p>
      </w:tc>
      <w:tc>
        <w:tcPr>
          <w:tcW w:w="6521"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pPr>
          <w:r>
            <w:t xml:space="preserve">Código:  </w:t>
          </w:r>
          <w:fldSimple w:instr=" STYLEREF  xCódigoProyecto  \* MERGEFORMAT ">
            <w:r w:rsidR="001F057A">
              <w:rPr>
                <w:noProof/>
              </w:rPr>
              <w:t>1866</w:t>
            </w:r>
          </w:fldSimple>
        </w:p>
      </w:tc>
    </w:tr>
    <w:tr w:rsidR="00B9493E" w:rsidTr="004F40AF">
      <w:tc>
        <w:tcPr>
          <w:tcW w:w="6912"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tabs>
              <w:tab w:val="clear" w:pos="4419"/>
            </w:tabs>
          </w:pPr>
          <w:r>
            <w:t xml:space="preserve">Gerente de Proyecto:  </w:t>
          </w:r>
          <w:fldSimple w:instr=" STYLEREF  xGerenteProyecto  \* MERGEFORMAT ">
            <w:r w:rsidR="001F057A">
              <w:rPr>
                <w:noProof/>
              </w:rPr>
              <w:t>Abel Yim</w:t>
            </w:r>
          </w:fldSimple>
        </w:p>
      </w:tc>
      <w:tc>
        <w:tcPr>
          <w:tcW w:w="6521" w:type="dxa"/>
          <w:tcBorders>
            <w:top w:val="single" w:sz="4" w:space="0" w:color="auto"/>
            <w:left w:val="single" w:sz="4" w:space="0" w:color="auto"/>
            <w:bottom w:val="single" w:sz="4" w:space="0" w:color="auto"/>
            <w:right w:val="single" w:sz="4" w:space="0" w:color="auto"/>
          </w:tcBorders>
        </w:tcPr>
        <w:p w:rsidR="00B9493E" w:rsidRDefault="00B9493E" w:rsidP="007B0AD1">
          <w:pPr>
            <w:pStyle w:val="Encabezado"/>
          </w:pPr>
          <w:r>
            <w:t>Versión:  1.2</w:t>
          </w:r>
        </w:p>
      </w:tc>
    </w:tr>
  </w:tbl>
  <w:p w:rsidR="00B9493E" w:rsidRPr="00E1545D" w:rsidRDefault="00B9493E" w:rsidP="00E1545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694"/>
    </w:tblGrid>
    <w:tr w:rsidR="00B9493E" w:rsidRPr="00E1545D" w:rsidTr="00E1545D">
      <w:tc>
        <w:tcPr>
          <w:tcW w:w="6345" w:type="dxa"/>
          <w:tcBorders>
            <w:bottom w:val="single" w:sz="4" w:space="0" w:color="auto"/>
          </w:tcBorders>
        </w:tcPr>
        <w:p w:rsidR="00B9493E" w:rsidRPr="00E1545D" w:rsidRDefault="00B9493E" w:rsidP="00BA5F94">
          <w:pPr>
            <w:pStyle w:val="Encabezado"/>
            <w:tabs>
              <w:tab w:val="clear" w:pos="4419"/>
            </w:tabs>
            <w:rPr>
              <w:b/>
              <w:sz w:val="24"/>
            </w:rPr>
          </w:pPr>
          <w:proofErr w:type="spellStart"/>
          <w:r>
            <w:rPr>
              <w:b/>
              <w:sz w:val="24"/>
            </w:rPr>
            <w:t>Yanbal</w:t>
          </w:r>
          <w:proofErr w:type="spellEnd"/>
          <w:r>
            <w:rPr>
              <w:b/>
              <w:sz w:val="24"/>
            </w:rPr>
            <w:t xml:space="preserve"> International S.A.</w:t>
          </w:r>
        </w:p>
      </w:tc>
      <w:tc>
        <w:tcPr>
          <w:tcW w:w="2694" w:type="dxa"/>
          <w:tcBorders>
            <w:bottom w:val="single" w:sz="4" w:space="0" w:color="auto"/>
          </w:tcBorders>
        </w:tcPr>
        <w:p w:rsidR="00B9493E" w:rsidRPr="00E1545D" w:rsidRDefault="00B9493E" w:rsidP="00E1545D">
          <w:pPr>
            <w:pStyle w:val="Encabezado"/>
            <w:tabs>
              <w:tab w:val="clear" w:pos="4419"/>
            </w:tabs>
            <w:jc w:val="right"/>
            <w:rPr>
              <w:b/>
              <w:sz w:val="24"/>
            </w:rPr>
          </w:pPr>
          <w:r w:rsidRPr="00E1545D">
            <w:rPr>
              <w:b/>
              <w:sz w:val="24"/>
            </w:rPr>
            <w:t>PMO Corporativo</w:t>
          </w:r>
        </w:p>
      </w:tc>
    </w:tr>
    <w:tr w:rsidR="00B9493E" w:rsidTr="00E1545D">
      <w:tc>
        <w:tcPr>
          <w:tcW w:w="6345"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tabs>
              <w:tab w:val="clear" w:pos="4419"/>
            </w:tabs>
          </w:pPr>
          <w:r>
            <w:t xml:space="preserve">Proyecto:  </w:t>
          </w:r>
          <w:fldSimple w:instr=" STYLEREF  xNombreProyecto  \* MERGEFORMAT ">
            <w:r w:rsidR="001F057A">
              <w:rPr>
                <w:noProof/>
              </w:rPr>
              <w:t>Migración de DTS a ETL</w:t>
            </w:r>
          </w:fldSimple>
        </w:p>
      </w:tc>
      <w:tc>
        <w:tcPr>
          <w:tcW w:w="2694"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pPr>
          <w:r>
            <w:t xml:space="preserve">Código:  </w:t>
          </w:r>
          <w:fldSimple w:instr=" STYLEREF  xCódigoProyecto  \* MERGEFORMAT ">
            <w:r w:rsidR="001F057A">
              <w:rPr>
                <w:noProof/>
              </w:rPr>
              <w:t>1866</w:t>
            </w:r>
          </w:fldSimple>
        </w:p>
      </w:tc>
    </w:tr>
    <w:tr w:rsidR="00B9493E" w:rsidTr="00E1545D">
      <w:tc>
        <w:tcPr>
          <w:tcW w:w="6345"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tabs>
              <w:tab w:val="clear" w:pos="4419"/>
            </w:tabs>
          </w:pPr>
          <w:r>
            <w:t xml:space="preserve">Gerente de Proyecto:  </w:t>
          </w:r>
          <w:fldSimple w:instr=" STYLEREF  xGerenteProyecto  \* MERGEFORMAT ">
            <w:r w:rsidR="001F057A">
              <w:rPr>
                <w:noProof/>
              </w:rPr>
              <w:t>Abel Yim</w:t>
            </w:r>
          </w:fldSimple>
        </w:p>
      </w:tc>
      <w:tc>
        <w:tcPr>
          <w:tcW w:w="2694" w:type="dxa"/>
          <w:tcBorders>
            <w:top w:val="single" w:sz="4" w:space="0" w:color="auto"/>
            <w:left w:val="single" w:sz="4" w:space="0" w:color="auto"/>
            <w:bottom w:val="single" w:sz="4" w:space="0" w:color="auto"/>
            <w:right w:val="single" w:sz="4" w:space="0" w:color="auto"/>
          </w:tcBorders>
        </w:tcPr>
        <w:p w:rsidR="00B9493E" w:rsidRDefault="00B9493E" w:rsidP="007B0AD1">
          <w:pPr>
            <w:pStyle w:val="Encabezado"/>
          </w:pPr>
          <w:r>
            <w:t>Versión:  1.2</w:t>
          </w:r>
        </w:p>
      </w:tc>
    </w:tr>
  </w:tbl>
  <w:p w:rsidR="00B9493E" w:rsidRPr="00E1545D" w:rsidRDefault="00B9493E" w:rsidP="00E1545D">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343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6379"/>
    </w:tblGrid>
    <w:tr w:rsidR="00B9493E" w:rsidRPr="00E1545D" w:rsidTr="00FD5CF5">
      <w:tc>
        <w:tcPr>
          <w:tcW w:w="7054" w:type="dxa"/>
          <w:tcBorders>
            <w:bottom w:val="single" w:sz="4" w:space="0" w:color="auto"/>
          </w:tcBorders>
        </w:tcPr>
        <w:p w:rsidR="00B9493E" w:rsidRPr="00E1545D" w:rsidRDefault="00B9493E" w:rsidP="00BA5F94">
          <w:pPr>
            <w:pStyle w:val="Encabezado"/>
            <w:tabs>
              <w:tab w:val="clear" w:pos="4419"/>
            </w:tabs>
            <w:rPr>
              <w:b/>
              <w:sz w:val="24"/>
            </w:rPr>
          </w:pPr>
          <w:proofErr w:type="spellStart"/>
          <w:r>
            <w:rPr>
              <w:b/>
              <w:sz w:val="24"/>
            </w:rPr>
            <w:t>Yanbal</w:t>
          </w:r>
          <w:proofErr w:type="spellEnd"/>
          <w:r>
            <w:rPr>
              <w:b/>
              <w:sz w:val="24"/>
            </w:rPr>
            <w:t xml:space="preserve"> International S.A.</w:t>
          </w:r>
        </w:p>
      </w:tc>
      <w:tc>
        <w:tcPr>
          <w:tcW w:w="6379" w:type="dxa"/>
          <w:tcBorders>
            <w:bottom w:val="single" w:sz="4" w:space="0" w:color="auto"/>
          </w:tcBorders>
        </w:tcPr>
        <w:p w:rsidR="00B9493E" w:rsidRPr="00E1545D" w:rsidRDefault="00B9493E" w:rsidP="00E1545D">
          <w:pPr>
            <w:pStyle w:val="Encabezado"/>
            <w:tabs>
              <w:tab w:val="clear" w:pos="4419"/>
            </w:tabs>
            <w:jc w:val="right"/>
            <w:rPr>
              <w:b/>
              <w:sz w:val="24"/>
            </w:rPr>
          </w:pPr>
          <w:r w:rsidRPr="00E1545D">
            <w:rPr>
              <w:b/>
              <w:sz w:val="24"/>
            </w:rPr>
            <w:t>PMO Corporativo</w:t>
          </w:r>
        </w:p>
      </w:tc>
    </w:tr>
    <w:tr w:rsidR="00B9493E" w:rsidTr="00FD5CF5">
      <w:tc>
        <w:tcPr>
          <w:tcW w:w="7054"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tabs>
              <w:tab w:val="clear" w:pos="4419"/>
            </w:tabs>
          </w:pPr>
          <w:r>
            <w:t xml:space="preserve">Proyecto:  </w:t>
          </w:r>
          <w:fldSimple w:instr=" STYLEREF  xNombreProyecto  \* MERGEFORMAT ">
            <w:r w:rsidR="001F057A">
              <w:rPr>
                <w:noProof/>
              </w:rPr>
              <w:t>Migración de DTS a ETL</w:t>
            </w:r>
          </w:fldSimple>
        </w:p>
      </w:tc>
      <w:tc>
        <w:tcPr>
          <w:tcW w:w="6379"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pPr>
          <w:r>
            <w:t xml:space="preserve">Código:  </w:t>
          </w:r>
          <w:fldSimple w:instr=" STYLEREF  xCódigoProyecto  \* MERGEFORMAT ">
            <w:r w:rsidR="001F057A">
              <w:rPr>
                <w:noProof/>
              </w:rPr>
              <w:t>1866</w:t>
            </w:r>
          </w:fldSimple>
        </w:p>
      </w:tc>
    </w:tr>
    <w:tr w:rsidR="00B9493E" w:rsidTr="00FD5CF5">
      <w:tc>
        <w:tcPr>
          <w:tcW w:w="7054"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tabs>
              <w:tab w:val="clear" w:pos="4419"/>
            </w:tabs>
          </w:pPr>
          <w:r>
            <w:t xml:space="preserve">Gerente de Proyecto:  </w:t>
          </w:r>
          <w:fldSimple w:instr=" STYLEREF  xGerenteProyecto  \* MERGEFORMAT ">
            <w:r w:rsidR="001F057A">
              <w:rPr>
                <w:noProof/>
              </w:rPr>
              <w:t>Abel Yim</w:t>
            </w:r>
          </w:fldSimple>
        </w:p>
      </w:tc>
      <w:tc>
        <w:tcPr>
          <w:tcW w:w="6379" w:type="dxa"/>
          <w:tcBorders>
            <w:top w:val="single" w:sz="4" w:space="0" w:color="auto"/>
            <w:left w:val="single" w:sz="4" w:space="0" w:color="auto"/>
            <w:bottom w:val="single" w:sz="4" w:space="0" w:color="auto"/>
            <w:right w:val="single" w:sz="4" w:space="0" w:color="auto"/>
          </w:tcBorders>
        </w:tcPr>
        <w:p w:rsidR="00B9493E" w:rsidRDefault="00B9493E" w:rsidP="003035E7">
          <w:pPr>
            <w:pStyle w:val="Encabezado"/>
          </w:pPr>
          <w:r>
            <w:t>Versión:  1.2</w:t>
          </w:r>
        </w:p>
      </w:tc>
    </w:tr>
  </w:tbl>
  <w:p w:rsidR="00B9493E" w:rsidRPr="00E1545D" w:rsidRDefault="00B9493E" w:rsidP="00E1545D">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694"/>
    </w:tblGrid>
    <w:tr w:rsidR="00B9493E" w:rsidRPr="00E1545D" w:rsidTr="00E1545D">
      <w:tc>
        <w:tcPr>
          <w:tcW w:w="6345" w:type="dxa"/>
          <w:tcBorders>
            <w:bottom w:val="single" w:sz="4" w:space="0" w:color="auto"/>
          </w:tcBorders>
        </w:tcPr>
        <w:p w:rsidR="00B9493E" w:rsidRPr="00E1545D" w:rsidRDefault="00B9493E" w:rsidP="00BA5F94">
          <w:pPr>
            <w:pStyle w:val="Encabezado"/>
            <w:tabs>
              <w:tab w:val="clear" w:pos="4419"/>
            </w:tabs>
            <w:rPr>
              <w:b/>
              <w:sz w:val="24"/>
            </w:rPr>
          </w:pPr>
          <w:proofErr w:type="spellStart"/>
          <w:r>
            <w:rPr>
              <w:b/>
              <w:sz w:val="24"/>
            </w:rPr>
            <w:t>Yanbal</w:t>
          </w:r>
          <w:proofErr w:type="spellEnd"/>
          <w:r>
            <w:rPr>
              <w:b/>
              <w:sz w:val="24"/>
            </w:rPr>
            <w:t xml:space="preserve"> International S.A.</w:t>
          </w:r>
        </w:p>
      </w:tc>
      <w:tc>
        <w:tcPr>
          <w:tcW w:w="2694" w:type="dxa"/>
          <w:tcBorders>
            <w:bottom w:val="single" w:sz="4" w:space="0" w:color="auto"/>
          </w:tcBorders>
        </w:tcPr>
        <w:p w:rsidR="00B9493E" w:rsidRPr="00E1545D" w:rsidRDefault="00B9493E" w:rsidP="00E1545D">
          <w:pPr>
            <w:pStyle w:val="Encabezado"/>
            <w:tabs>
              <w:tab w:val="clear" w:pos="4419"/>
            </w:tabs>
            <w:jc w:val="right"/>
            <w:rPr>
              <w:b/>
              <w:sz w:val="24"/>
            </w:rPr>
          </w:pPr>
          <w:r w:rsidRPr="00E1545D">
            <w:rPr>
              <w:b/>
              <w:sz w:val="24"/>
            </w:rPr>
            <w:t>PMO Corporativo</w:t>
          </w:r>
        </w:p>
      </w:tc>
    </w:tr>
    <w:tr w:rsidR="00B9493E" w:rsidTr="00E1545D">
      <w:tc>
        <w:tcPr>
          <w:tcW w:w="6345"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tabs>
              <w:tab w:val="clear" w:pos="4419"/>
            </w:tabs>
          </w:pPr>
          <w:r>
            <w:t xml:space="preserve">Proyecto:  </w:t>
          </w:r>
          <w:fldSimple w:instr=" STYLEREF  xNombreProyecto  \* MERGEFORMAT ">
            <w:r w:rsidR="001F057A">
              <w:rPr>
                <w:noProof/>
              </w:rPr>
              <w:t>Migración de DTS a ETL</w:t>
            </w:r>
          </w:fldSimple>
        </w:p>
      </w:tc>
      <w:tc>
        <w:tcPr>
          <w:tcW w:w="2694"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pPr>
          <w:r>
            <w:t xml:space="preserve">Código:  </w:t>
          </w:r>
          <w:fldSimple w:instr=" STYLEREF  xCódigoProyecto  \* MERGEFORMAT ">
            <w:r w:rsidR="001F057A">
              <w:rPr>
                <w:noProof/>
              </w:rPr>
              <w:t>1866</w:t>
            </w:r>
          </w:fldSimple>
        </w:p>
      </w:tc>
    </w:tr>
    <w:tr w:rsidR="00B9493E" w:rsidTr="00E1545D">
      <w:tc>
        <w:tcPr>
          <w:tcW w:w="6345" w:type="dxa"/>
          <w:tcBorders>
            <w:top w:val="single" w:sz="4" w:space="0" w:color="auto"/>
            <w:left w:val="single" w:sz="4" w:space="0" w:color="auto"/>
            <w:bottom w:val="single" w:sz="4" w:space="0" w:color="auto"/>
            <w:right w:val="single" w:sz="4" w:space="0" w:color="auto"/>
          </w:tcBorders>
        </w:tcPr>
        <w:p w:rsidR="00B9493E" w:rsidRDefault="00B9493E" w:rsidP="00E1545D">
          <w:pPr>
            <w:pStyle w:val="Encabezado"/>
            <w:tabs>
              <w:tab w:val="clear" w:pos="4419"/>
            </w:tabs>
          </w:pPr>
          <w:r>
            <w:t xml:space="preserve">Gerente de Proyecto:  </w:t>
          </w:r>
          <w:fldSimple w:instr=" STYLEREF  xGerenteProyecto  \* MERGEFORMAT ">
            <w:r w:rsidR="001F057A">
              <w:rPr>
                <w:noProof/>
              </w:rPr>
              <w:t>Abel Yim</w:t>
            </w:r>
          </w:fldSimple>
        </w:p>
      </w:tc>
      <w:tc>
        <w:tcPr>
          <w:tcW w:w="2694" w:type="dxa"/>
          <w:tcBorders>
            <w:top w:val="single" w:sz="4" w:space="0" w:color="auto"/>
            <w:left w:val="single" w:sz="4" w:space="0" w:color="auto"/>
            <w:bottom w:val="single" w:sz="4" w:space="0" w:color="auto"/>
            <w:right w:val="single" w:sz="4" w:space="0" w:color="auto"/>
          </w:tcBorders>
        </w:tcPr>
        <w:p w:rsidR="00B9493E" w:rsidRDefault="00B9493E" w:rsidP="003035E7">
          <w:pPr>
            <w:pStyle w:val="Encabezado"/>
          </w:pPr>
          <w:r>
            <w:t>Versión:  1.2</w:t>
          </w:r>
        </w:p>
      </w:tc>
    </w:tr>
  </w:tbl>
  <w:p w:rsidR="00B9493E" w:rsidRPr="00E1545D" w:rsidRDefault="00B9493E" w:rsidP="00E154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C13"/>
    <w:multiLevelType w:val="hybridMultilevel"/>
    <w:tmpl w:val="40543B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9FC44CD"/>
    <w:multiLevelType w:val="hybridMultilevel"/>
    <w:tmpl w:val="507AAF76"/>
    <w:lvl w:ilvl="0" w:tplc="C79C5E4E">
      <w:start w:val="1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152A114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C31A06"/>
    <w:multiLevelType w:val="multilevel"/>
    <w:tmpl w:val="014864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6315662"/>
    <w:multiLevelType w:val="hybridMultilevel"/>
    <w:tmpl w:val="FA5A0B8E"/>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5">
    <w:nsid w:val="28DE14CC"/>
    <w:multiLevelType w:val="hybridMultilevel"/>
    <w:tmpl w:val="2A0EDE86"/>
    <w:lvl w:ilvl="0" w:tplc="010808B0">
      <w:start w:val="1"/>
      <w:numFmt w:val="bullet"/>
      <w:lvlText w:val=""/>
      <w:lvlJc w:val="left"/>
      <w:pPr>
        <w:ind w:left="2136" w:hanging="360"/>
      </w:pPr>
      <w:rPr>
        <w:rFonts w:ascii="Symbol" w:eastAsiaTheme="minorHAnsi" w:hAnsi="Symbol" w:cstheme="minorBidi"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6">
    <w:nsid w:val="29310804"/>
    <w:multiLevelType w:val="hybridMultilevel"/>
    <w:tmpl w:val="98043700"/>
    <w:lvl w:ilvl="0" w:tplc="48DED14A">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2B297C00"/>
    <w:multiLevelType w:val="hybridMultilevel"/>
    <w:tmpl w:val="8ED88016"/>
    <w:lvl w:ilvl="0" w:tplc="010808B0">
      <w:start w:val="1"/>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39081920"/>
    <w:multiLevelType w:val="hybridMultilevel"/>
    <w:tmpl w:val="246E188E"/>
    <w:lvl w:ilvl="0" w:tplc="010808B0">
      <w:start w:val="1"/>
      <w:numFmt w:val="bullet"/>
      <w:lvlText w:val=""/>
      <w:lvlJc w:val="left"/>
      <w:pPr>
        <w:ind w:left="1428" w:hanging="360"/>
      </w:pPr>
      <w:rPr>
        <w:rFonts w:ascii="Symbol" w:eastAsiaTheme="minorHAnsi" w:hAnsi="Symbol" w:cstheme="minorBidi"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9">
    <w:nsid w:val="41022876"/>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E11622"/>
    <w:multiLevelType w:val="multilevel"/>
    <w:tmpl w:val="50F66C62"/>
    <w:lvl w:ilvl="0">
      <w:start w:val="1"/>
      <w:numFmt w:val="decimal"/>
      <w:pStyle w:val="WBSHead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7560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9747CE"/>
    <w:multiLevelType w:val="hybridMultilevel"/>
    <w:tmpl w:val="D66A183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3">
    <w:nsid w:val="4F5B1A27"/>
    <w:multiLevelType w:val="hybridMultilevel"/>
    <w:tmpl w:val="EE46834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4FD31137"/>
    <w:multiLevelType w:val="hybridMultilevel"/>
    <w:tmpl w:val="0F1ACD5C"/>
    <w:lvl w:ilvl="0" w:tplc="B1743B7A">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526C2F0A"/>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331AEF"/>
    <w:multiLevelType w:val="hybridMultilevel"/>
    <w:tmpl w:val="ACCC9D28"/>
    <w:lvl w:ilvl="0" w:tplc="C3A64D4C">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5A65166F"/>
    <w:multiLevelType w:val="hybridMultilevel"/>
    <w:tmpl w:val="EC369BC6"/>
    <w:lvl w:ilvl="0" w:tplc="4E34A588">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5F9644F1"/>
    <w:multiLevelType w:val="hybridMultilevel"/>
    <w:tmpl w:val="44B40C4A"/>
    <w:lvl w:ilvl="0" w:tplc="010808B0">
      <w:start w:val="1"/>
      <w:numFmt w:val="bullet"/>
      <w:lvlText w:val=""/>
      <w:lvlJc w:val="left"/>
      <w:pPr>
        <w:ind w:left="1776" w:hanging="360"/>
      </w:pPr>
      <w:rPr>
        <w:rFonts w:ascii="Symbol" w:eastAsiaTheme="minorHAnsi" w:hAnsi="Symbol" w:cstheme="minorBidi"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9">
    <w:nsid w:val="6BCE1BC1"/>
    <w:multiLevelType w:val="hybridMultilevel"/>
    <w:tmpl w:val="6D06E15E"/>
    <w:lvl w:ilvl="0" w:tplc="C79C5E4E">
      <w:start w:val="16"/>
      <w:numFmt w:val="bullet"/>
      <w:lvlText w:val="-"/>
      <w:lvlJc w:val="left"/>
      <w:pPr>
        <w:ind w:left="720" w:hanging="360"/>
      </w:pPr>
      <w:rPr>
        <w:rFonts w:ascii="Calibri" w:eastAsiaTheme="minorHAnsi" w:hAnsi="Calibri" w:cs="Calibri"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75A16D09"/>
    <w:multiLevelType w:val="hybridMultilevel"/>
    <w:tmpl w:val="86A876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7FAA68B2"/>
    <w:multiLevelType w:val="hybridMultilevel"/>
    <w:tmpl w:val="9CAAA50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17"/>
  </w:num>
  <w:num w:numId="2">
    <w:abstractNumId w:val="16"/>
  </w:num>
  <w:num w:numId="3">
    <w:abstractNumId w:val="14"/>
  </w:num>
  <w:num w:numId="4">
    <w:abstractNumId w:val="11"/>
  </w:num>
  <w:num w:numId="5">
    <w:abstractNumId w:val="2"/>
  </w:num>
  <w:num w:numId="6">
    <w:abstractNumId w:val="15"/>
  </w:num>
  <w:num w:numId="7">
    <w:abstractNumId w:val="4"/>
  </w:num>
  <w:num w:numId="8">
    <w:abstractNumId w:val="10"/>
  </w:num>
  <w:num w:numId="9">
    <w:abstractNumId w:val="12"/>
  </w:num>
  <w:num w:numId="10">
    <w:abstractNumId w:val="3"/>
  </w:num>
  <w:num w:numId="11">
    <w:abstractNumId w:val="7"/>
  </w:num>
  <w:num w:numId="12">
    <w:abstractNumId w:val="5"/>
  </w:num>
  <w:num w:numId="13">
    <w:abstractNumId w:val="18"/>
  </w:num>
  <w:num w:numId="14">
    <w:abstractNumId w:val="13"/>
  </w:num>
  <w:num w:numId="15">
    <w:abstractNumId w:val="0"/>
  </w:num>
  <w:num w:numId="16">
    <w:abstractNumId w:val="20"/>
  </w:num>
  <w:num w:numId="17">
    <w:abstractNumId w:val="9"/>
  </w:num>
  <w:num w:numId="18">
    <w:abstractNumId w:val="8"/>
  </w:num>
  <w:num w:numId="19">
    <w:abstractNumId w:val="6"/>
  </w:num>
  <w:num w:numId="20">
    <w:abstractNumId w:val="19"/>
  </w:num>
  <w:num w:numId="21">
    <w:abstractNumId w:val="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015"/>
    <w:rsid w:val="000171F3"/>
    <w:rsid w:val="00032481"/>
    <w:rsid w:val="00046013"/>
    <w:rsid w:val="00046F01"/>
    <w:rsid w:val="00056E4A"/>
    <w:rsid w:val="00083918"/>
    <w:rsid w:val="00086CDA"/>
    <w:rsid w:val="000C2DE5"/>
    <w:rsid w:val="000D343B"/>
    <w:rsid w:val="000D51E5"/>
    <w:rsid w:val="000E02C8"/>
    <w:rsid w:val="000F1F16"/>
    <w:rsid w:val="000F4621"/>
    <w:rsid w:val="00113908"/>
    <w:rsid w:val="00121E8A"/>
    <w:rsid w:val="001356F0"/>
    <w:rsid w:val="001549C2"/>
    <w:rsid w:val="001679E0"/>
    <w:rsid w:val="00174144"/>
    <w:rsid w:val="001744F0"/>
    <w:rsid w:val="00177D30"/>
    <w:rsid w:val="001A69F5"/>
    <w:rsid w:val="001B1413"/>
    <w:rsid w:val="001C02E4"/>
    <w:rsid w:val="001D0BEC"/>
    <w:rsid w:val="001E3F70"/>
    <w:rsid w:val="001E43C9"/>
    <w:rsid w:val="001F057A"/>
    <w:rsid w:val="00214026"/>
    <w:rsid w:val="00242C9D"/>
    <w:rsid w:val="00242CE8"/>
    <w:rsid w:val="00245015"/>
    <w:rsid w:val="002470A5"/>
    <w:rsid w:val="00277549"/>
    <w:rsid w:val="002B6807"/>
    <w:rsid w:val="002C6235"/>
    <w:rsid w:val="002D0BDF"/>
    <w:rsid w:val="002D5801"/>
    <w:rsid w:val="002E26FA"/>
    <w:rsid w:val="002F1DBA"/>
    <w:rsid w:val="003035E7"/>
    <w:rsid w:val="00305A36"/>
    <w:rsid w:val="0031014D"/>
    <w:rsid w:val="003715BA"/>
    <w:rsid w:val="00375AFB"/>
    <w:rsid w:val="003C5944"/>
    <w:rsid w:val="003D3453"/>
    <w:rsid w:val="00414849"/>
    <w:rsid w:val="00422B3F"/>
    <w:rsid w:val="00430F42"/>
    <w:rsid w:val="0045787B"/>
    <w:rsid w:val="004601E5"/>
    <w:rsid w:val="0047132D"/>
    <w:rsid w:val="0048020B"/>
    <w:rsid w:val="00484ABA"/>
    <w:rsid w:val="004A6A6B"/>
    <w:rsid w:val="004E1D91"/>
    <w:rsid w:val="004F40AF"/>
    <w:rsid w:val="004F7753"/>
    <w:rsid w:val="005028AE"/>
    <w:rsid w:val="00514FB3"/>
    <w:rsid w:val="00556E40"/>
    <w:rsid w:val="00565364"/>
    <w:rsid w:val="00585159"/>
    <w:rsid w:val="00590AAE"/>
    <w:rsid w:val="005A14AD"/>
    <w:rsid w:val="005A4058"/>
    <w:rsid w:val="005A6231"/>
    <w:rsid w:val="005A6235"/>
    <w:rsid w:val="005D69B6"/>
    <w:rsid w:val="005F6404"/>
    <w:rsid w:val="00641656"/>
    <w:rsid w:val="00644D9D"/>
    <w:rsid w:val="006527DA"/>
    <w:rsid w:val="006528C7"/>
    <w:rsid w:val="006617F8"/>
    <w:rsid w:val="0068161C"/>
    <w:rsid w:val="00686345"/>
    <w:rsid w:val="00686845"/>
    <w:rsid w:val="006A5872"/>
    <w:rsid w:val="006B1BE1"/>
    <w:rsid w:val="0070010D"/>
    <w:rsid w:val="00701068"/>
    <w:rsid w:val="007023D1"/>
    <w:rsid w:val="0071588B"/>
    <w:rsid w:val="00716523"/>
    <w:rsid w:val="0071719A"/>
    <w:rsid w:val="0073462B"/>
    <w:rsid w:val="00745985"/>
    <w:rsid w:val="00746E33"/>
    <w:rsid w:val="00762023"/>
    <w:rsid w:val="00771E1D"/>
    <w:rsid w:val="00773F4B"/>
    <w:rsid w:val="00785409"/>
    <w:rsid w:val="007B0AD1"/>
    <w:rsid w:val="007B3671"/>
    <w:rsid w:val="007B3D59"/>
    <w:rsid w:val="008041E8"/>
    <w:rsid w:val="00824B9E"/>
    <w:rsid w:val="00833E8F"/>
    <w:rsid w:val="008414E5"/>
    <w:rsid w:val="00887F73"/>
    <w:rsid w:val="008C0E9E"/>
    <w:rsid w:val="008C0FE0"/>
    <w:rsid w:val="008F3DB8"/>
    <w:rsid w:val="00900EB5"/>
    <w:rsid w:val="00932D1A"/>
    <w:rsid w:val="00942116"/>
    <w:rsid w:val="009809CF"/>
    <w:rsid w:val="00997EF1"/>
    <w:rsid w:val="009B538A"/>
    <w:rsid w:val="009C6D7D"/>
    <w:rsid w:val="009D22C3"/>
    <w:rsid w:val="009F44EA"/>
    <w:rsid w:val="00A12BB8"/>
    <w:rsid w:val="00A14205"/>
    <w:rsid w:val="00A5469B"/>
    <w:rsid w:val="00A64A18"/>
    <w:rsid w:val="00A665BB"/>
    <w:rsid w:val="00A857C2"/>
    <w:rsid w:val="00AC1298"/>
    <w:rsid w:val="00AE6C65"/>
    <w:rsid w:val="00B00591"/>
    <w:rsid w:val="00B07286"/>
    <w:rsid w:val="00B171E8"/>
    <w:rsid w:val="00B17C67"/>
    <w:rsid w:val="00B17D05"/>
    <w:rsid w:val="00B80021"/>
    <w:rsid w:val="00B9493E"/>
    <w:rsid w:val="00BA5F94"/>
    <w:rsid w:val="00BB084B"/>
    <w:rsid w:val="00BC4B43"/>
    <w:rsid w:val="00BC5E46"/>
    <w:rsid w:val="00BD0078"/>
    <w:rsid w:val="00C041F8"/>
    <w:rsid w:val="00C77C83"/>
    <w:rsid w:val="00C9317B"/>
    <w:rsid w:val="00C939BF"/>
    <w:rsid w:val="00CB4943"/>
    <w:rsid w:val="00CC03EE"/>
    <w:rsid w:val="00CF7949"/>
    <w:rsid w:val="00D0146E"/>
    <w:rsid w:val="00D0194D"/>
    <w:rsid w:val="00D1467D"/>
    <w:rsid w:val="00D2046D"/>
    <w:rsid w:val="00D3509E"/>
    <w:rsid w:val="00D45DB5"/>
    <w:rsid w:val="00D8563F"/>
    <w:rsid w:val="00D92F6F"/>
    <w:rsid w:val="00DA0044"/>
    <w:rsid w:val="00DA2D13"/>
    <w:rsid w:val="00DA7CC4"/>
    <w:rsid w:val="00E14EB6"/>
    <w:rsid w:val="00E1545D"/>
    <w:rsid w:val="00E249E3"/>
    <w:rsid w:val="00E624E8"/>
    <w:rsid w:val="00E86A06"/>
    <w:rsid w:val="00E87E93"/>
    <w:rsid w:val="00E91348"/>
    <w:rsid w:val="00EB76F3"/>
    <w:rsid w:val="00ED2D8E"/>
    <w:rsid w:val="00EE7CD0"/>
    <w:rsid w:val="00F00B48"/>
    <w:rsid w:val="00F16B17"/>
    <w:rsid w:val="00F27D17"/>
    <w:rsid w:val="00F54D03"/>
    <w:rsid w:val="00F708B0"/>
    <w:rsid w:val="00F85F85"/>
    <w:rsid w:val="00FA239D"/>
    <w:rsid w:val="00FD5CF5"/>
    <w:rsid w:val="00FE5D5C"/>
    <w:rsid w:val="00FE5D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E8F"/>
    <w:rPr>
      <w:sz w:val="20"/>
    </w:rPr>
  </w:style>
  <w:style w:type="paragraph" w:styleId="Ttulo1">
    <w:name w:val="heading 1"/>
    <w:basedOn w:val="Normal"/>
    <w:next w:val="Normal"/>
    <w:link w:val="Ttulo1Car"/>
    <w:uiPriority w:val="9"/>
    <w:qFormat/>
    <w:rsid w:val="00E154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6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154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545D"/>
  </w:style>
  <w:style w:type="paragraph" w:styleId="Piedepgina">
    <w:name w:val="footer"/>
    <w:basedOn w:val="Normal"/>
    <w:link w:val="PiedepginaCar"/>
    <w:uiPriority w:val="99"/>
    <w:unhideWhenUsed/>
    <w:rsid w:val="00E154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545D"/>
  </w:style>
  <w:style w:type="paragraph" w:styleId="Textodeglobo">
    <w:name w:val="Balloon Text"/>
    <w:basedOn w:val="Normal"/>
    <w:link w:val="TextodegloboCar"/>
    <w:uiPriority w:val="99"/>
    <w:semiHidden/>
    <w:unhideWhenUsed/>
    <w:rsid w:val="00E154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45D"/>
    <w:rPr>
      <w:rFonts w:ascii="Tahoma" w:hAnsi="Tahoma" w:cs="Tahoma"/>
      <w:sz w:val="16"/>
      <w:szCs w:val="16"/>
    </w:rPr>
  </w:style>
  <w:style w:type="character" w:customStyle="1" w:styleId="Ttulo1Car">
    <w:name w:val="Título 1 Car"/>
    <w:basedOn w:val="Fuentedeprrafopredeter"/>
    <w:link w:val="Ttulo1"/>
    <w:uiPriority w:val="9"/>
    <w:rsid w:val="00E1545D"/>
    <w:rPr>
      <w:rFonts w:asciiTheme="majorHAnsi" w:eastAsiaTheme="majorEastAsia" w:hAnsiTheme="majorHAnsi" w:cstheme="majorBidi"/>
      <w:b/>
      <w:bCs/>
      <w:color w:val="365F91" w:themeColor="accent1" w:themeShade="BF"/>
      <w:sz w:val="28"/>
      <w:szCs w:val="28"/>
    </w:rPr>
  </w:style>
  <w:style w:type="paragraph" w:customStyle="1" w:styleId="xNombreProyecto">
    <w:name w:val="xNombreProyecto"/>
    <w:basedOn w:val="Normal"/>
    <w:link w:val="xNombreProyectoCar"/>
    <w:qFormat/>
    <w:rsid w:val="00086CDA"/>
    <w:pPr>
      <w:spacing w:after="0" w:line="240" w:lineRule="auto"/>
    </w:pPr>
  </w:style>
  <w:style w:type="paragraph" w:customStyle="1" w:styleId="xCdigoProyecto">
    <w:name w:val="xCódigoProyecto"/>
    <w:basedOn w:val="Normal"/>
    <w:link w:val="xCdigoProyectoCar"/>
    <w:qFormat/>
    <w:rsid w:val="00086CDA"/>
    <w:pPr>
      <w:spacing w:after="0" w:line="240" w:lineRule="auto"/>
    </w:pPr>
  </w:style>
  <w:style w:type="character" w:customStyle="1" w:styleId="xNombreProyectoCar">
    <w:name w:val="xNombreProyecto Car"/>
    <w:basedOn w:val="Fuentedeprrafopredeter"/>
    <w:link w:val="xNombreProyecto"/>
    <w:rsid w:val="00086CDA"/>
  </w:style>
  <w:style w:type="paragraph" w:customStyle="1" w:styleId="xVersinDocumento">
    <w:name w:val="xVersiónDocumento"/>
    <w:basedOn w:val="Normal"/>
    <w:link w:val="xVersinDocumentoCar"/>
    <w:qFormat/>
    <w:rsid w:val="00086CDA"/>
    <w:pPr>
      <w:spacing w:after="0" w:line="240" w:lineRule="auto"/>
    </w:pPr>
  </w:style>
  <w:style w:type="character" w:customStyle="1" w:styleId="xCdigoProyectoCar">
    <w:name w:val="xCódigoProyecto Car"/>
    <w:basedOn w:val="Fuentedeprrafopredeter"/>
    <w:link w:val="xCdigoProyecto"/>
    <w:rsid w:val="00086CDA"/>
  </w:style>
  <w:style w:type="paragraph" w:customStyle="1" w:styleId="xGerenteProyecto">
    <w:name w:val="xGerenteProyecto"/>
    <w:basedOn w:val="Normal"/>
    <w:link w:val="xGerenteProyectoCar"/>
    <w:qFormat/>
    <w:rsid w:val="00086CDA"/>
    <w:pPr>
      <w:spacing w:after="0" w:line="240" w:lineRule="auto"/>
    </w:pPr>
  </w:style>
  <w:style w:type="character" w:customStyle="1" w:styleId="xVersinDocumentoCar">
    <w:name w:val="xVersiónDocumento Car"/>
    <w:basedOn w:val="Fuentedeprrafopredeter"/>
    <w:link w:val="xVersinDocumento"/>
    <w:rsid w:val="00086CDA"/>
  </w:style>
  <w:style w:type="paragraph" w:customStyle="1" w:styleId="xFechaActualizacionDocumento">
    <w:name w:val="xFechaActualizacionDocumento"/>
    <w:basedOn w:val="Normal"/>
    <w:link w:val="xFechaActualizacionDocumentoCar"/>
    <w:qFormat/>
    <w:rsid w:val="00414849"/>
    <w:pPr>
      <w:spacing w:after="0" w:line="240" w:lineRule="auto"/>
    </w:pPr>
  </w:style>
  <w:style w:type="character" w:customStyle="1" w:styleId="xGerenteProyectoCar">
    <w:name w:val="xGerenteProyecto Car"/>
    <w:basedOn w:val="Fuentedeprrafopredeter"/>
    <w:link w:val="xGerenteProyecto"/>
    <w:rsid w:val="00086CDA"/>
  </w:style>
  <w:style w:type="character" w:customStyle="1" w:styleId="xFechaActualizacionDocumentoCar">
    <w:name w:val="xFechaActualizacionDocumento Car"/>
    <w:basedOn w:val="Fuentedeprrafopredeter"/>
    <w:link w:val="xFechaActualizacionDocumento"/>
    <w:rsid w:val="00414849"/>
  </w:style>
  <w:style w:type="paragraph" w:styleId="Prrafodelista">
    <w:name w:val="List Paragraph"/>
    <w:basedOn w:val="Normal"/>
    <w:uiPriority w:val="34"/>
    <w:qFormat/>
    <w:rsid w:val="005A6235"/>
    <w:pPr>
      <w:ind w:left="720"/>
      <w:contextualSpacing/>
    </w:pPr>
  </w:style>
  <w:style w:type="paragraph" w:customStyle="1" w:styleId="xTitulo1">
    <w:name w:val="xTitulo1"/>
    <w:basedOn w:val="TDC1"/>
    <w:link w:val="xTitulo1Car"/>
    <w:qFormat/>
    <w:rsid w:val="00375AFB"/>
    <w:pPr>
      <w:spacing w:after="0" w:line="240" w:lineRule="auto"/>
    </w:pPr>
    <w:rPr>
      <w:b/>
      <w:sz w:val="28"/>
    </w:rPr>
  </w:style>
  <w:style w:type="paragraph" w:styleId="TtulodeTDC">
    <w:name w:val="TOC Heading"/>
    <w:basedOn w:val="Ttulo1"/>
    <w:next w:val="Normal"/>
    <w:uiPriority w:val="39"/>
    <w:unhideWhenUsed/>
    <w:qFormat/>
    <w:rsid w:val="00375AFB"/>
    <w:pPr>
      <w:outlineLvl w:val="9"/>
    </w:pPr>
    <w:rPr>
      <w:lang w:val="es-ES"/>
    </w:rPr>
  </w:style>
  <w:style w:type="paragraph" w:styleId="TDC1">
    <w:name w:val="toc 1"/>
    <w:basedOn w:val="Normal"/>
    <w:next w:val="Normal"/>
    <w:link w:val="TDC1Car"/>
    <w:autoRedefine/>
    <w:uiPriority w:val="39"/>
    <w:unhideWhenUsed/>
    <w:rsid w:val="00375AFB"/>
    <w:pPr>
      <w:spacing w:after="100"/>
    </w:pPr>
  </w:style>
  <w:style w:type="character" w:customStyle="1" w:styleId="TDC1Car">
    <w:name w:val="TDC 1 Car"/>
    <w:basedOn w:val="Fuentedeprrafopredeter"/>
    <w:link w:val="TDC1"/>
    <w:uiPriority w:val="39"/>
    <w:semiHidden/>
    <w:rsid w:val="00375AFB"/>
  </w:style>
  <w:style w:type="character" w:customStyle="1" w:styleId="xTitulo1Car">
    <w:name w:val="xTitulo1 Car"/>
    <w:basedOn w:val="TDC1Car"/>
    <w:link w:val="xTitulo1"/>
    <w:rsid w:val="00375AFB"/>
  </w:style>
  <w:style w:type="character" w:styleId="Hipervnculo">
    <w:name w:val="Hyperlink"/>
    <w:basedOn w:val="Fuentedeprrafopredeter"/>
    <w:uiPriority w:val="99"/>
    <w:unhideWhenUsed/>
    <w:rsid w:val="00375AFB"/>
    <w:rPr>
      <w:color w:val="0000FF" w:themeColor="hyperlink"/>
      <w:u w:val="single"/>
    </w:rPr>
  </w:style>
  <w:style w:type="paragraph" w:customStyle="1" w:styleId="xTituloDocumento">
    <w:name w:val="xTituloDocumento"/>
    <w:basedOn w:val="Normal"/>
    <w:link w:val="xTituloDocumentoCar"/>
    <w:qFormat/>
    <w:rsid w:val="00375AFB"/>
    <w:pPr>
      <w:spacing w:after="0" w:line="240" w:lineRule="auto"/>
      <w:jc w:val="center"/>
    </w:pPr>
    <w:rPr>
      <w:b/>
      <w:color w:val="4F81BD" w:themeColor="accent1"/>
      <w:sz w:val="28"/>
      <w:lang w:val="en-US"/>
    </w:rPr>
  </w:style>
  <w:style w:type="character" w:customStyle="1" w:styleId="xTituloDocumentoCar">
    <w:name w:val="xTituloDocumento Car"/>
    <w:basedOn w:val="Fuentedeprrafopredeter"/>
    <w:link w:val="xTituloDocumento"/>
    <w:rsid w:val="00375AFB"/>
    <w:rPr>
      <w:b/>
      <w:color w:val="4F81BD" w:themeColor="accent1"/>
      <w:sz w:val="28"/>
      <w:lang w:val="en-US"/>
    </w:rPr>
  </w:style>
  <w:style w:type="paragraph" w:customStyle="1" w:styleId="WBSHeader">
    <w:name w:val="WBSHeader"/>
    <w:basedOn w:val="Prrafodelista"/>
    <w:qFormat/>
    <w:rsid w:val="004F40AF"/>
    <w:pPr>
      <w:numPr>
        <w:numId w:val="8"/>
      </w:numPr>
      <w:spacing w:before="120" w:after="120" w:line="240" w:lineRule="auto"/>
      <w:contextualSpacing w:val="0"/>
      <w:outlineLvl w:val="2"/>
    </w:pPr>
    <w:rPr>
      <w:rFonts w:ascii="Arial" w:eastAsia="Times New Roman" w:hAnsi="Arial" w:cs="Arial"/>
      <w:b/>
      <w:sz w:val="24"/>
      <w:szCs w:val="18"/>
      <w:lang w:val="es-PE" w:eastAsia="es-ES"/>
    </w:rPr>
  </w:style>
  <w:style w:type="paragraph" w:styleId="TDC3">
    <w:name w:val="toc 3"/>
    <w:basedOn w:val="Normal"/>
    <w:next w:val="Normal"/>
    <w:autoRedefine/>
    <w:uiPriority w:val="39"/>
    <w:unhideWhenUsed/>
    <w:rsid w:val="004F40AF"/>
    <w:pPr>
      <w:spacing w:after="100"/>
      <w:ind w:left="400"/>
    </w:pPr>
  </w:style>
  <w:style w:type="paragraph" w:styleId="Textonotapie">
    <w:name w:val="footnote text"/>
    <w:basedOn w:val="Normal"/>
    <w:link w:val="TextonotapieCar"/>
    <w:uiPriority w:val="99"/>
    <w:semiHidden/>
    <w:unhideWhenUsed/>
    <w:rsid w:val="00E624E8"/>
    <w:pPr>
      <w:spacing w:after="0" w:line="240" w:lineRule="auto"/>
    </w:pPr>
    <w:rPr>
      <w:szCs w:val="20"/>
    </w:rPr>
  </w:style>
  <w:style w:type="character" w:customStyle="1" w:styleId="TextonotapieCar">
    <w:name w:val="Texto nota pie Car"/>
    <w:basedOn w:val="Fuentedeprrafopredeter"/>
    <w:link w:val="Textonotapie"/>
    <w:uiPriority w:val="99"/>
    <w:semiHidden/>
    <w:rsid w:val="00E624E8"/>
    <w:rPr>
      <w:sz w:val="20"/>
      <w:szCs w:val="20"/>
    </w:rPr>
  </w:style>
  <w:style w:type="character" w:styleId="Refdenotaalpie">
    <w:name w:val="footnote reference"/>
    <w:basedOn w:val="Fuentedeprrafopredeter"/>
    <w:uiPriority w:val="99"/>
    <w:semiHidden/>
    <w:unhideWhenUsed/>
    <w:rsid w:val="00E624E8"/>
    <w:rPr>
      <w:vertAlign w:val="superscript"/>
    </w:rPr>
  </w:style>
  <w:style w:type="character" w:styleId="Refdecomentario">
    <w:name w:val="annotation reference"/>
    <w:basedOn w:val="Fuentedeprrafopredeter"/>
    <w:uiPriority w:val="99"/>
    <w:semiHidden/>
    <w:unhideWhenUsed/>
    <w:rsid w:val="00A64A18"/>
    <w:rPr>
      <w:sz w:val="16"/>
      <w:szCs w:val="16"/>
    </w:rPr>
  </w:style>
  <w:style w:type="paragraph" w:styleId="Textocomentario">
    <w:name w:val="annotation text"/>
    <w:basedOn w:val="Normal"/>
    <w:link w:val="TextocomentarioCar"/>
    <w:uiPriority w:val="99"/>
    <w:semiHidden/>
    <w:unhideWhenUsed/>
    <w:rsid w:val="00A64A18"/>
    <w:pPr>
      <w:spacing w:line="240" w:lineRule="auto"/>
    </w:pPr>
    <w:rPr>
      <w:szCs w:val="20"/>
    </w:rPr>
  </w:style>
  <w:style w:type="character" w:customStyle="1" w:styleId="TextocomentarioCar">
    <w:name w:val="Texto comentario Car"/>
    <w:basedOn w:val="Fuentedeprrafopredeter"/>
    <w:link w:val="Textocomentario"/>
    <w:uiPriority w:val="99"/>
    <w:semiHidden/>
    <w:rsid w:val="00A64A18"/>
    <w:rPr>
      <w:sz w:val="20"/>
      <w:szCs w:val="20"/>
    </w:rPr>
  </w:style>
  <w:style w:type="paragraph" w:styleId="Asuntodelcomentario">
    <w:name w:val="annotation subject"/>
    <w:basedOn w:val="Textocomentario"/>
    <w:next w:val="Textocomentario"/>
    <w:link w:val="AsuntodelcomentarioCar"/>
    <w:uiPriority w:val="99"/>
    <w:semiHidden/>
    <w:unhideWhenUsed/>
    <w:rsid w:val="00A64A18"/>
    <w:rPr>
      <w:b/>
      <w:bCs/>
    </w:rPr>
  </w:style>
  <w:style w:type="character" w:customStyle="1" w:styleId="AsuntodelcomentarioCar">
    <w:name w:val="Asunto del comentario Car"/>
    <w:basedOn w:val="TextocomentarioCar"/>
    <w:link w:val="Asuntodelcomentario"/>
    <w:uiPriority w:val="99"/>
    <w:semiHidden/>
    <w:rsid w:val="00A64A1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E8F"/>
    <w:rPr>
      <w:sz w:val="20"/>
    </w:rPr>
  </w:style>
  <w:style w:type="paragraph" w:styleId="Ttulo1">
    <w:name w:val="heading 1"/>
    <w:basedOn w:val="Normal"/>
    <w:next w:val="Normal"/>
    <w:link w:val="Ttulo1Car"/>
    <w:uiPriority w:val="9"/>
    <w:qFormat/>
    <w:rsid w:val="00E154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A6A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154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545D"/>
  </w:style>
  <w:style w:type="paragraph" w:styleId="Piedepgina">
    <w:name w:val="footer"/>
    <w:basedOn w:val="Normal"/>
    <w:link w:val="PiedepginaCar"/>
    <w:uiPriority w:val="99"/>
    <w:unhideWhenUsed/>
    <w:rsid w:val="00E154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545D"/>
  </w:style>
  <w:style w:type="paragraph" w:styleId="Textodeglobo">
    <w:name w:val="Balloon Text"/>
    <w:basedOn w:val="Normal"/>
    <w:link w:val="TextodegloboCar"/>
    <w:uiPriority w:val="99"/>
    <w:semiHidden/>
    <w:unhideWhenUsed/>
    <w:rsid w:val="00E154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45D"/>
    <w:rPr>
      <w:rFonts w:ascii="Tahoma" w:hAnsi="Tahoma" w:cs="Tahoma"/>
      <w:sz w:val="16"/>
      <w:szCs w:val="16"/>
    </w:rPr>
  </w:style>
  <w:style w:type="character" w:customStyle="1" w:styleId="Ttulo1Car">
    <w:name w:val="Título 1 Car"/>
    <w:basedOn w:val="Fuentedeprrafopredeter"/>
    <w:link w:val="Ttulo1"/>
    <w:uiPriority w:val="9"/>
    <w:rsid w:val="00E1545D"/>
    <w:rPr>
      <w:rFonts w:asciiTheme="majorHAnsi" w:eastAsiaTheme="majorEastAsia" w:hAnsiTheme="majorHAnsi" w:cstheme="majorBidi"/>
      <w:b/>
      <w:bCs/>
      <w:color w:val="365F91" w:themeColor="accent1" w:themeShade="BF"/>
      <w:sz w:val="28"/>
      <w:szCs w:val="28"/>
    </w:rPr>
  </w:style>
  <w:style w:type="paragraph" w:customStyle="1" w:styleId="xNombreProyecto">
    <w:name w:val="xNombreProyecto"/>
    <w:basedOn w:val="Normal"/>
    <w:link w:val="xNombreProyectoCar"/>
    <w:qFormat/>
    <w:rsid w:val="00086CDA"/>
    <w:pPr>
      <w:spacing w:after="0" w:line="240" w:lineRule="auto"/>
    </w:pPr>
  </w:style>
  <w:style w:type="paragraph" w:customStyle="1" w:styleId="xCdigoProyecto">
    <w:name w:val="xCódigoProyecto"/>
    <w:basedOn w:val="Normal"/>
    <w:link w:val="xCdigoProyectoCar"/>
    <w:qFormat/>
    <w:rsid w:val="00086CDA"/>
    <w:pPr>
      <w:spacing w:after="0" w:line="240" w:lineRule="auto"/>
    </w:pPr>
  </w:style>
  <w:style w:type="character" w:customStyle="1" w:styleId="xNombreProyectoCar">
    <w:name w:val="xNombreProyecto Car"/>
    <w:basedOn w:val="Fuentedeprrafopredeter"/>
    <w:link w:val="xNombreProyecto"/>
    <w:rsid w:val="00086CDA"/>
  </w:style>
  <w:style w:type="paragraph" w:customStyle="1" w:styleId="xVersinDocumento">
    <w:name w:val="xVersiónDocumento"/>
    <w:basedOn w:val="Normal"/>
    <w:link w:val="xVersinDocumentoCar"/>
    <w:qFormat/>
    <w:rsid w:val="00086CDA"/>
    <w:pPr>
      <w:spacing w:after="0" w:line="240" w:lineRule="auto"/>
    </w:pPr>
  </w:style>
  <w:style w:type="character" w:customStyle="1" w:styleId="xCdigoProyectoCar">
    <w:name w:val="xCódigoProyecto Car"/>
    <w:basedOn w:val="Fuentedeprrafopredeter"/>
    <w:link w:val="xCdigoProyecto"/>
    <w:rsid w:val="00086CDA"/>
  </w:style>
  <w:style w:type="paragraph" w:customStyle="1" w:styleId="xGerenteProyecto">
    <w:name w:val="xGerenteProyecto"/>
    <w:basedOn w:val="Normal"/>
    <w:link w:val="xGerenteProyectoCar"/>
    <w:qFormat/>
    <w:rsid w:val="00086CDA"/>
    <w:pPr>
      <w:spacing w:after="0" w:line="240" w:lineRule="auto"/>
    </w:pPr>
  </w:style>
  <w:style w:type="character" w:customStyle="1" w:styleId="xVersinDocumentoCar">
    <w:name w:val="xVersiónDocumento Car"/>
    <w:basedOn w:val="Fuentedeprrafopredeter"/>
    <w:link w:val="xVersinDocumento"/>
    <w:rsid w:val="00086CDA"/>
  </w:style>
  <w:style w:type="paragraph" w:customStyle="1" w:styleId="xFechaActualizacionDocumento">
    <w:name w:val="xFechaActualizacionDocumento"/>
    <w:basedOn w:val="Normal"/>
    <w:link w:val="xFechaActualizacionDocumentoCar"/>
    <w:qFormat/>
    <w:rsid w:val="00414849"/>
    <w:pPr>
      <w:spacing w:after="0" w:line="240" w:lineRule="auto"/>
    </w:pPr>
  </w:style>
  <w:style w:type="character" w:customStyle="1" w:styleId="xGerenteProyectoCar">
    <w:name w:val="xGerenteProyecto Car"/>
    <w:basedOn w:val="Fuentedeprrafopredeter"/>
    <w:link w:val="xGerenteProyecto"/>
    <w:rsid w:val="00086CDA"/>
  </w:style>
  <w:style w:type="character" w:customStyle="1" w:styleId="xFechaActualizacionDocumentoCar">
    <w:name w:val="xFechaActualizacionDocumento Car"/>
    <w:basedOn w:val="Fuentedeprrafopredeter"/>
    <w:link w:val="xFechaActualizacionDocumento"/>
    <w:rsid w:val="00414849"/>
  </w:style>
  <w:style w:type="paragraph" w:styleId="Prrafodelista">
    <w:name w:val="List Paragraph"/>
    <w:basedOn w:val="Normal"/>
    <w:uiPriority w:val="34"/>
    <w:qFormat/>
    <w:rsid w:val="005A6235"/>
    <w:pPr>
      <w:ind w:left="720"/>
      <w:contextualSpacing/>
    </w:pPr>
  </w:style>
  <w:style w:type="paragraph" w:customStyle="1" w:styleId="xTitulo1">
    <w:name w:val="xTitulo1"/>
    <w:basedOn w:val="TDC1"/>
    <w:link w:val="xTitulo1Car"/>
    <w:qFormat/>
    <w:rsid w:val="00375AFB"/>
    <w:pPr>
      <w:spacing w:after="0" w:line="240" w:lineRule="auto"/>
    </w:pPr>
    <w:rPr>
      <w:b/>
      <w:sz w:val="28"/>
    </w:rPr>
  </w:style>
  <w:style w:type="paragraph" w:styleId="TtulodeTDC">
    <w:name w:val="TOC Heading"/>
    <w:basedOn w:val="Ttulo1"/>
    <w:next w:val="Normal"/>
    <w:uiPriority w:val="39"/>
    <w:unhideWhenUsed/>
    <w:qFormat/>
    <w:rsid w:val="00375AFB"/>
    <w:pPr>
      <w:outlineLvl w:val="9"/>
    </w:pPr>
    <w:rPr>
      <w:lang w:val="es-ES"/>
    </w:rPr>
  </w:style>
  <w:style w:type="paragraph" w:styleId="TDC1">
    <w:name w:val="toc 1"/>
    <w:basedOn w:val="Normal"/>
    <w:next w:val="Normal"/>
    <w:link w:val="TDC1Car"/>
    <w:autoRedefine/>
    <w:uiPriority w:val="39"/>
    <w:unhideWhenUsed/>
    <w:rsid w:val="00375AFB"/>
    <w:pPr>
      <w:spacing w:after="100"/>
    </w:pPr>
  </w:style>
  <w:style w:type="character" w:customStyle="1" w:styleId="TDC1Car">
    <w:name w:val="TDC 1 Car"/>
    <w:basedOn w:val="Fuentedeprrafopredeter"/>
    <w:link w:val="TDC1"/>
    <w:uiPriority w:val="39"/>
    <w:semiHidden/>
    <w:rsid w:val="00375AFB"/>
  </w:style>
  <w:style w:type="character" w:customStyle="1" w:styleId="xTitulo1Car">
    <w:name w:val="xTitulo1 Car"/>
    <w:basedOn w:val="TDC1Car"/>
    <w:link w:val="xTitulo1"/>
    <w:rsid w:val="00375AFB"/>
  </w:style>
  <w:style w:type="character" w:styleId="Hipervnculo">
    <w:name w:val="Hyperlink"/>
    <w:basedOn w:val="Fuentedeprrafopredeter"/>
    <w:uiPriority w:val="99"/>
    <w:unhideWhenUsed/>
    <w:rsid w:val="00375AFB"/>
    <w:rPr>
      <w:color w:val="0000FF" w:themeColor="hyperlink"/>
      <w:u w:val="single"/>
    </w:rPr>
  </w:style>
  <w:style w:type="paragraph" w:customStyle="1" w:styleId="xTituloDocumento">
    <w:name w:val="xTituloDocumento"/>
    <w:basedOn w:val="Normal"/>
    <w:link w:val="xTituloDocumentoCar"/>
    <w:qFormat/>
    <w:rsid w:val="00375AFB"/>
    <w:pPr>
      <w:spacing w:after="0" w:line="240" w:lineRule="auto"/>
      <w:jc w:val="center"/>
    </w:pPr>
    <w:rPr>
      <w:b/>
      <w:color w:val="4F81BD" w:themeColor="accent1"/>
      <w:sz w:val="28"/>
      <w:lang w:val="en-US"/>
    </w:rPr>
  </w:style>
  <w:style w:type="character" w:customStyle="1" w:styleId="xTituloDocumentoCar">
    <w:name w:val="xTituloDocumento Car"/>
    <w:basedOn w:val="Fuentedeprrafopredeter"/>
    <w:link w:val="xTituloDocumento"/>
    <w:rsid w:val="00375AFB"/>
    <w:rPr>
      <w:b/>
      <w:color w:val="4F81BD" w:themeColor="accent1"/>
      <w:sz w:val="28"/>
      <w:lang w:val="en-US"/>
    </w:rPr>
  </w:style>
  <w:style w:type="paragraph" w:customStyle="1" w:styleId="WBSHeader">
    <w:name w:val="WBSHeader"/>
    <w:basedOn w:val="Prrafodelista"/>
    <w:qFormat/>
    <w:rsid w:val="004F40AF"/>
    <w:pPr>
      <w:numPr>
        <w:numId w:val="8"/>
      </w:numPr>
      <w:spacing w:before="120" w:after="120" w:line="240" w:lineRule="auto"/>
      <w:contextualSpacing w:val="0"/>
      <w:outlineLvl w:val="2"/>
    </w:pPr>
    <w:rPr>
      <w:rFonts w:ascii="Arial" w:eastAsia="Times New Roman" w:hAnsi="Arial" w:cs="Arial"/>
      <w:b/>
      <w:sz w:val="24"/>
      <w:szCs w:val="18"/>
      <w:lang w:val="es-PE" w:eastAsia="es-ES"/>
    </w:rPr>
  </w:style>
  <w:style w:type="paragraph" w:styleId="TDC3">
    <w:name w:val="toc 3"/>
    <w:basedOn w:val="Normal"/>
    <w:next w:val="Normal"/>
    <w:autoRedefine/>
    <w:uiPriority w:val="39"/>
    <w:unhideWhenUsed/>
    <w:rsid w:val="004F40AF"/>
    <w:pPr>
      <w:spacing w:after="100"/>
      <w:ind w:left="400"/>
    </w:pPr>
  </w:style>
  <w:style w:type="paragraph" w:styleId="Textonotapie">
    <w:name w:val="footnote text"/>
    <w:basedOn w:val="Normal"/>
    <w:link w:val="TextonotapieCar"/>
    <w:uiPriority w:val="99"/>
    <w:semiHidden/>
    <w:unhideWhenUsed/>
    <w:rsid w:val="00E624E8"/>
    <w:pPr>
      <w:spacing w:after="0" w:line="240" w:lineRule="auto"/>
    </w:pPr>
    <w:rPr>
      <w:szCs w:val="20"/>
    </w:rPr>
  </w:style>
  <w:style w:type="character" w:customStyle="1" w:styleId="TextonotapieCar">
    <w:name w:val="Texto nota pie Car"/>
    <w:basedOn w:val="Fuentedeprrafopredeter"/>
    <w:link w:val="Textonotapie"/>
    <w:uiPriority w:val="99"/>
    <w:semiHidden/>
    <w:rsid w:val="00E624E8"/>
    <w:rPr>
      <w:sz w:val="20"/>
      <w:szCs w:val="20"/>
    </w:rPr>
  </w:style>
  <w:style w:type="character" w:styleId="Refdenotaalpie">
    <w:name w:val="footnote reference"/>
    <w:basedOn w:val="Fuentedeprrafopredeter"/>
    <w:uiPriority w:val="99"/>
    <w:semiHidden/>
    <w:unhideWhenUsed/>
    <w:rsid w:val="00E624E8"/>
    <w:rPr>
      <w:vertAlign w:val="superscript"/>
    </w:rPr>
  </w:style>
  <w:style w:type="character" w:styleId="Refdecomentario">
    <w:name w:val="annotation reference"/>
    <w:basedOn w:val="Fuentedeprrafopredeter"/>
    <w:uiPriority w:val="99"/>
    <w:semiHidden/>
    <w:unhideWhenUsed/>
    <w:rsid w:val="00A64A18"/>
    <w:rPr>
      <w:sz w:val="16"/>
      <w:szCs w:val="16"/>
    </w:rPr>
  </w:style>
  <w:style w:type="paragraph" w:styleId="Textocomentario">
    <w:name w:val="annotation text"/>
    <w:basedOn w:val="Normal"/>
    <w:link w:val="TextocomentarioCar"/>
    <w:uiPriority w:val="99"/>
    <w:semiHidden/>
    <w:unhideWhenUsed/>
    <w:rsid w:val="00A64A18"/>
    <w:pPr>
      <w:spacing w:line="240" w:lineRule="auto"/>
    </w:pPr>
    <w:rPr>
      <w:szCs w:val="20"/>
    </w:rPr>
  </w:style>
  <w:style w:type="character" w:customStyle="1" w:styleId="TextocomentarioCar">
    <w:name w:val="Texto comentario Car"/>
    <w:basedOn w:val="Fuentedeprrafopredeter"/>
    <w:link w:val="Textocomentario"/>
    <w:uiPriority w:val="99"/>
    <w:semiHidden/>
    <w:rsid w:val="00A64A18"/>
    <w:rPr>
      <w:sz w:val="20"/>
      <w:szCs w:val="20"/>
    </w:rPr>
  </w:style>
  <w:style w:type="paragraph" w:styleId="Asuntodelcomentario">
    <w:name w:val="annotation subject"/>
    <w:basedOn w:val="Textocomentario"/>
    <w:next w:val="Textocomentario"/>
    <w:link w:val="AsuntodelcomentarioCar"/>
    <w:uiPriority w:val="99"/>
    <w:semiHidden/>
    <w:unhideWhenUsed/>
    <w:rsid w:val="00A64A18"/>
    <w:rPr>
      <w:b/>
      <w:bCs/>
    </w:rPr>
  </w:style>
  <w:style w:type="character" w:customStyle="1" w:styleId="AsuntodelcomentarioCar">
    <w:name w:val="Asunto del comentario Car"/>
    <w:basedOn w:val="TextocomentarioCar"/>
    <w:link w:val="Asuntodelcomentario"/>
    <w:uiPriority w:val="99"/>
    <w:semiHidden/>
    <w:rsid w:val="00A64A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182605">
      <w:bodyDiv w:val="1"/>
      <w:marLeft w:val="0"/>
      <w:marRight w:val="0"/>
      <w:marTop w:val="0"/>
      <w:marBottom w:val="0"/>
      <w:divBdr>
        <w:top w:val="none" w:sz="0" w:space="0" w:color="auto"/>
        <w:left w:val="none" w:sz="0" w:space="0" w:color="auto"/>
        <w:bottom w:val="none" w:sz="0" w:space="0" w:color="auto"/>
        <w:right w:val="none" w:sz="0" w:space="0" w:color="auto"/>
      </w:divBdr>
      <w:divsChild>
        <w:div w:id="162161883">
          <w:marLeft w:val="547"/>
          <w:marRight w:val="0"/>
          <w:marTop w:val="0"/>
          <w:marBottom w:val="0"/>
          <w:divBdr>
            <w:top w:val="none" w:sz="0" w:space="0" w:color="auto"/>
            <w:left w:val="none" w:sz="0" w:space="0" w:color="auto"/>
            <w:bottom w:val="none" w:sz="0" w:space="0" w:color="auto"/>
            <w:right w:val="none" w:sz="0" w:space="0" w:color="auto"/>
          </w:divBdr>
        </w:div>
      </w:divsChild>
    </w:div>
    <w:div w:id="201617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eader" Target="header5.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yim\Proyectos\1866_MigracionDTS_ETL\Documentos\PMO%20-%201.55%20-%20Plan%20de%20Gesti&#243;n%20del%20Proyecto%20Integrad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922CE3-7EB3-4D8D-B737-772FC2BF99D8}"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EC"/>
        </a:p>
      </dgm:t>
    </dgm:pt>
    <dgm:pt modelId="{58F27A9A-34C0-4D76-BD83-E746C187916C}">
      <dgm:prSet phldrT="[Texto]"/>
      <dgm:spPr/>
      <dgm:t>
        <a:bodyPr/>
        <a:lstStyle/>
        <a:p>
          <a:r>
            <a:rPr lang="es-EC"/>
            <a:t>1.0</a:t>
          </a:r>
        </a:p>
        <a:p>
          <a:r>
            <a:rPr lang="es-EC"/>
            <a:t>Entregable Final del Proyecto</a:t>
          </a:r>
        </a:p>
      </dgm:t>
    </dgm:pt>
    <dgm:pt modelId="{3E426C5A-5B1F-49D3-BCE4-A5ED9E6C2AC8}" type="parTrans" cxnId="{B50F6B5B-DAC8-4BE7-80F3-E2C9AA375F2D}">
      <dgm:prSet/>
      <dgm:spPr/>
      <dgm:t>
        <a:bodyPr/>
        <a:lstStyle/>
        <a:p>
          <a:endParaRPr lang="es-EC"/>
        </a:p>
      </dgm:t>
    </dgm:pt>
    <dgm:pt modelId="{D70EA609-97F4-4DB0-902B-E5794345509A}" type="sibTrans" cxnId="{B50F6B5B-DAC8-4BE7-80F3-E2C9AA375F2D}">
      <dgm:prSet/>
      <dgm:spPr/>
      <dgm:t>
        <a:bodyPr/>
        <a:lstStyle/>
        <a:p>
          <a:endParaRPr lang="es-EC"/>
        </a:p>
      </dgm:t>
    </dgm:pt>
    <dgm:pt modelId="{C94E59F1-40D2-409C-95A4-0BC71B7C532D}">
      <dgm:prSet phldrT="[Texto]"/>
      <dgm:spPr/>
      <dgm:t>
        <a:bodyPr/>
        <a:lstStyle/>
        <a:p>
          <a:r>
            <a:rPr lang="es-EC"/>
            <a:t>1.1 Inicio</a:t>
          </a:r>
        </a:p>
      </dgm:t>
    </dgm:pt>
    <dgm:pt modelId="{ACA2535B-A2B5-42F3-869C-E31B9DEBE5C6}" type="parTrans" cxnId="{2E3A8D8A-91F1-4E6F-BAA0-EF153A8B7F9B}">
      <dgm:prSet/>
      <dgm:spPr/>
      <dgm:t>
        <a:bodyPr/>
        <a:lstStyle/>
        <a:p>
          <a:endParaRPr lang="es-EC"/>
        </a:p>
      </dgm:t>
    </dgm:pt>
    <dgm:pt modelId="{7C0DE6B6-A64D-4C61-B644-403B2C8E1CE7}" type="sibTrans" cxnId="{2E3A8D8A-91F1-4E6F-BAA0-EF153A8B7F9B}">
      <dgm:prSet/>
      <dgm:spPr/>
      <dgm:t>
        <a:bodyPr/>
        <a:lstStyle/>
        <a:p>
          <a:endParaRPr lang="es-EC"/>
        </a:p>
      </dgm:t>
    </dgm:pt>
    <dgm:pt modelId="{7BC08DD8-2C49-4406-94CB-6B32A0636DCC}">
      <dgm:prSet phldrT="[Texto]"/>
      <dgm:spPr/>
      <dgm:t>
        <a:bodyPr/>
        <a:lstStyle/>
        <a:p>
          <a:r>
            <a:rPr lang="es-EC"/>
            <a:t>1.2 Planeación</a:t>
          </a:r>
        </a:p>
      </dgm:t>
    </dgm:pt>
    <dgm:pt modelId="{097FFADA-2853-42D5-A90B-C3D5BA3A191A}" type="parTrans" cxnId="{C8570C84-0188-496A-802C-B75B2E654B6E}">
      <dgm:prSet/>
      <dgm:spPr/>
      <dgm:t>
        <a:bodyPr/>
        <a:lstStyle/>
        <a:p>
          <a:endParaRPr lang="es-EC"/>
        </a:p>
      </dgm:t>
    </dgm:pt>
    <dgm:pt modelId="{C3C80013-1310-4C2E-B692-97F2E30BC28E}" type="sibTrans" cxnId="{C8570C84-0188-496A-802C-B75B2E654B6E}">
      <dgm:prSet/>
      <dgm:spPr/>
      <dgm:t>
        <a:bodyPr/>
        <a:lstStyle/>
        <a:p>
          <a:endParaRPr lang="es-EC"/>
        </a:p>
      </dgm:t>
    </dgm:pt>
    <dgm:pt modelId="{6BE1A2A1-5D84-4ED0-AA48-3C97ABACC881}">
      <dgm:prSet phldrT="[Texto]"/>
      <dgm:spPr/>
      <dgm:t>
        <a:bodyPr/>
        <a:lstStyle/>
        <a:p>
          <a:r>
            <a:rPr lang="es-EC"/>
            <a:t>1.3 Ejecución</a:t>
          </a:r>
        </a:p>
      </dgm:t>
    </dgm:pt>
    <dgm:pt modelId="{8A575188-4DD7-4230-B1A4-8AF3225B9D1C}" type="parTrans" cxnId="{156896CE-BA1F-4332-A7B1-359E9C5E49F7}">
      <dgm:prSet/>
      <dgm:spPr/>
      <dgm:t>
        <a:bodyPr/>
        <a:lstStyle/>
        <a:p>
          <a:endParaRPr lang="es-EC"/>
        </a:p>
      </dgm:t>
    </dgm:pt>
    <dgm:pt modelId="{F0A54D37-A803-4176-9AAA-48CDE994EA98}" type="sibTrans" cxnId="{156896CE-BA1F-4332-A7B1-359E9C5E49F7}">
      <dgm:prSet/>
      <dgm:spPr/>
      <dgm:t>
        <a:bodyPr/>
        <a:lstStyle/>
        <a:p>
          <a:endParaRPr lang="es-EC"/>
        </a:p>
      </dgm:t>
    </dgm:pt>
    <dgm:pt modelId="{DCAD9D80-D7D2-4618-A582-B29026BA325D}">
      <dgm:prSet/>
      <dgm:spPr/>
      <dgm:t>
        <a:bodyPr/>
        <a:lstStyle/>
        <a:p>
          <a:r>
            <a:rPr lang="es-EC"/>
            <a:t>1.1.1</a:t>
          </a:r>
        </a:p>
        <a:p>
          <a:r>
            <a:rPr lang="es-EC"/>
            <a:t>Caso de Negocios y/o Solicitud de Necesidad</a:t>
          </a:r>
        </a:p>
      </dgm:t>
    </dgm:pt>
    <dgm:pt modelId="{75BE8558-D6BC-4C49-AE1A-F0D4206D5756}" type="parTrans" cxnId="{E0B7D101-8833-4E77-A289-09B0492078FD}">
      <dgm:prSet/>
      <dgm:spPr/>
      <dgm:t>
        <a:bodyPr/>
        <a:lstStyle/>
        <a:p>
          <a:endParaRPr lang="es-EC"/>
        </a:p>
      </dgm:t>
    </dgm:pt>
    <dgm:pt modelId="{3E33BB7C-F569-4AB4-BC6B-F37CF2F38309}" type="sibTrans" cxnId="{E0B7D101-8833-4E77-A289-09B0492078FD}">
      <dgm:prSet/>
      <dgm:spPr/>
      <dgm:t>
        <a:bodyPr/>
        <a:lstStyle/>
        <a:p>
          <a:endParaRPr lang="es-EC"/>
        </a:p>
      </dgm:t>
    </dgm:pt>
    <dgm:pt modelId="{2A701381-102E-4B16-9B98-CC57848048B6}">
      <dgm:prSet/>
      <dgm:spPr/>
      <dgm:t>
        <a:bodyPr/>
        <a:lstStyle/>
        <a:p>
          <a:r>
            <a:rPr lang="es-EC"/>
            <a:t>1.1.2</a:t>
          </a:r>
        </a:p>
        <a:p>
          <a:r>
            <a:rPr lang="es-EC"/>
            <a:t>Acta de Constitución del Proyecto</a:t>
          </a:r>
        </a:p>
      </dgm:t>
    </dgm:pt>
    <dgm:pt modelId="{36648F2B-6DAC-4D63-A955-77754E7F9C57}" type="parTrans" cxnId="{2ADA7A48-B207-44B6-828A-B827F3DEB6F2}">
      <dgm:prSet/>
      <dgm:spPr/>
      <dgm:t>
        <a:bodyPr/>
        <a:lstStyle/>
        <a:p>
          <a:endParaRPr lang="es-EC"/>
        </a:p>
      </dgm:t>
    </dgm:pt>
    <dgm:pt modelId="{73A577CF-D964-42D9-A6B3-07B08E592D05}" type="sibTrans" cxnId="{2ADA7A48-B207-44B6-828A-B827F3DEB6F2}">
      <dgm:prSet/>
      <dgm:spPr/>
      <dgm:t>
        <a:bodyPr/>
        <a:lstStyle/>
        <a:p>
          <a:endParaRPr lang="es-EC"/>
        </a:p>
      </dgm:t>
    </dgm:pt>
    <dgm:pt modelId="{7138C1C8-8E4C-47AB-8C48-B97E38A14EDD}">
      <dgm:prSet/>
      <dgm:spPr/>
      <dgm:t>
        <a:bodyPr/>
        <a:lstStyle/>
        <a:p>
          <a:r>
            <a:rPr lang="es-EC"/>
            <a:t>1.5 Monitoreo y Control</a:t>
          </a:r>
        </a:p>
      </dgm:t>
    </dgm:pt>
    <dgm:pt modelId="{FF77694D-C530-4B88-94A4-DA710B3A7BEC}" type="parTrans" cxnId="{06A83474-33D6-4748-BA92-AB5EAE36DDF2}">
      <dgm:prSet/>
      <dgm:spPr/>
      <dgm:t>
        <a:bodyPr/>
        <a:lstStyle/>
        <a:p>
          <a:endParaRPr lang="es-EC"/>
        </a:p>
      </dgm:t>
    </dgm:pt>
    <dgm:pt modelId="{2F2EAD9A-D20C-4838-8014-5A45274D642C}" type="sibTrans" cxnId="{06A83474-33D6-4748-BA92-AB5EAE36DDF2}">
      <dgm:prSet/>
      <dgm:spPr/>
      <dgm:t>
        <a:bodyPr/>
        <a:lstStyle/>
        <a:p>
          <a:endParaRPr lang="es-EC"/>
        </a:p>
      </dgm:t>
    </dgm:pt>
    <dgm:pt modelId="{90D1CAC7-2D7C-4010-BBCA-3CDB00756833}">
      <dgm:prSet/>
      <dgm:spPr/>
      <dgm:t>
        <a:bodyPr/>
        <a:lstStyle/>
        <a:p>
          <a:r>
            <a:rPr lang="es-EC"/>
            <a:t>1.2.1 Plan de Proyecto</a:t>
          </a:r>
        </a:p>
      </dgm:t>
    </dgm:pt>
    <dgm:pt modelId="{F6729CD3-E2C5-4AC2-85E9-683C44E42371}" type="parTrans" cxnId="{4B04D898-C750-4766-A0E1-AD1E1129A28A}">
      <dgm:prSet/>
      <dgm:spPr/>
      <dgm:t>
        <a:bodyPr/>
        <a:lstStyle/>
        <a:p>
          <a:endParaRPr lang="es-EC"/>
        </a:p>
      </dgm:t>
    </dgm:pt>
    <dgm:pt modelId="{8626AE4E-8C38-4734-9886-B3B7E1555C64}" type="sibTrans" cxnId="{4B04D898-C750-4766-A0E1-AD1E1129A28A}">
      <dgm:prSet/>
      <dgm:spPr/>
      <dgm:t>
        <a:bodyPr/>
        <a:lstStyle/>
        <a:p>
          <a:endParaRPr lang="es-EC"/>
        </a:p>
      </dgm:t>
    </dgm:pt>
    <dgm:pt modelId="{DED2249B-311F-44CF-89EF-FCF12AD90157}">
      <dgm:prSet/>
      <dgm:spPr/>
      <dgm:t>
        <a:bodyPr/>
        <a:lstStyle/>
        <a:p>
          <a:r>
            <a:rPr lang="es-EC"/>
            <a:t>1.2.2 Cronograma del Proyecto</a:t>
          </a:r>
        </a:p>
      </dgm:t>
    </dgm:pt>
    <dgm:pt modelId="{AFFA6DEB-557B-4A51-9B22-C24E3C1FE117}" type="parTrans" cxnId="{F29FBE8C-E9B6-408E-9EBE-6870DE84D550}">
      <dgm:prSet/>
      <dgm:spPr/>
      <dgm:t>
        <a:bodyPr/>
        <a:lstStyle/>
        <a:p>
          <a:endParaRPr lang="es-EC"/>
        </a:p>
      </dgm:t>
    </dgm:pt>
    <dgm:pt modelId="{FCC9DC07-0D29-4912-9A59-6BA943E2E051}" type="sibTrans" cxnId="{F29FBE8C-E9B6-408E-9EBE-6870DE84D550}">
      <dgm:prSet/>
      <dgm:spPr/>
      <dgm:t>
        <a:bodyPr/>
        <a:lstStyle/>
        <a:p>
          <a:endParaRPr lang="es-EC"/>
        </a:p>
      </dgm:t>
    </dgm:pt>
    <dgm:pt modelId="{52414269-9C26-4FB4-B9FE-B39B4D25288D}">
      <dgm:prSet/>
      <dgm:spPr/>
      <dgm:t>
        <a:bodyPr/>
        <a:lstStyle/>
        <a:p>
          <a:r>
            <a:rPr lang="es-EC"/>
            <a:t>1.3.1 Componentes para Perú</a:t>
          </a:r>
        </a:p>
      </dgm:t>
    </dgm:pt>
    <dgm:pt modelId="{017F2DE3-5D65-4C7B-8F47-9FA01C49EEE2}" type="parTrans" cxnId="{4C84DAD6-75B6-4088-BB8B-2EF978466167}">
      <dgm:prSet/>
      <dgm:spPr/>
      <dgm:t>
        <a:bodyPr/>
        <a:lstStyle/>
        <a:p>
          <a:endParaRPr lang="es-EC"/>
        </a:p>
      </dgm:t>
    </dgm:pt>
    <dgm:pt modelId="{4AE7D61E-0A38-4012-96D7-A32E0DBD02FB}" type="sibTrans" cxnId="{4C84DAD6-75B6-4088-BB8B-2EF978466167}">
      <dgm:prSet/>
      <dgm:spPr/>
      <dgm:t>
        <a:bodyPr/>
        <a:lstStyle/>
        <a:p>
          <a:endParaRPr lang="es-EC"/>
        </a:p>
      </dgm:t>
    </dgm:pt>
    <dgm:pt modelId="{0B924439-335E-46B6-ADC9-4B3C9C41AC2D}">
      <dgm:prSet/>
      <dgm:spPr/>
      <dgm:t>
        <a:bodyPr/>
        <a:lstStyle/>
        <a:p>
          <a:r>
            <a:rPr lang="es-EC"/>
            <a:t>1.3.2 Componentes para Colombia</a:t>
          </a:r>
        </a:p>
      </dgm:t>
    </dgm:pt>
    <dgm:pt modelId="{7C1C2716-C59B-4479-8088-5AF7F9FB6016}" type="parTrans" cxnId="{86CC2D84-6CEB-4939-BFC0-5AF06EC09463}">
      <dgm:prSet/>
      <dgm:spPr/>
      <dgm:t>
        <a:bodyPr/>
        <a:lstStyle/>
        <a:p>
          <a:endParaRPr lang="es-EC"/>
        </a:p>
      </dgm:t>
    </dgm:pt>
    <dgm:pt modelId="{BBB8F4D2-A27A-4A60-8F33-41E4F1B7B6C8}" type="sibTrans" cxnId="{86CC2D84-6CEB-4939-BFC0-5AF06EC09463}">
      <dgm:prSet/>
      <dgm:spPr/>
      <dgm:t>
        <a:bodyPr/>
        <a:lstStyle/>
        <a:p>
          <a:endParaRPr lang="es-EC"/>
        </a:p>
      </dgm:t>
    </dgm:pt>
    <dgm:pt modelId="{D1011AC2-403F-4ED9-8A26-57366321CC0E}">
      <dgm:prSet/>
      <dgm:spPr/>
      <dgm:t>
        <a:bodyPr/>
        <a:lstStyle/>
        <a:p>
          <a:r>
            <a:rPr lang="es-EC"/>
            <a:t>1.4.1 Informe de Cierre del Proyecto</a:t>
          </a:r>
        </a:p>
      </dgm:t>
    </dgm:pt>
    <dgm:pt modelId="{90EF3AEF-95A2-4630-9BE4-579AE4295735}" type="parTrans" cxnId="{BA456654-F2C4-42E4-84F9-8A44BA1E4CCF}">
      <dgm:prSet/>
      <dgm:spPr/>
      <dgm:t>
        <a:bodyPr/>
        <a:lstStyle/>
        <a:p>
          <a:endParaRPr lang="es-EC"/>
        </a:p>
      </dgm:t>
    </dgm:pt>
    <dgm:pt modelId="{1DFE7C27-FE0B-4942-8066-79F68A50E4BA}" type="sibTrans" cxnId="{BA456654-F2C4-42E4-84F9-8A44BA1E4CCF}">
      <dgm:prSet/>
      <dgm:spPr/>
      <dgm:t>
        <a:bodyPr/>
        <a:lstStyle/>
        <a:p>
          <a:endParaRPr lang="es-EC"/>
        </a:p>
      </dgm:t>
    </dgm:pt>
    <dgm:pt modelId="{BC247732-DA5F-4A28-AF2A-94A6095D08FC}">
      <dgm:prSet/>
      <dgm:spPr/>
      <dgm:t>
        <a:bodyPr/>
        <a:lstStyle/>
        <a:p>
          <a:r>
            <a:rPr lang="es-EC"/>
            <a:t>1.5.1 Informes de Avance</a:t>
          </a:r>
        </a:p>
      </dgm:t>
    </dgm:pt>
    <dgm:pt modelId="{83760C11-800C-46B0-B4CC-30655B62194D}" type="parTrans" cxnId="{0B87B90D-1E40-4A5F-89F4-9BECADA2A77E}">
      <dgm:prSet/>
      <dgm:spPr/>
      <dgm:t>
        <a:bodyPr/>
        <a:lstStyle/>
        <a:p>
          <a:endParaRPr lang="es-EC"/>
        </a:p>
      </dgm:t>
    </dgm:pt>
    <dgm:pt modelId="{AEE5F850-324C-4A73-8A05-2DE1C2FE2074}" type="sibTrans" cxnId="{0B87B90D-1E40-4A5F-89F4-9BECADA2A77E}">
      <dgm:prSet/>
      <dgm:spPr/>
      <dgm:t>
        <a:bodyPr/>
        <a:lstStyle/>
        <a:p>
          <a:endParaRPr lang="es-EC"/>
        </a:p>
      </dgm:t>
    </dgm:pt>
    <dgm:pt modelId="{84E8C011-1D2A-4BD0-BF10-267E402BB247}">
      <dgm:prSet/>
      <dgm:spPr/>
      <dgm:t>
        <a:bodyPr/>
        <a:lstStyle/>
        <a:p>
          <a:r>
            <a:rPr lang="es-EC"/>
            <a:t>1.5.2 Actas de reunión </a:t>
          </a:r>
        </a:p>
      </dgm:t>
    </dgm:pt>
    <dgm:pt modelId="{AD3A6173-1B2D-4C13-8CF3-31243C571751}" type="parTrans" cxnId="{7993E821-1883-4F35-9618-18E9B6563C11}">
      <dgm:prSet/>
      <dgm:spPr/>
      <dgm:t>
        <a:bodyPr/>
        <a:lstStyle/>
        <a:p>
          <a:endParaRPr lang="es-EC"/>
        </a:p>
      </dgm:t>
    </dgm:pt>
    <dgm:pt modelId="{EA4DB53D-657D-4EC9-9752-9CEB971168E9}" type="sibTrans" cxnId="{7993E821-1883-4F35-9618-18E9B6563C11}">
      <dgm:prSet/>
      <dgm:spPr/>
      <dgm:t>
        <a:bodyPr/>
        <a:lstStyle/>
        <a:p>
          <a:endParaRPr lang="es-EC"/>
        </a:p>
      </dgm:t>
    </dgm:pt>
    <dgm:pt modelId="{0C190DAD-78B5-4405-AEA9-D31CB4F6CEFA}">
      <dgm:prSet/>
      <dgm:spPr/>
      <dgm:t>
        <a:bodyPr/>
        <a:lstStyle/>
        <a:p>
          <a:r>
            <a:rPr lang="es-EC"/>
            <a:t>1.5.3 Actas de aceptación de entregables</a:t>
          </a:r>
        </a:p>
      </dgm:t>
    </dgm:pt>
    <dgm:pt modelId="{85C72740-E9BC-4655-9232-B5E7EB4D7825}" type="parTrans" cxnId="{1253E6FB-F78C-4096-9D47-518A45C819D2}">
      <dgm:prSet/>
      <dgm:spPr/>
      <dgm:t>
        <a:bodyPr/>
        <a:lstStyle/>
        <a:p>
          <a:endParaRPr lang="es-EC"/>
        </a:p>
      </dgm:t>
    </dgm:pt>
    <dgm:pt modelId="{5F4C2570-09DE-45B3-8CB7-DC100391ACAB}" type="sibTrans" cxnId="{1253E6FB-F78C-4096-9D47-518A45C819D2}">
      <dgm:prSet/>
      <dgm:spPr/>
      <dgm:t>
        <a:bodyPr/>
        <a:lstStyle/>
        <a:p>
          <a:endParaRPr lang="es-EC"/>
        </a:p>
      </dgm:t>
    </dgm:pt>
    <dgm:pt modelId="{DD145FBA-A468-44A3-89F9-95413F8126DF}">
      <dgm:prSet/>
      <dgm:spPr/>
      <dgm:t>
        <a:bodyPr/>
        <a:lstStyle/>
        <a:p>
          <a:r>
            <a:rPr lang="es-EC"/>
            <a:t>1.3.3 Componentes para Bolivia</a:t>
          </a:r>
          <a:endParaRPr lang="es-PE"/>
        </a:p>
      </dgm:t>
    </dgm:pt>
    <dgm:pt modelId="{3431C9DC-28CB-40EC-BCE8-F9686707EF6D}" type="parTrans" cxnId="{E314394C-E999-4E45-9F37-2E8B01E10BA9}">
      <dgm:prSet/>
      <dgm:spPr/>
      <dgm:t>
        <a:bodyPr/>
        <a:lstStyle/>
        <a:p>
          <a:endParaRPr lang="es-PE"/>
        </a:p>
      </dgm:t>
    </dgm:pt>
    <dgm:pt modelId="{1D70DEAE-B6CF-432D-8363-3753B2359F6B}" type="sibTrans" cxnId="{E314394C-E999-4E45-9F37-2E8B01E10BA9}">
      <dgm:prSet/>
      <dgm:spPr/>
      <dgm:t>
        <a:bodyPr/>
        <a:lstStyle/>
        <a:p>
          <a:endParaRPr lang="es-PE"/>
        </a:p>
      </dgm:t>
    </dgm:pt>
    <dgm:pt modelId="{C55CE203-446F-4337-A25E-A1DC29D5E1D2}">
      <dgm:prSet/>
      <dgm:spPr/>
      <dgm:t>
        <a:bodyPr/>
        <a:lstStyle/>
        <a:p>
          <a:r>
            <a:rPr lang="es-EC"/>
            <a:t>1.4 Cierre</a:t>
          </a:r>
        </a:p>
      </dgm:t>
    </dgm:pt>
    <dgm:pt modelId="{8B64E65B-7896-4F5E-98F2-1F364C0DC21C}" type="sibTrans" cxnId="{729C0811-484B-4876-96E0-4B7413954107}">
      <dgm:prSet/>
      <dgm:spPr/>
      <dgm:t>
        <a:bodyPr/>
        <a:lstStyle/>
        <a:p>
          <a:endParaRPr lang="es-EC"/>
        </a:p>
      </dgm:t>
    </dgm:pt>
    <dgm:pt modelId="{63483AED-AFC2-4457-B58B-6AF6854A1FFB}" type="parTrans" cxnId="{729C0811-484B-4876-96E0-4B7413954107}">
      <dgm:prSet/>
      <dgm:spPr/>
      <dgm:t>
        <a:bodyPr/>
        <a:lstStyle/>
        <a:p>
          <a:endParaRPr lang="es-EC"/>
        </a:p>
      </dgm:t>
    </dgm:pt>
    <dgm:pt modelId="{34D1AC81-59C1-4647-9BF3-D9028BC0844D}">
      <dgm:prSet/>
      <dgm:spPr/>
      <dgm:t>
        <a:bodyPr/>
        <a:lstStyle/>
        <a:p>
          <a:r>
            <a:rPr lang="es-EC"/>
            <a:t>1.3.4 Componentes para México</a:t>
          </a:r>
          <a:endParaRPr lang="es-PE"/>
        </a:p>
      </dgm:t>
    </dgm:pt>
    <dgm:pt modelId="{4403524D-951D-4DF1-923C-AA6BC2490498}" type="parTrans" cxnId="{210895D6-65BA-402D-A710-CAEE86583074}">
      <dgm:prSet/>
      <dgm:spPr/>
      <dgm:t>
        <a:bodyPr/>
        <a:lstStyle/>
        <a:p>
          <a:endParaRPr lang="es-PE"/>
        </a:p>
      </dgm:t>
    </dgm:pt>
    <dgm:pt modelId="{346B1541-1F35-4866-B2D7-02361691A37A}" type="sibTrans" cxnId="{210895D6-65BA-402D-A710-CAEE86583074}">
      <dgm:prSet/>
      <dgm:spPr/>
      <dgm:t>
        <a:bodyPr/>
        <a:lstStyle/>
        <a:p>
          <a:endParaRPr lang="es-PE"/>
        </a:p>
      </dgm:t>
    </dgm:pt>
    <dgm:pt modelId="{A4643B24-7DB6-4A3F-B84F-A40A2688F21A}">
      <dgm:prSet/>
      <dgm:spPr/>
      <dgm:t>
        <a:bodyPr/>
        <a:lstStyle/>
        <a:p>
          <a:r>
            <a:rPr lang="es-EC"/>
            <a:t>1.3.5 Componentes para Guatemala</a:t>
          </a:r>
          <a:endParaRPr lang="es-PE"/>
        </a:p>
      </dgm:t>
    </dgm:pt>
    <dgm:pt modelId="{147301D3-DCDC-4F7F-9F59-6D2A4B4EBE93}" type="parTrans" cxnId="{A2F788FF-7BB0-41DE-8218-27D13FC4BB48}">
      <dgm:prSet/>
      <dgm:spPr/>
      <dgm:t>
        <a:bodyPr/>
        <a:lstStyle/>
        <a:p>
          <a:endParaRPr lang="es-PE"/>
        </a:p>
      </dgm:t>
    </dgm:pt>
    <dgm:pt modelId="{1BB96A83-514C-41A5-91F3-D83D2FEB7AFE}" type="sibTrans" cxnId="{A2F788FF-7BB0-41DE-8218-27D13FC4BB48}">
      <dgm:prSet/>
      <dgm:spPr/>
      <dgm:t>
        <a:bodyPr/>
        <a:lstStyle/>
        <a:p>
          <a:endParaRPr lang="es-PE"/>
        </a:p>
      </dgm:t>
    </dgm:pt>
    <dgm:pt modelId="{14310442-091B-4B1C-BDA2-AF4D72E1E9A8}">
      <dgm:prSet/>
      <dgm:spPr/>
      <dgm:t>
        <a:bodyPr/>
        <a:lstStyle/>
        <a:p>
          <a:r>
            <a:rPr lang="es-EC"/>
            <a:t>1.3.6 Componentes para Venezuela</a:t>
          </a:r>
          <a:endParaRPr lang="es-PE"/>
        </a:p>
      </dgm:t>
    </dgm:pt>
    <dgm:pt modelId="{49826F50-F75B-4466-A06E-06C562794BB5}" type="parTrans" cxnId="{419E8268-881C-4082-80BF-733324254D1C}">
      <dgm:prSet/>
      <dgm:spPr/>
      <dgm:t>
        <a:bodyPr/>
        <a:lstStyle/>
        <a:p>
          <a:endParaRPr lang="es-PE"/>
        </a:p>
      </dgm:t>
    </dgm:pt>
    <dgm:pt modelId="{5E0F5518-2A8D-4C21-8203-184B64A5693D}" type="sibTrans" cxnId="{419E8268-881C-4082-80BF-733324254D1C}">
      <dgm:prSet/>
      <dgm:spPr/>
      <dgm:t>
        <a:bodyPr/>
        <a:lstStyle/>
        <a:p>
          <a:endParaRPr lang="es-PE"/>
        </a:p>
      </dgm:t>
    </dgm:pt>
    <dgm:pt modelId="{691C84BD-E994-4A94-AC6D-82F297E8F987}" type="pres">
      <dgm:prSet presAssocID="{42922CE3-7EB3-4D8D-B737-772FC2BF99D8}" presName="hierChild1" presStyleCnt="0">
        <dgm:presLayoutVars>
          <dgm:orgChart val="1"/>
          <dgm:chPref val="1"/>
          <dgm:dir/>
          <dgm:animOne val="branch"/>
          <dgm:animLvl val="lvl"/>
          <dgm:resizeHandles/>
        </dgm:presLayoutVars>
      </dgm:prSet>
      <dgm:spPr/>
      <dgm:t>
        <a:bodyPr/>
        <a:lstStyle/>
        <a:p>
          <a:endParaRPr lang="es-EC"/>
        </a:p>
      </dgm:t>
    </dgm:pt>
    <dgm:pt modelId="{8F46DE73-F85E-4C62-9F7D-C7A265D056A8}" type="pres">
      <dgm:prSet presAssocID="{58F27A9A-34C0-4D76-BD83-E746C187916C}" presName="hierRoot1" presStyleCnt="0">
        <dgm:presLayoutVars>
          <dgm:hierBranch val="init"/>
        </dgm:presLayoutVars>
      </dgm:prSet>
      <dgm:spPr/>
    </dgm:pt>
    <dgm:pt modelId="{09B64988-0F6D-4843-8839-EDF9FE7AC1D2}" type="pres">
      <dgm:prSet presAssocID="{58F27A9A-34C0-4D76-BD83-E746C187916C}" presName="rootComposite1" presStyleCnt="0"/>
      <dgm:spPr/>
    </dgm:pt>
    <dgm:pt modelId="{78ECF8BF-DF21-47C8-BB49-97F03F8CCD41}" type="pres">
      <dgm:prSet presAssocID="{58F27A9A-34C0-4D76-BD83-E746C187916C}" presName="rootText1" presStyleLbl="node0" presStyleIdx="0" presStyleCnt="1">
        <dgm:presLayoutVars>
          <dgm:chPref val="3"/>
        </dgm:presLayoutVars>
      </dgm:prSet>
      <dgm:spPr/>
      <dgm:t>
        <a:bodyPr/>
        <a:lstStyle/>
        <a:p>
          <a:endParaRPr lang="es-EC"/>
        </a:p>
      </dgm:t>
    </dgm:pt>
    <dgm:pt modelId="{FF6518A0-E679-4452-BB2D-4A2435E95190}" type="pres">
      <dgm:prSet presAssocID="{58F27A9A-34C0-4D76-BD83-E746C187916C}" presName="rootConnector1" presStyleLbl="node1" presStyleIdx="0" presStyleCnt="0"/>
      <dgm:spPr/>
      <dgm:t>
        <a:bodyPr/>
        <a:lstStyle/>
        <a:p>
          <a:endParaRPr lang="es-EC"/>
        </a:p>
      </dgm:t>
    </dgm:pt>
    <dgm:pt modelId="{63369860-8898-44F8-AB5F-974FB1A2EE92}" type="pres">
      <dgm:prSet presAssocID="{58F27A9A-34C0-4D76-BD83-E746C187916C}" presName="hierChild2" presStyleCnt="0"/>
      <dgm:spPr/>
    </dgm:pt>
    <dgm:pt modelId="{63078150-8650-46A8-B5C9-11608510E211}" type="pres">
      <dgm:prSet presAssocID="{ACA2535B-A2B5-42F3-869C-E31B9DEBE5C6}" presName="Name37" presStyleLbl="parChTrans1D2" presStyleIdx="0" presStyleCnt="5"/>
      <dgm:spPr/>
      <dgm:t>
        <a:bodyPr/>
        <a:lstStyle/>
        <a:p>
          <a:endParaRPr lang="es-EC"/>
        </a:p>
      </dgm:t>
    </dgm:pt>
    <dgm:pt modelId="{56A6A326-6047-4487-96AB-0F9CA5AA2880}" type="pres">
      <dgm:prSet presAssocID="{C94E59F1-40D2-409C-95A4-0BC71B7C532D}" presName="hierRoot2" presStyleCnt="0">
        <dgm:presLayoutVars>
          <dgm:hierBranch val="init"/>
        </dgm:presLayoutVars>
      </dgm:prSet>
      <dgm:spPr/>
    </dgm:pt>
    <dgm:pt modelId="{71376861-C83A-442C-904A-157AF3131D32}" type="pres">
      <dgm:prSet presAssocID="{C94E59F1-40D2-409C-95A4-0BC71B7C532D}" presName="rootComposite" presStyleCnt="0"/>
      <dgm:spPr/>
    </dgm:pt>
    <dgm:pt modelId="{235D37B4-B908-48A3-BF21-3C5C8D25262D}" type="pres">
      <dgm:prSet presAssocID="{C94E59F1-40D2-409C-95A4-0BC71B7C532D}" presName="rootText" presStyleLbl="node2" presStyleIdx="0" presStyleCnt="5">
        <dgm:presLayoutVars>
          <dgm:chPref val="3"/>
        </dgm:presLayoutVars>
      </dgm:prSet>
      <dgm:spPr/>
      <dgm:t>
        <a:bodyPr/>
        <a:lstStyle/>
        <a:p>
          <a:endParaRPr lang="es-EC"/>
        </a:p>
      </dgm:t>
    </dgm:pt>
    <dgm:pt modelId="{68EFFD02-2BFF-42E4-9B95-3272CA0ABE6A}" type="pres">
      <dgm:prSet presAssocID="{C94E59F1-40D2-409C-95A4-0BC71B7C532D}" presName="rootConnector" presStyleLbl="node2" presStyleIdx="0" presStyleCnt="5"/>
      <dgm:spPr/>
      <dgm:t>
        <a:bodyPr/>
        <a:lstStyle/>
        <a:p>
          <a:endParaRPr lang="es-EC"/>
        </a:p>
      </dgm:t>
    </dgm:pt>
    <dgm:pt modelId="{C7CA88AB-62ED-4196-99ED-1392046D666D}" type="pres">
      <dgm:prSet presAssocID="{C94E59F1-40D2-409C-95A4-0BC71B7C532D}" presName="hierChild4" presStyleCnt="0"/>
      <dgm:spPr/>
    </dgm:pt>
    <dgm:pt modelId="{0E5C2A71-10C8-451E-B226-5A5F7D862EF4}" type="pres">
      <dgm:prSet presAssocID="{75BE8558-D6BC-4C49-AE1A-F0D4206D5756}" presName="Name37" presStyleLbl="parChTrans1D3" presStyleIdx="0" presStyleCnt="14"/>
      <dgm:spPr/>
      <dgm:t>
        <a:bodyPr/>
        <a:lstStyle/>
        <a:p>
          <a:endParaRPr lang="es-EC"/>
        </a:p>
      </dgm:t>
    </dgm:pt>
    <dgm:pt modelId="{89528C61-A61B-402B-9180-E28F4C86910E}" type="pres">
      <dgm:prSet presAssocID="{DCAD9D80-D7D2-4618-A582-B29026BA325D}" presName="hierRoot2" presStyleCnt="0">
        <dgm:presLayoutVars>
          <dgm:hierBranch val="init"/>
        </dgm:presLayoutVars>
      </dgm:prSet>
      <dgm:spPr/>
    </dgm:pt>
    <dgm:pt modelId="{9B0F9D71-F28C-4065-8DE1-B41D7019D604}" type="pres">
      <dgm:prSet presAssocID="{DCAD9D80-D7D2-4618-A582-B29026BA325D}" presName="rootComposite" presStyleCnt="0"/>
      <dgm:spPr/>
    </dgm:pt>
    <dgm:pt modelId="{E2B2EE11-5DE0-493C-83C5-0379848CB9BB}" type="pres">
      <dgm:prSet presAssocID="{DCAD9D80-D7D2-4618-A582-B29026BA325D}" presName="rootText" presStyleLbl="node3" presStyleIdx="0" presStyleCnt="14">
        <dgm:presLayoutVars>
          <dgm:chPref val="3"/>
        </dgm:presLayoutVars>
      </dgm:prSet>
      <dgm:spPr/>
      <dgm:t>
        <a:bodyPr/>
        <a:lstStyle/>
        <a:p>
          <a:endParaRPr lang="es-EC"/>
        </a:p>
      </dgm:t>
    </dgm:pt>
    <dgm:pt modelId="{3529D0F2-5D9F-4635-8AB5-7203E8E514D0}" type="pres">
      <dgm:prSet presAssocID="{DCAD9D80-D7D2-4618-A582-B29026BA325D}" presName="rootConnector" presStyleLbl="node3" presStyleIdx="0" presStyleCnt="14"/>
      <dgm:spPr/>
      <dgm:t>
        <a:bodyPr/>
        <a:lstStyle/>
        <a:p>
          <a:endParaRPr lang="es-EC"/>
        </a:p>
      </dgm:t>
    </dgm:pt>
    <dgm:pt modelId="{F3391E65-AEA2-491A-A849-51911C7228E6}" type="pres">
      <dgm:prSet presAssocID="{DCAD9D80-D7D2-4618-A582-B29026BA325D}" presName="hierChild4" presStyleCnt="0"/>
      <dgm:spPr/>
    </dgm:pt>
    <dgm:pt modelId="{E53BA078-B241-4234-BA8A-A1137415C6E8}" type="pres">
      <dgm:prSet presAssocID="{DCAD9D80-D7D2-4618-A582-B29026BA325D}" presName="hierChild5" presStyleCnt="0"/>
      <dgm:spPr/>
    </dgm:pt>
    <dgm:pt modelId="{D2368429-BE81-491C-9C59-75F17DB45027}" type="pres">
      <dgm:prSet presAssocID="{36648F2B-6DAC-4D63-A955-77754E7F9C57}" presName="Name37" presStyleLbl="parChTrans1D3" presStyleIdx="1" presStyleCnt="14"/>
      <dgm:spPr/>
      <dgm:t>
        <a:bodyPr/>
        <a:lstStyle/>
        <a:p>
          <a:endParaRPr lang="es-EC"/>
        </a:p>
      </dgm:t>
    </dgm:pt>
    <dgm:pt modelId="{8D1E274C-F612-4608-9386-A1789610A5D7}" type="pres">
      <dgm:prSet presAssocID="{2A701381-102E-4B16-9B98-CC57848048B6}" presName="hierRoot2" presStyleCnt="0">
        <dgm:presLayoutVars>
          <dgm:hierBranch val="init"/>
        </dgm:presLayoutVars>
      </dgm:prSet>
      <dgm:spPr/>
    </dgm:pt>
    <dgm:pt modelId="{86503D5B-FB8B-49D8-AA5C-8D5941DAE230}" type="pres">
      <dgm:prSet presAssocID="{2A701381-102E-4B16-9B98-CC57848048B6}" presName="rootComposite" presStyleCnt="0"/>
      <dgm:spPr/>
    </dgm:pt>
    <dgm:pt modelId="{B49CF819-284A-4F5A-9FA0-1F88319EC2B5}" type="pres">
      <dgm:prSet presAssocID="{2A701381-102E-4B16-9B98-CC57848048B6}" presName="rootText" presStyleLbl="node3" presStyleIdx="1" presStyleCnt="14">
        <dgm:presLayoutVars>
          <dgm:chPref val="3"/>
        </dgm:presLayoutVars>
      </dgm:prSet>
      <dgm:spPr/>
      <dgm:t>
        <a:bodyPr/>
        <a:lstStyle/>
        <a:p>
          <a:endParaRPr lang="es-EC"/>
        </a:p>
      </dgm:t>
    </dgm:pt>
    <dgm:pt modelId="{741E53DC-31A6-4E8B-B489-D27A96299179}" type="pres">
      <dgm:prSet presAssocID="{2A701381-102E-4B16-9B98-CC57848048B6}" presName="rootConnector" presStyleLbl="node3" presStyleIdx="1" presStyleCnt="14"/>
      <dgm:spPr/>
      <dgm:t>
        <a:bodyPr/>
        <a:lstStyle/>
        <a:p>
          <a:endParaRPr lang="es-EC"/>
        </a:p>
      </dgm:t>
    </dgm:pt>
    <dgm:pt modelId="{70C59ACB-5699-4300-B874-EBBC139CDFD3}" type="pres">
      <dgm:prSet presAssocID="{2A701381-102E-4B16-9B98-CC57848048B6}" presName="hierChild4" presStyleCnt="0"/>
      <dgm:spPr/>
    </dgm:pt>
    <dgm:pt modelId="{2C4B310E-BF49-4613-B045-A0AF2732DC65}" type="pres">
      <dgm:prSet presAssocID="{2A701381-102E-4B16-9B98-CC57848048B6}" presName="hierChild5" presStyleCnt="0"/>
      <dgm:spPr/>
    </dgm:pt>
    <dgm:pt modelId="{9D1AED0B-986F-4D4E-9BB2-74A0F19A799D}" type="pres">
      <dgm:prSet presAssocID="{C94E59F1-40D2-409C-95A4-0BC71B7C532D}" presName="hierChild5" presStyleCnt="0"/>
      <dgm:spPr/>
    </dgm:pt>
    <dgm:pt modelId="{31EA9B6F-2AAE-42CF-A57B-BE5A296D238D}" type="pres">
      <dgm:prSet presAssocID="{097FFADA-2853-42D5-A90B-C3D5BA3A191A}" presName="Name37" presStyleLbl="parChTrans1D2" presStyleIdx="1" presStyleCnt="5"/>
      <dgm:spPr/>
      <dgm:t>
        <a:bodyPr/>
        <a:lstStyle/>
        <a:p>
          <a:endParaRPr lang="es-EC"/>
        </a:p>
      </dgm:t>
    </dgm:pt>
    <dgm:pt modelId="{449389DA-75E6-4715-955B-77EF364DC133}" type="pres">
      <dgm:prSet presAssocID="{7BC08DD8-2C49-4406-94CB-6B32A0636DCC}" presName="hierRoot2" presStyleCnt="0">
        <dgm:presLayoutVars>
          <dgm:hierBranch val="init"/>
        </dgm:presLayoutVars>
      </dgm:prSet>
      <dgm:spPr/>
    </dgm:pt>
    <dgm:pt modelId="{48AF1390-8AC3-49B6-90FC-57B17BAF87E3}" type="pres">
      <dgm:prSet presAssocID="{7BC08DD8-2C49-4406-94CB-6B32A0636DCC}" presName="rootComposite" presStyleCnt="0"/>
      <dgm:spPr/>
    </dgm:pt>
    <dgm:pt modelId="{945A69B5-A971-4882-AA39-894304B29126}" type="pres">
      <dgm:prSet presAssocID="{7BC08DD8-2C49-4406-94CB-6B32A0636DCC}" presName="rootText" presStyleLbl="node2" presStyleIdx="1" presStyleCnt="5">
        <dgm:presLayoutVars>
          <dgm:chPref val="3"/>
        </dgm:presLayoutVars>
      </dgm:prSet>
      <dgm:spPr/>
      <dgm:t>
        <a:bodyPr/>
        <a:lstStyle/>
        <a:p>
          <a:endParaRPr lang="es-EC"/>
        </a:p>
      </dgm:t>
    </dgm:pt>
    <dgm:pt modelId="{0296AF7D-9A20-4EBF-9851-A10774AEC32C}" type="pres">
      <dgm:prSet presAssocID="{7BC08DD8-2C49-4406-94CB-6B32A0636DCC}" presName="rootConnector" presStyleLbl="node2" presStyleIdx="1" presStyleCnt="5"/>
      <dgm:spPr/>
      <dgm:t>
        <a:bodyPr/>
        <a:lstStyle/>
        <a:p>
          <a:endParaRPr lang="es-EC"/>
        </a:p>
      </dgm:t>
    </dgm:pt>
    <dgm:pt modelId="{10CD4296-A73C-4282-A26F-09F5CD65AB4C}" type="pres">
      <dgm:prSet presAssocID="{7BC08DD8-2C49-4406-94CB-6B32A0636DCC}" presName="hierChild4" presStyleCnt="0"/>
      <dgm:spPr/>
    </dgm:pt>
    <dgm:pt modelId="{6595748F-50DD-49AF-B017-237D3F474DB0}" type="pres">
      <dgm:prSet presAssocID="{F6729CD3-E2C5-4AC2-85E9-683C44E42371}" presName="Name37" presStyleLbl="parChTrans1D3" presStyleIdx="2" presStyleCnt="14"/>
      <dgm:spPr/>
      <dgm:t>
        <a:bodyPr/>
        <a:lstStyle/>
        <a:p>
          <a:endParaRPr lang="es-PE"/>
        </a:p>
      </dgm:t>
    </dgm:pt>
    <dgm:pt modelId="{70906258-A611-49CA-AA5D-1AD4A8F72AD8}" type="pres">
      <dgm:prSet presAssocID="{90D1CAC7-2D7C-4010-BBCA-3CDB00756833}" presName="hierRoot2" presStyleCnt="0">
        <dgm:presLayoutVars>
          <dgm:hierBranch val="init"/>
        </dgm:presLayoutVars>
      </dgm:prSet>
      <dgm:spPr/>
    </dgm:pt>
    <dgm:pt modelId="{C0A48928-E308-4F8A-B6EB-60A57C0F77B0}" type="pres">
      <dgm:prSet presAssocID="{90D1CAC7-2D7C-4010-BBCA-3CDB00756833}" presName="rootComposite" presStyleCnt="0"/>
      <dgm:spPr/>
    </dgm:pt>
    <dgm:pt modelId="{22B63730-F01C-4BF7-889F-6AA69F9DF1ED}" type="pres">
      <dgm:prSet presAssocID="{90D1CAC7-2D7C-4010-BBCA-3CDB00756833}" presName="rootText" presStyleLbl="node3" presStyleIdx="2" presStyleCnt="14">
        <dgm:presLayoutVars>
          <dgm:chPref val="3"/>
        </dgm:presLayoutVars>
      </dgm:prSet>
      <dgm:spPr/>
      <dgm:t>
        <a:bodyPr/>
        <a:lstStyle/>
        <a:p>
          <a:endParaRPr lang="es-PE"/>
        </a:p>
      </dgm:t>
    </dgm:pt>
    <dgm:pt modelId="{B5C97265-2775-41C0-B4B0-8802E321F745}" type="pres">
      <dgm:prSet presAssocID="{90D1CAC7-2D7C-4010-BBCA-3CDB00756833}" presName="rootConnector" presStyleLbl="node3" presStyleIdx="2" presStyleCnt="14"/>
      <dgm:spPr/>
      <dgm:t>
        <a:bodyPr/>
        <a:lstStyle/>
        <a:p>
          <a:endParaRPr lang="es-PE"/>
        </a:p>
      </dgm:t>
    </dgm:pt>
    <dgm:pt modelId="{8467A469-C657-4616-8036-8BD52562FA5A}" type="pres">
      <dgm:prSet presAssocID="{90D1CAC7-2D7C-4010-BBCA-3CDB00756833}" presName="hierChild4" presStyleCnt="0"/>
      <dgm:spPr/>
    </dgm:pt>
    <dgm:pt modelId="{0916CFB2-924F-4503-B39C-398D59A78C1C}" type="pres">
      <dgm:prSet presAssocID="{90D1CAC7-2D7C-4010-BBCA-3CDB00756833}" presName="hierChild5" presStyleCnt="0"/>
      <dgm:spPr/>
    </dgm:pt>
    <dgm:pt modelId="{835BC68B-4686-48D4-B7B0-426C42A2A3E7}" type="pres">
      <dgm:prSet presAssocID="{AFFA6DEB-557B-4A51-9B22-C24E3C1FE117}" presName="Name37" presStyleLbl="parChTrans1D3" presStyleIdx="3" presStyleCnt="14"/>
      <dgm:spPr/>
      <dgm:t>
        <a:bodyPr/>
        <a:lstStyle/>
        <a:p>
          <a:endParaRPr lang="es-PE"/>
        </a:p>
      </dgm:t>
    </dgm:pt>
    <dgm:pt modelId="{713E6150-EFD4-442D-8119-B3F264790C30}" type="pres">
      <dgm:prSet presAssocID="{DED2249B-311F-44CF-89EF-FCF12AD90157}" presName="hierRoot2" presStyleCnt="0">
        <dgm:presLayoutVars>
          <dgm:hierBranch val="init"/>
        </dgm:presLayoutVars>
      </dgm:prSet>
      <dgm:spPr/>
    </dgm:pt>
    <dgm:pt modelId="{8C140FC8-6116-4A68-942C-8B286C74C176}" type="pres">
      <dgm:prSet presAssocID="{DED2249B-311F-44CF-89EF-FCF12AD90157}" presName="rootComposite" presStyleCnt="0"/>
      <dgm:spPr/>
    </dgm:pt>
    <dgm:pt modelId="{05A75A05-17CA-4AD9-B39B-A1D845CFEF85}" type="pres">
      <dgm:prSet presAssocID="{DED2249B-311F-44CF-89EF-FCF12AD90157}" presName="rootText" presStyleLbl="node3" presStyleIdx="3" presStyleCnt="14">
        <dgm:presLayoutVars>
          <dgm:chPref val="3"/>
        </dgm:presLayoutVars>
      </dgm:prSet>
      <dgm:spPr/>
      <dgm:t>
        <a:bodyPr/>
        <a:lstStyle/>
        <a:p>
          <a:endParaRPr lang="es-EC"/>
        </a:p>
      </dgm:t>
    </dgm:pt>
    <dgm:pt modelId="{87813B65-83DD-46BB-8CA4-947F35D96F0F}" type="pres">
      <dgm:prSet presAssocID="{DED2249B-311F-44CF-89EF-FCF12AD90157}" presName="rootConnector" presStyleLbl="node3" presStyleIdx="3" presStyleCnt="14"/>
      <dgm:spPr/>
      <dgm:t>
        <a:bodyPr/>
        <a:lstStyle/>
        <a:p>
          <a:endParaRPr lang="es-PE"/>
        </a:p>
      </dgm:t>
    </dgm:pt>
    <dgm:pt modelId="{FF533740-3BE8-4C25-9EC1-56E7766AE118}" type="pres">
      <dgm:prSet presAssocID="{DED2249B-311F-44CF-89EF-FCF12AD90157}" presName="hierChild4" presStyleCnt="0"/>
      <dgm:spPr/>
    </dgm:pt>
    <dgm:pt modelId="{FB69C170-52B7-4D21-A272-09113047A796}" type="pres">
      <dgm:prSet presAssocID="{DED2249B-311F-44CF-89EF-FCF12AD90157}" presName="hierChild5" presStyleCnt="0"/>
      <dgm:spPr/>
    </dgm:pt>
    <dgm:pt modelId="{E4FF0651-B431-4452-80F4-7648E4408D2F}" type="pres">
      <dgm:prSet presAssocID="{7BC08DD8-2C49-4406-94CB-6B32A0636DCC}" presName="hierChild5" presStyleCnt="0"/>
      <dgm:spPr/>
    </dgm:pt>
    <dgm:pt modelId="{691A15AB-CF3D-49EC-B6AA-B90B8F0DC618}" type="pres">
      <dgm:prSet presAssocID="{8A575188-4DD7-4230-B1A4-8AF3225B9D1C}" presName="Name37" presStyleLbl="parChTrans1D2" presStyleIdx="2" presStyleCnt="5"/>
      <dgm:spPr/>
      <dgm:t>
        <a:bodyPr/>
        <a:lstStyle/>
        <a:p>
          <a:endParaRPr lang="es-EC"/>
        </a:p>
      </dgm:t>
    </dgm:pt>
    <dgm:pt modelId="{28C06F25-1086-4FDF-A49F-A7D59B3F369D}" type="pres">
      <dgm:prSet presAssocID="{6BE1A2A1-5D84-4ED0-AA48-3C97ABACC881}" presName="hierRoot2" presStyleCnt="0">
        <dgm:presLayoutVars>
          <dgm:hierBranch val="init"/>
        </dgm:presLayoutVars>
      </dgm:prSet>
      <dgm:spPr/>
    </dgm:pt>
    <dgm:pt modelId="{7A33A53B-CB97-4F4D-AC72-FE0479591CD5}" type="pres">
      <dgm:prSet presAssocID="{6BE1A2A1-5D84-4ED0-AA48-3C97ABACC881}" presName="rootComposite" presStyleCnt="0"/>
      <dgm:spPr/>
    </dgm:pt>
    <dgm:pt modelId="{C13674C6-887E-4071-9F32-ED8167515FA2}" type="pres">
      <dgm:prSet presAssocID="{6BE1A2A1-5D84-4ED0-AA48-3C97ABACC881}" presName="rootText" presStyleLbl="node2" presStyleIdx="2" presStyleCnt="5">
        <dgm:presLayoutVars>
          <dgm:chPref val="3"/>
        </dgm:presLayoutVars>
      </dgm:prSet>
      <dgm:spPr/>
      <dgm:t>
        <a:bodyPr/>
        <a:lstStyle/>
        <a:p>
          <a:endParaRPr lang="es-EC"/>
        </a:p>
      </dgm:t>
    </dgm:pt>
    <dgm:pt modelId="{6E20BDF8-7EFC-4A2B-803D-52EB76B73FE2}" type="pres">
      <dgm:prSet presAssocID="{6BE1A2A1-5D84-4ED0-AA48-3C97ABACC881}" presName="rootConnector" presStyleLbl="node2" presStyleIdx="2" presStyleCnt="5"/>
      <dgm:spPr/>
      <dgm:t>
        <a:bodyPr/>
        <a:lstStyle/>
        <a:p>
          <a:endParaRPr lang="es-EC"/>
        </a:p>
      </dgm:t>
    </dgm:pt>
    <dgm:pt modelId="{B1EE2577-906D-4A4F-9BCA-5081BCDFC3FC}" type="pres">
      <dgm:prSet presAssocID="{6BE1A2A1-5D84-4ED0-AA48-3C97ABACC881}" presName="hierChild4" presStyleCnt="0"/>
      <dgm:spPr/>
    </dgm:pt>
    <dgm:pt modelId="{42A38470-4C25-4E9B-8A9E-E1C9B6F01888}" type="pres">
      <dgm:prSet presAssocID="{017F2DE3-5D65-4C7B-8F47-9FA01C49EEE2}" presName="Name37" presStyleLbl="parChTrans1D3" presStyleIdx="4" presStyleCnt="14"/>
      <dgm:spPr/>
      <dgm:t>
        <a:bodyPr/>
        <a:lstStyle/>
        <a:p>
          <a:endParaRPr lang="es-PE"/>
        </a:p>
      </dgm:t>
    </dgm:pt>
    <dgm:pt modelId="{A8AF8D6F-C498-47C4-B8B3-484366BFACD0}" type="pres">
      <dgm:prSet presAssocID="{52414269-9C26-4FB4-B9FE-B39B4D25288D}" presName="hierRoot2" presStyleCnt="0">
        <dgm:presLayoutVars>
          <dgm:hierBranch val="init"/>
        </dgm:presLayoutVars>
      </dgm:prSet>
      <dgm:spPr/>
    </dgm:pt>
    <dgm:pt modelId="{50BC9F10-E573-4503-966F-51B0FA7B0820}" type="pres">
      <dgm:prSet presAssocID="{52414269-9C26-4FB4-B9FE-B39B4D25288D}" presName="rootComposite" presStyleCnt="0"/>
      <dgm:spPr/>
    </dgm:pt>
    <dgm:pt modelId="{3A2822DA-F037-4A34-9142-FFB9ABB571C9}" type="pres">
      <dgm:prSet presAssocID="{52414269-9C26-4FB4-B9FE-B39B4D25288D}" presName="rootText" presStyleLbl="node3" presStyleIdx="4" presStyleCnt="14">
        <dgm:presLayoutVars>
          <dgm:chPref val="3"/>
        </dgm:presLayoutVars>
      </dgm:prSet>
      <dgm:spPr/>
      <dgm:t>
        <a:bodyPr/>
        <a:lstStyle/>
        <a:p>
          <a:endParaRPr lang="es-EC"/>
        </a:p>
      </dgm:t>
    </dgm:pt>
    <dgm:pt modelId="{FB29A91F-0952-4FD4-9604-D96CAD0349F6}" type="pres">
      <dgm:prSet presAssocID="{52414269-9C26-4FB4-B9FE-B39B4D25288D}" presName="rootConnector" presStyleLbl="node3" presStyleIdx="4" presStyleCnt="14"/>
      <dgm:spPr/>
      <dgm:t>
        <a:bodyPr/>
        <a:lstStyle/>
        <a:p>
          <a:endParaRPr lang="es-PE"/>
        </a:p>
      </dgm:t>
    </dgm:pt>
    <dgm:pt modelId="{164E0403-E7AE-41FF-AF59-92DC8F52DFA4}" type="pres">
      <dgm:prSet presAssocID="{52414269-9C26-4FB4-B9FE-B39B4D25288D}" presName="hierChild4" presStyleCnt="0"/>
      <dgm:spPr/>
    </dgm:pt>
    <dgm:pt modelId="{C1E20686-1BCA-4760-AB17-A6391889C188}" type="pres">
      <dgm:prSet presAssocID="{52414269-9C26-4FB4-B9FE-B39B4D25288D}" presName="hierChild5" presStyleCnt="0"/>
      <dgm:spPr/>
    </dgm:pt>
    <dgm:pt modelId="{F4B48EB0-F306-4CEA-9466-27047903180C}" type="pres">
      <dgm:prSet presAssocID="{7C1C2716-C59B-4479-8088-5AF7F9FB6016}" presName="Name37" presStyleLbl="parChTrans1D3" presStyleIdx="5" presStyleCnt="14"/>
      <dgm:spPr/>
      <dgm:t>
        <a:bodyPr/>
        <a:lstStyle/>
        <a:p>
          <a:endParaRPr lang="es-PE"/>
        </a:p>
      </dgm:t>
    </dgm:pt>
    <dgm:pt modelId="{D635E535-3F5F-4543-B3E3-D3956CD7E80B}" type="pres">
      <dgm:prSet presAssocID="{0B924439-335E-46B6-ADC9-4B3C9C41AC2D}" presName="hierRoot2" presStyleCnt="0">
        <dgm:presLayoutVars>
          <dgm:hierBranch val="init"/>
        </dgm:presLayoutVars>
      </dgm:prSet>
      <dgm:spPr/>
    </dgm:pt>
    <dgm:pt modelId="{07979A7F-518E-4054-ABFE-F86D89245253}" type="pres">
      <dgm:prSet presAssocID="{0B924439-335E-46B6-ADC9-4B3C9C41AC2D}" presName="rootComposite" presStyleCnt="0"/>
      <dgm:spPr/>
    </dgm:pt>
    <dgm:pt modelId="{9F6D20DE-7268-41EF-8465-3A4994BFCCC6}" type="pres">
      <dgm:prSet presAssocID="{0B924439-335E-46B6-ADC9-4B3C9C41AC2D}" presName="rootText" presStyleLbl="node3" presStyleIdx="5" presStyleCnt="14" custLinFactNeighborY="-26487">
        <dgm:presLayoutVars>
          <dgm:chPref val="3"/>
        </dgm:presLayoutVars>
      </dgm:prSet>
      <dgm:spPr/>
      <dgm:t>
        <a:bodyPr/>
        <a:lstStyle/>
        <a:p>
          <a:endParaRPr lang="es-EC"/>
        </a:p>
      </dgm:t>
    </dgm:pt>
    <dgm:pt modelId="{AA5EBB32-D0AF-422E-B8AF-247FC05A28CE}" type="pres">
      <dgm:prSet presAssocID="{0B924439-335E-46B6-ADC9-4B3C9C41AC2D}" presName="rootConnector" presStyleLbl="node3" presStyleIdx="5" presStyleCnt="14"/>
      <dgm:spPr/>
      <dgm:t>
        <a:bodyPr/>
        <a:lstStyle/>
        <a:p>
          <a:endParaRPr lang="es-PE"/>
        </a:p>
      </dgm:t>
    </dgm:pt>
    <dgm:pt modelId="{05BF5086-E671-4956-99D2-6DFD3590D337}" type="pres">
      <dgm:prSet presAssocID="{0B924439-335E-46B6-ADC9-4B3C9C41AC2D}" presName="hierChild4" presStyleCnt="0"/>
      <dgm:spPr/>
    </dgm:pt>
    <dgm:pt modelId="{221C3601-F307-44E4-B625-FC46DAA46440}" type="pres">
      <dgm:prSet presAssocID="{0B924439-335E-46B6-ADC9-4B3C9C41AC2D}" presName="hierChild5" presStyleCnt="0"/>
      <dgm:spPr/>
    </dgm:pt>
    <dgm:pt modelId="{9263565A-A430-4549-A469-198DD4EBB6C0}" type="pres">
      <dgm:prSet presAssocID="{3431C9DC-28CB-40EC-BCE8-F9686707EF6D}" presName="Name37" presStyleLbl="parChTrans1D3" presStyleIdx="6" presStyleCnt="14"/>
      <dgm:spPr/>
      <dgm:t>
        <a:bodyPr/>
        <a:lstStyle/>
        <a:p>
          <a:endParaRPr lang="es-PE"/>
        </a:p>
      </dgm:t>
    </dgm:pt>
    <dgm:pt modelId="{33645FDB-D781-4F47-BFB0-086079E12AB0}" type="pres">
      <dgm:prSet presAssocID="{DD145FBA-A468-44A3-89F9-95413F8126DF}" presName="hierRoot2" presStyleCnt="0">
        <dgm:presLayoutVars>
          <dgm:hierBranch val="init"/>
        </dgm:presLayoutVars>
      </dgm:prSet>
      <dgm:spPr/>
    </dgm:pt>
    <dgm:pt modelId="{51CF892B-F127-4C5B-80B6-66412EDA8861}" type="pres">
      <dgm:prSet presAssocID="{DD145FBA-A468-44A3-89F9-95413F8126DF}" presName="rootComposite" presStyleCnt="0"/>
      <dgm:spPr/>
    </dgm:pt>
    <dgm:pt modelId="{BA07603E-2E6F-4FEA-8BE6-0E1F005E42F7}" type="pres">
      <dgm:prSet presAssocID="{DD145FBA-A468-44A3-89F9-95413F8126DF}" presName="rootText" presStyleLbl="node3" presStyleIdx="6" presStyleCnt="14" custLinFactNeighborY="-52974">
        <dgm:presLayoutVars>
          <dgm:chPref val="3"/>
        </dgm:presLayoutVars>
      </dgm:prSet>
      <dgm:spPr/>
      <dgm:t>
        <a:bodyPr/>
        <a:lstStyle/>
        <a:p>
          <a:endParaRPr lang="es-PE"/>
        </a:p>
      </dgm:t>
    </dgm:pt>
    <dgm:pt modelId="{E44FE8A5-82BE-4422-BA5C-3B85A28F020E}" type="pres">
      <dgm:prSet presAssocID="{DD145FBA-A468-44A3-89F9-95413F8126DF}" presName="rootConnector" presStyleLbl="node3" presStyleIdx="6" presStyleCnt="14"/>
      <dgm:spPr/>
      <dgm:t>
        <a:bodyPr/>
        <a:lstStyle/>
        <a:p>
          <a:endParaRPr lang="es-PE"/>
        </a:p>
      </dgm:t>
    </dgm:pt>
    <dgm:pt modelId="{FC5FC4D5-DEBD-4D6F-B70D-29C394C4BA42}" type="pres">
      <dgm:prSet presAssocID="{DD145FBA-A468-44A3-89F9-95413F8126DF}" presName="hierChild4" presStyleCnt="0"/>
      <dgm:spPr/>
    </dgm:pt>
    <dgm:pt modelId="{F45B3C4D-382A-4AD7-8341-07395A7B6695}" type="pres">
      <dgm:prSet presAssocID="{DD145FBA-A468-44A3-89F9-95413F8126DF}" presName="hierChild5" presStyleCnt="0"/>
      <dgm:spPr/>
    </dgm:pt>
    <dgm:pt modelId="{401FE8E6-C8F0-45EA-A071-3474F427C1C6}" type="pres">
      <dgm:prSet presAssocID="{4403524D-951D-4DF1-923C-AA6BC2490498}" presName="Name37" presStyleLbl="parChTrans1D3" presStyleIdx="7" presStyleCnt="14"/>
      <dgm:spPr/>
      <dgm:t>
        <a:bodyPr/>
        <a:lstStyle/>
        <a:p>
          <a:endParaRPr lang="es-PE"/>
        </a:p>
      </dgm:t>
    </dgm:pt>
    <dgm:pt modelId="{CBF44FE5-3384-4267-9C01-2F6B0F3C4CEF}" type="pres">
      <dgm:prSet presAssocID="{34D1AC81-59C1-4647-9BF3-D9028BC0844D}" presName="hierRoot2" presStyleCnt="0">
        <dgm:presLayoutVars>
          <dgm:hierBranch val="init"/>
        </dgm:presLayoutVars>
      </dgm:prSet>
      <dgm:spPr/>
    </dgm:pt>
    <dgm:pt modelId="{0C73FBFC-F922-456B-B1AC-D19BE760B137}" type="pres">
      <dgm:prSet presAssocID="{34D1AC81-59C1-4647-9BF3-D9028BC0844D}" presName="rootComposite" presStyleCnt="0"/>
      <dgm:spPr/>
    </dgm:pt>
    <dgm:pt modelId="{3E64D072-875C-4413-942D-78A8D3865B12}" type="pres">
      <dgm:prSet presAssocID="{34D1AC81-59C1-4647-9BF3-D9028BC0844D}" presName="rootText" presStyleLbl="node3" presStyleIdx="7" presStyleCnt="14" custLinFactNeighborY="-77237">
        <dgm:presLayoutVars>
          <dgm:chPref val="3"/>
        </dgm:presLayoutVars>
      </dgm:prSet>
      <dgm:spPr/>
      <dgm:t>
        <a:bodyPr/>
        <a:lstStyle/>
        <a:p>
          <a:endParaRPr lang="es-PE"/>
        </a:p>
      </dgm:t>
    </dgm:pt>
    <dgm:pt modelId="{B9A9EB7D-3684-4021-AFB3-4FEB2C936EC8}" type="pres">
      <dgm:prSet presAssocID="{34D1AC81-59C1-4647-9BF3-D9028BC0844D}" presName="rootConnector" presStyleLbl="node3" presStyleIdx="7" presStyleCnt="14"/>
      <dgm:spPr/>
      <dgm:t>
        <a:bodyPr/>
        <a:lstStyle/>
        <a:p>
          <a:endParaRPr lang="es-PE"/>
        </a:p>
      </dgm:t>
    </dgm:pt>
    <dgm:pt modelId="{6F3D14C5-53C5-4F09-B3F3-D45EC71B6A9A}" type="pres">
      <dgm:prSet presAssocID="{34D1AC81-59C1-4647-9BF3-D9028BC0844D}" presName="hierChild4" presStyleCnt="0"/>
      <dgm:spPr/>
    </dgm:pt>
    <dgm:pt modelId="{5B19A307-4B3F-4DE4-9F48-92BE476D150F}" type="pres">
      <dgm:prSet presAssocID="{34D1AC81-59C1-4647-9BF3-D9028BC0844D}" presName="hierChild5" presStyleCnt="0"/>
      <dgm:spPr/>
    </dgm:pt>
    <dgm:pt modelId="{62FD395A-6404-4BD2-BEE5-7A118F028365}" type="pres">
      <dgm:prSet presAssocID="{147301D3-DCDC-4F7F-9F59-6D2A4B4EBE93}" presName="Name37" presStyleLbl="parChTrans1D3" presStyleIdx="8" presStyleCnt="14"/>
      <dgm:spPr/>
      <dgm:t>
        <a:bodyPr/>
        <a:lstStyle/>
        <a:p>
          <a:endParaRPr lang="es-PE"/>
        </a:p>
      </dgm:t>
    </dgm:pt>
    <dgm:pt modelId="{5085C7DE-B1BF-450D-9F79-F1A9898395DA}" type="pres">
      <dgm:prSet presAssocID="{A4643B24-7DB6-4A3F-B84F-A40A2688F21A}" presName="hierRoot2" presStyleCnt="0">
        <dgm:presLayoutVars>
          <dgm:hierBranch val="init"/>
        </dgm:presLayoutVars>
      </dgm:prSet>
      <dgm:spPr/>
    </dgm:pt>
    <dgm:pt modelId="{DB0DD2C2-34E5-43A2-84FE-AAD7D6A17EC4}" type="pres">
      <dgm:prSet presAssocID="{A4643B24-7DB6-4A3F-B84F-A40A2688F21A}" presName="rootComposite" presStyleCnt="0"/>
      <dgm:spPr/>
    </dgm:pt>
    <dgm:pt modelId="{21D6B71F-B8BF-4771-944D-6DDBB6C1A43E}" type="pres">
      <dgm:prSet presAssocID="{A4643B24-7DB6-4A3F-B84F-A40A2688F21A}" presName="rootText" presStyleLbl="node3" presStyleIdx="8" presStyleCnt="14" custLinFactNeighborY="-99276">
        <dgm:presLayoutVars>
          <dgm:chPref val="3"/>
        </dgm:presLayoutVars>
      </dgm:prSet>
      <dgm:spPr/>
      <dgm:t>
        <a:bodyPr/>
        <a:lstStyle/>
        <a:p>
          <a:endParaRPr lang="es-PE"/>
        </a:p>
      </dgm:t>
    </dgm:pt>
    <dgm:pt modelId="{C66634FA-EA76-4582-9FD8-A2D5BF7E349E}" type="pres">
      <dgm:prSet presAssocID="{A4643B24-7DB6-4A3F-B84F-A40A2688F21A}" presName="rootConnector" presStyleLbl="node3" presStyleIdx="8" presStyleCnt="14"/>
      <dgm:spPr/>
      <dgm:t>
        <a:bodyPr/>
        <a:lstStyle/>
        <a:p>
          <a:endParaRPr lang="es-PE"/>
        </a:p>
      </dgm:t>
    </dgm:pt>
    <dgm:pt modelId="{F90046EB-DB49-48D2-A33E-700E1F9C4A7B}" type="pres">
      <dgm:prSet presAssocID="{A4643B24-7DB6-4A3F-B84F-A40A2688F21A}" presName="hierChild4" presStyleCnt="0"/>
      <dgm:spPr/>
    </dgm:pt>
    <dgm:pt modelId="{87DD27EC-D1D2-490C-9514-A9B9FFA3B50E}" type="pres">
      <dgm:prSet presAssocID="{A4643B24-7DB6-4A3F-B84F-A40A2688F21A}" presName="hierChild5" presStyleCnt="0"/>
      <dgm:spPr/>
    </dgm:pt>
    <dgm:pt modelId="{E89F70B2-F241-4EBD-89E3-8635CA7742B6}" type="pres">
      <dgm:prSet presAssocID="{49826F50-F75B-4466-A06E-06C562794BB5}" presName="Name37" presStyleLbl="parChTrans1D3" presStyleIdx="9" presStyleCnt="14"/>
      <dgm:spPr/>
      <dgm:t>
        <a:bodyPr/>
        <a:lstStyle/>
        <a:p>
          <a:endParaRPr lang="es-PE"/>
        </a:p>
      </dgm:t>
    </dgm:pt>
    <dgm:pt modelId="{81090C06-2644-48F9-9CF9-78FE8B18AFF5}" type="pres">
      <dgm:prSet presAssocID="{14310442-091B-4B1C-BDA2-AF4D72E1E9A8}" presName="hierRoot2" presStyleCnt="0">
        <dgm:presLayoutVars>
          <dgm:hierBranch val="init"/>
        </dgm:presLayoutVars>
      </dgm:prSet>
      <dgm:spPr/>
    </dgm:pt>
    <dgm:pt modelId="{D5E169C4-5006-483D-88AB-67C16347A58D}" type="pres">
      <dgm:prSet presAssocID="{14310442-091B-4B1C-BDA2-AF4D72E1E9A8}" presName="rootComposite" presStyleCnt="0"/>
      <dgm:spPr/>
    </dgm:pt>
    <dgm:pt modelId="{78475ABE-A3F6-44C1-84CA-963C70B6EC82}" type="pres">
      <dgm:prSet presAssocID="{14310442-091B-4B1C-BDA2-AF4D72E1E9A8}" presName="rootText" presStyleLbl="node3" presStyleIdx="9" presStyleCnt="14" custLinFactNeighborY="-99276">
        <dgm:presLayoutVars>
          <dgm:chPref val="3"/>
        </dgm:presLayoutVars>
      </dgm:prSet>
      <dgm:spPr/>
      <dgm:t>
        <a:bodyPr/>
        <a:lstStyle/>
        <a:p>
          <a:endParaRPr lang="es-PE"/>
        </a:p>
      </dgm:t>
    </dgm:pt>
    <dgm:pt modelId="{CE43E5DB-84A4-489B-A483-2840A1A64A53}" type="pres">
      <dgm:prSet presAssocID="{14310442-091B-4B1C-BDA2-AF4D72E1E9A8}" presName="rootConnector" presStyleLbl="node3" presStyleIdx="9" presStyleCnt="14"/>
      <dgm:spPr/>
      <dgm:t>
        <a:bodyPr/>
        <a:lstStyle/>
        <a:p>
          <a:endParaRPr lang="es-PE"/>
        </a:p>
      </dgm:t>
    </dgm:pt>
    <dgm:pt modelId="{BABDA7E3-E7B9-4077-974A-D2DBE3B1D1CC}" type="pres">
      <dgm:prSet presAssocID="{14310442-091B-4B1C-BDA2-AF4D72E1E9A8}" presName="hierChild4" presStyleCnt="0"/>
      <dgm:spPr/>
    </dgm:pt>
    <dgm:pt modelId="{2D631826-9E47-4724-A22A-1877C6657B75}" type="pres">
      <dgm:prSet presAssocID="{14310442-091B-4B1C-BDA2-AF4D72E1E9A8}" presName="hierChild5" presStyleCnt="0"/>
      <dgm:spPr/>
    </dgm:pt>
    <dgm:pt modelId="{1E0D8994-AC93-47CB-840B-8FB65C527EB8}" type="pres">
      <dgm:prSet presAssocID="{6BE1A2A1-5D84-4ED0-AA48-3C97ABACC881}" presName="hierChild5" presStyleCnt="0"/>
      <dgm:spPr/>
    </dgm:pt>
    <dgm:pt modelId="{353F3677-0BD7-4D6D-ADDA-05920DBE7192}" type="pres">
      <dgm:prSet presAssocID="{63483AED-AFC2-4457-B58B-6AF6854A1FFB}" presName="Name37" presStyleLbl="parChTrans1D2" presStyleIdx="3" presStyleCnt="5"/>
      <dgm:spPr/>
      <dgm:t>
        <a:bodyPr/>
        <a:lstStyle/>
        <a:p>
          <a:endParaRPr lang="es-PE"/>
        </a:p>
      </dgm:t>
    </dgm:pt>
    <dgm:pt modelId="{1425F507-0A29-4155-9F4E-18F87F7266C7}" type="pres">
      <dgm:prSet presAssocID="{C55CE203-446F-4337-A25E-A1DC29D5E1D2}" presName="hierRoot2" presStyleCnt="0">
        <dgm:presLayoutVars>
          <dgm:hierBranch val="init"/>
        </dgm:presLayoutVars>
      </dgm:prSet>
      <dgm:spPr/>
    </dgm:pt>
    <dgm:pt modelId="{108829FE-5273-424B-A3CC-F893A432564F}" type="pres">
      <dgm:prSet presAssocID="{C55CE203-446F-4337-A25E-A1DC29D5E1D2}" presName="rootComposite" presStyleCnt="0"/>
      <dgm:spPr/>
    </dgm:pt>
    <dgm:pt modelId="{A6D0789C-2D43-4925-A90C-E1E9B54C7288}" type="pres">
      <dgm:prSet presAssocID="{C55CE203-446F-4337-A25E-A1DC29D5E1D2}" presName="rootText" presStyleLbl="node2" presStyleIdx="3" presStyleCnt="5">
        <dgm:presLayoutVars>
          <dgm:chPref val="3"/>
        </dgm:presLayoutVars>
      </dgm:prSet>
      <dgm:spPr/>
      <dgm:t>
        <a:bodyPr/>
        <a:lstStyle/>
        <a:p>
          <a:endParaRPr lang="es-EC"/>
        </a:p>
      </dgm:t>
    </dgm:pt>
    <dgm:pt modelId="{B384AA3C-5CE0-47B3-AE03-A80153032A75}" type="pres">
      <dgm:prSet presAssocID="{C55CE203-446F-4337-A25E-A1DC29D5E1D2}" presName="rootConnector" presStyleLbl="node2" presStyleIdx="3" presStyleCnt="5"/>
      <dgm:spPr/>
      <dgm:t>
        <a:bodyPr/>
        <a:lstStyle/>
        <a:p>
          <a:endParaRPr lang="es-PE"/>
        </a:p>
      </dgm:t>
    </dgm:pt>
    <dgm:pt modelId="{A6531E39-4FD6-4D3F-A3F5-A0923B412BCC}" type="pres">
      <dgm:prSet presAssocID="{C55CE203-446F-4337-A25E-A1DC29D5E1D2}" presName="hierChild4" presStyleCnt="0"/>
      <dgm:spPr/>
    </dgm:pt>
    <dgm:pt modelId="{BD2F3A2D-94FC-4282-B49F-52BFFECFA5DE}" type="pres">
      <dgm:prSet presAssocID="{90EF3AEF-95A2-4630-9BE4-579AE4295735}" presName="Name37" presStyleLbl="parChTrans1D3" presStyleIdx="10" presStyleCnt="14"/>
      <dgm:spPr/>
      <dgm:t>
        <a:bodyPr/>
        <a:lstStyle/>
        <a:p>
          <a:endParaRPr lang="es-PE"/>
        </a:p>
      </dgm:t>
    </dgm:pt>
    <dgm:pt modelId="{C5C52F9B-3907-4A21-9C9F-CA18DB8183EC}" type="pres">
      <dgm:prSet presAssocID="{D1011AC2-403F-4ED9-8A26-57366321CC0E}" presName="hierRoot2" presStyleCnt="0">
        <dgm:presLayoutVars>
          <dgm:hierBranch val="init"/>
        </dgm:presLayoutVars>
      </dgm:prSet>
      <dgm:spPr/>
    </dgm:pt>
    <dgm:pt modelId="{9695E93F-43A0-4B32-A9D8-08BCA755D4B7}" type="pres">
      <dgm:prSet presAssocID="{D1011AC2-403F-4ED9-8A26-57366321CC0E}" presName="rootComposite" presStyleCnt="0"/>
      <dgm:spPr/>
    </dgm:pt>
    <dgm:pt modelId="{65AA8E0C-1DCB-4961-B174-A8890BF10E7F}" type="pres">
      <dgm:prSet presAssocID="{D1011AC2-403F-4ED9-8A26-57366321CC0E}" presName="rootText" presStyleLbl="node3" presStyleIdx="10" presStyleCnt="14">
        <dgm:presLayoutVars>
          <dgm:chPref val="3"/>
        </dgm:presLayoutVars>
      </dgm:prSet>
      <dgm:spPr/>
      <dgm:t>
        <a:bodyPr/>
        <a:lstStyle/>
        <a:p>
          <a:endParaRPr lang="es-EC"/>
        </a:p>
      </dgm:t>
    </dgm:pt>
    <dgm:pt modelId="{BE3C68D7-2770-43EB-A321-8D256C07C100}" type="pres">
      <dgm:prSet presAssocID="{D1011AC2-403F-4ED9-8A26-57366321CC0E}" presName="rootConnector" presStyleLbl="node3" presStyleIdx="10" presStyleCnt="14"/>
      <dgm:spPr/>
      <dgm:t>
        <a:bodyPr/>
        <a:lstStyle/>
        <a:p>
          <a:endParaRPr lang="es-PE"/>
        </a:p>
      </dgm:t>
    </dgm:pt>
    <dgm:pt modelId="{84A6CD62-FDD0-4A83-A6DC-9E42924BDFC4}" type="pres">
      <dgm:prSet presAssocID="{D1011AC2-403F-4ED9-8A26-57366321CC0E}" presName="hierChild4" presStyleCnt="0"/>
      <dgm:spPr/>
    </dgm:pt>
    <dgm:pt modelId="{77E831F8-7143-4768-B4AF-A286F96ADEA1}" type="pres">
      <dgm:prSet presAssocID="{D1011AC2-403F-4ED9-8A26-57366321CC0E}" presName="hierChild5" presStyleCnt="0"/>
      <dgm:spPr/>
    </dgm:pt>
    <dgm:pt modelId="{477A62B8-617A-4B74-A1D0-82E89CCA5390}" type="pres">
      <dgm:prSet presAssocID="{C55CE203-446F-4337-A25E-A1DC29D5E1D2}" presName="hierChild5" presStyleCnt="0"/>
      <dgm:spPr/>
    </dgm:pt>
    <dgm:pt modelId="{C5F335DB-8CAF-45EC-8D75-B15025EF92F9}" type="pres">
      <dgm:prSet presAssocID="{FF77694D-C530-4B88-94A4-DA710B3A7BEC}" presName="Name37" presStyleLbl="parChTrans1D2" presStyleIdx="4" presStyleCnt="5"/>
      <dgm:spPr/>
      <dgm:t>
        <a:bodyPr/>
        <a:lstStyle/>
        <a:p>
          <a:endParaRPr lang="es-PE"/>
        </a:p>
      </dgm:t>
    </dgm:pt>
    <dgm:pt modelId="{4B654F84-62FF-493F-9DB8-9C7D2D56AFDE}" type="pres">
      <dgm:prSet presAssocID="{7138C1C8-8E4C-47AB-8C48-B97E38A14EDD}" presName="hierRoot2" presStyleCnt="0">
        <dgm:presLayoutVars>
          <dgm:hierBranch val="init"/>
        </dgm:presLayoutVars>
      </dgm:prSet>
      <dgm:spPr/>
    </dgm:pt>
    <dgm:pt modelId="{AEEAB5DD-2A4E-4AE6-A47F-7E98E4E2DEF0}" type="pres">
      <dgm:prSet presAssocID="{7138C1C8-8E4C-47AB-8C48-B97E38A14EDD}" presName="rootComposite" presStyleCnt="0"/>
      <dgm:spPr/>
    </dgm:pt>
    <dgm:pt modelId="{B4AE029A-0344-42FE-95D1-EB1F49F009DE}" type="pres">
      <dgm:prSet presAssocID="{7138C1C8-8E4C-47AB-8C48-B97E38A14EDD}" presName="rootText" presStyleLbl="node2" presStyleIdx="4" presStyleCnt="5">
        <dgm:presLayoutVars>
          <dgm:chPref val="3"/>
        </dgm:presLayoutVars>
      </dgm:prSet>
      <dgm:spPr/>
      <dgm:t>
        <a:bodyPr/>
        <a:lstStyle/>
        <a:p>
          <a:endParaRPr lang="es-EC"/>
        </a:p>
      </dgm:t>
    </dgm:pt>
    <dgm:pt modelId="{5115FAFE-45D2-41EF-B5AC-8CAC98988EA1}" type="pres">
      <dgm:prSet presAssocID="{7138C1C8-8E4C-47AB-8C48-B97E38A14EDD}" presName="rootConnector" presStyleLbl="node2" presStyleIdx="4" presStyleCnt="5"/>
      <dgm:spPr/>
      <dgm:t>
        <a:bodyPr/>
        <a:lstStyle/>
        <a:p>
          <a:endParaRPr lang="es-PE"/>
        </a:p>
      </dgm:t>
    </dgm:pt>
    <dgm:pt modelId="{280E2C51-9626-41AA-A6CB-ECD377CF0E1A}" type="pres">
      <dgm:prSet presAssocID="{7138C1C8-8E4C-47AB-8C48-B97E38A14EDD}" presName="hierChild4" presStyleCnt="0"/>
      <dgm:spPr/>
    </dgm:pt>
    <dgm:pt modelId="{1F25EB1F-CF39-4178-AC87-E11C2B3AAB36}" type="pres">
      <dgm:prSet presAssocID="{83760C11-800C-46B0-B4CC-30655B62194D}" presName="Name37" presStyleLbl="parChTrans1D3" presStyleIdx="11" presStyleCnt="14"/>
      <dgm:spPr/>
      <dgm:t>
        <a:bodyPr/>
        <a:lstStyle/>
        <a:p>
          <a:endParaRPr lang="es-PE"/>
        </a:p>
      </dgm:t>
    </dgm:pt>
    <dgm:pt modelId="{8BC510A3-D0BC-464A-ABD5-D5E33A249C7A}" type="pres">
      <dgm:prSet presAssocID="{BC247732-DA5F-4A28-AF2A-94A6095D08FC}" presName="hierRoot2" presStyleCnt="0">
        <dgm:presLayoutVars>
          <dgm:hierBranch val="init"/>
        </dgm:presLayoutVars>
      </dgm:prSet>
      <dgm:spPr/>
    </dgm:pt>
    <dgm:pt modelId="{D5DA2B4C-2493-4712-A19E-D05D506996D4}" type="pres">
      <dgm:prSet presAssocID="{BC247732-DA5F-4A28-AF2A-94A6095D08FC}" presName="rootComposite" presStyleCnt="0"/>
      <dgm:spPr/>
    </dgm:pt>
    <dgm:pt modelId="{125A34C8-84FE-4A9B-8F99-903E5C3AAF4D}" type="pres">
      <dgm:prSet presAssocID="{BC247732-DA5F-4A28-AF2A-94A6095D08FC}" presName="rootText" presStyleLbl="node3" presStyleIdx="11" presStyleCnt="14">
        <dgm:presLayoutVars>
          <dgm:chPref val="3"/>
        </dgm:presLayoutVars>
      </dgm:prSet>
      <dgm:spPr/>
      <dgm:t>
        <a:bodyPr/>
        <a:lstStyle/>
        <a:p>
          <a:endParaRPr lang="es-EC"/>
        </a:p>
      </dgm:t>
    </dgm:pt>
    <dgm:pt modelId="{CBBAA63A-FED8-498C-AB56-F07202B64995}" type="pres">
      <dgm:prSet presAssocID="{BC247732-DA5F-4A28-AF2A-94A6095D08FC}" presName="rootConnector" presStyleLbl="node3" presStyleIdx="11" presStyleCnt="14"/>
      <dgm:spPr/>
      <dgm:t>
        <a:bodyPr/>
        <a:lstStyle/>
        <a:p>
          <a:endParaRPr lang="es-PE"/>
        </a:p>
      </dgm:t>
    </dgm:pt>
    <dgm:pt modelId="{5702E985-07BF-4920-BD14-82F874C0E9B0}" type="pres">
      <dgm:prSet presAssocID="{BC247732-DA5F-4A28-AF2A-94A6095D08FC}" presName="hierChild4" presStyleCnt="0"/>
      <dgm:spPr/>
    </dgm:pt>
    <dgm:pt modelId="{0ECE7684-0788-4A4D-9444-F0276386064E}" type="pres">
      <dgm:prSet presAssocID="{BC247732-DA5F-4A28-AF2A-94A6095D08FC}" presName="hierChild5" presStyleCnt="0"/>
      <dgm:spPr/>
    </dgm:pt>
    <dgm:pt modelId="{4508D7C6-B0C6-4DE1-8D6E-051628116D5A}" type="pres">
      <dgm:prSet presAssocID="{AD3A6173-1B2D-4C13-8CF3-31243C571751}" presName="Name37" presStyleLbl="parChTrans1D3" presStyleIdx="12" presStyleCnt="14"/>
      <dgm:spPr/>
      <dgm:t>
        <a:bodyPr/>
        <a:lstStyle/>
        <a:p>
          <a:endParaRPr lang="es-PE"/>
        </a:p>
      </dgm:t>
    </dgm:pt>
    <dgm:pt modelId="{724EBE41-77DF-4773-BD33-1DBA7276533D}" type="pres">
      <dgm:prSet presAssocID="{84E8C011-1D2A-4BD0-BF10-267E402BB247}" presName="hierRoot2" presStyleCnt="0">
        <dgm:presLayoutVars>
          <dgm:hierBranch val="init"/>
        </dgm:presLayoutVars>
      </dgm:prSet>
      <dgm:spPr/>
    </dgm:pt>
    <dgm:pt modelId="{E82F83D3-A20B-4C19-A915-CD46D42F6B3E}" type="pres">
      <dgm:prSet presAssocID="{84E8C011-1D2A-4BD0-BF10-267E402BB247}" presName="rootComposite" presStyleCnt="0"/>
      <dgm:spPr/>
    </dgm:pt>
    <dgm:pt modelId="{BD505B9E-C9ED-4B8E-ABCB-D3CAF1701A66}" type="pres">
      <dgm:prSet presAssocID="{84E8C011-1D2A-4BD0-BF10-267E402BB247}" presName="rootText" presStyleLbl="node3" presStyleIdx="12" presStyleCnt="14">
        <dgm:presLayoutVars>
          <dgm:chPref val="3"/>
        </dgm:presLayoutVars>
      </dgm:prSet>
      <dgm:spPr/>
      <dgm:t>
        <a:bodyPr/>
        <a:lstStyle/>
        <a:p>
          <a:endParaRPr lang="es-EC"/>
        </a:p>
      </dgm:t>
    </dgm:pt>
    <dgm:pt modelId="{9205628C-3918-4193-8A0F-33D94AD7FE6B}" type="pres">
      <dgm:prSet presAssocID="{84E8C011-1D2A-4BD0-BF10-267E402BB247}" presName="rootConnector" presStyleLbl="node3" presStyleIdx="12" presStyleCnt="14"/>
      <dgm:spPr/>
      <dgm:t>
        <a:bodyPr/>
        <a:lstStyle/>
        <a:p>
          <a:endParaRPr lang="es-PE"/>
        </a:p>
      </dgm:t>
    </dgm:pt>
    <dgm:pt modelId="{B7A226A2-772E-4D19-9D9B-E42CF3622FB3}" type="pres">
      <dgm:prSet presAssocID="{84E8C011-1D2A-4BD0-BF10-267E402BB247}" presName="hierChild4" presStyleCnt="0"/>
      <dgm:spPr/>
    </dgm:pt>
    <dgm:pt modelId="{2061B6CE-6862-4528-9350-BB2B1D987A03}" type="pres">
      <dgm:prSet presAssocID="{84E8C011-1D2A-4BD0-BF10-267E402BB247}" presName="hierChild5" presStyleCnt="0"/>
      <dgm:spPr/>
    </dgm:pt>
    <dgm:pt modelId="{0EAE2926-D972-4E8E-BF64-572F62D9ACBD}" type="pres">
      <dgm:prSet presAssocID="{85C72740-E9BC-4655-9232-B5E7EB4D7825}" presName="Name37" presStyleLbl="parChTrans1D3" presStyleIdx="13" presStyleCnt="14"/>
      <dgm:spPr/>
      <dgm:t>
        <a:bodyPr/>
        <a:lstStyle/>
        <a:p>
          <a:endParaRPr lang="es-PE"/>
        </a:p>
      </dgm:t>
    </dgm:pt>
    <dgm:pt modelId="{421BDE97-C139-4CF7-BAC8-931A9BA1D2C2}" type="pres">
      <dgm:prSet presAssocID="{0C190DAD-78B5-4405-AEA9-D31CB4F6CEFA}" presName="hierRoot2" presStyleCnt="0">
        <dgm:presLayoutVars>
          <dgm:hierBranch val="init"/>
        </dgm:presLayoutVars>
      </dgm:prSet>
      <dgm:spPr/>
    </dgm:pt>
    <dgm:pt modelId="{375F51E4-65FE-4245-ADD1-B54F1052081D}" type="pres">
      <dgm:prSet presAssocID="{0C190DAD-78B5-4405-AEA9-D31CB4F6CEFA}" presName="rootComposite" presStyleCnt="0"/>
      <dgm:spPr/>
    </dgm:pt>
    <dgm:pt modelId="{DBC2D9B8-69C1-4C7D-8AF0-A431A3EA6EE0}" type="pres">
      <dgm:prSet presAssocID="{0C190DAD-78B5-4405-AEA9-D31CB4F6CEFA}" presName="rootText" presStyleLbl="node3" presStyleIdx="13" presStyleCnt="14">
        <dgm:presLayoutVars>
          <dgm:chPref val="3"/>
        </dgm:presLayoutVars>
      </dgm:prSet>
      <dgm:spPr/>
      <dgm:t>
        <a:bodyPr/>
        <a:lstStyle/>
        <a:p>
          <a:endParaRPr lang="es-EC"/>
        </a:p>
      </dgm:t>
    </dgm:pt>
    <dgm:pt modelId="{F9197A78-FA82-431B-84C7-213E05419597}" type="pres">
      <dgm:prSet presAssocID="{0C190DAD-78B5-4405-AEA9-D31CB4F6CEFA}" presName="rootConnector" presStyleLbl="node3" presStyleIdx="13" presStyleCnt="14"/>
      <dgm:spPr/>
      <dgm:t>
        <a:bodyPr/>
        <a:lstStyle/>
        <a:p>
          <a:endParaRPr lang="es-PE"/>
        </a:p>
      </dgm:t>
    </dgm:pt>
    <dgm:pt modelId="{9C6574B8-CA6A-4D6C-994D-EDB796449723}" type="pres">
      <dgm:prSet presAssocID="{0C190DAD-78B5-4405-AEA9-D31CB4F6CEFA}" presName="hierChild4" presStyleCnt="0"/>
      <dgm:spPr/>
    </dgm:pt>
    <dgm:pt modelId="{069D36D8-15B8-457E-8717-48C4E2803D86}" type="pres">
      <dgm:prSet presAssocID="{0C190DAD-78B5-4405-AEA9-D31CB4F6CEFA}" presName="hierChild5" presStyleCnt="0"/>
      <dgm:spPr/>
    </dgm:pt>
    <dgm:pt modelId="{AE2C7299-9158-48AB-BEBB-C8773B5A88FB}" type="pres">
      <dgm:prSet presAssocID="{7138C1C8-8E4C-47AB-8C48-B97E38A14EDD}" presName="hierChild5" presStyleCnt="0"/>
      <dgm:spPr/>
    </dgm:pt>
    <dgm:pt modelId="{CE125D4B-36A2-4C93-B34D-3017500CEF74}" type="pres">
      <dgm:prSet presAssocID="{58F27A9A-34C0-4D76-BD83-E746C187916C}" presName="hierChild3" presStyleCnt="0"/>
      <dgm:spPr/>
    </dgm:pt>
  </dgm:ptLst>
  <dgm:cxnLst>
    <dgm:cxn modelId="{E0B7D101-8833-4E77-A289-09B0492078FD}" srcId="{C94E59F1-40D2-409C-95A4-0BC71B7C532D}" destId="{DCAD9D80-D7D2-4618-A582-B29026BA325D}" srcOrd="0" destOrd="0" parTransId="{75BE8558-D6BC-4C49-AE1A-F0D4206D5756}" sibTransId="{3E33BB7C-F569-4AB4-BC6B-F37CF2F38309}"/>
    <dgm:cxn modelId="{156896CE-BA1F-4332-A7B1-359E9C5E49F7}" srcId="{58F27A9A-34C0-4D76-BD83-E746C187916C}" destId="{6BE1A2A1-5D84-4ED0-AA48-3C97ABACC881}" srcOrd="2" destOrd="0" parTransId="{8A575188-4DD7-4230-B1A4-8AF3225B9D1C}" sibTransId="{F0A54D37-A803-4176-9AAA-48CDE994EA98}"/>
    <dgm:cxn modelId="{6560E35F-0986-4E86-9992-CF38C71350F9}" type="presOf" srcId="{0C190DAD-78B5-4405-AEA9-D31CB4F6CEFA}" destId="{F9197A78-FA82-431B-84C7-213E05419597}" srcOrd="1" destOrd="0" presId="urn:microsoft.com/office/officeart/2005/8/layout/orgChart1"/>
    <dgm:cxn modelId="{E3C66424-72B8-4D96-BB1E-BF8152F93AC1}" type="presOf" srcId="{7BC08DD8-2C49-4406-94CB-6B32A0636DCC}" destId="{0296AF7D-9A20-4EBF-9851-A10774AEC32C}" srcOrd="1" destOrd="0" presId="urn:microsoft.com/office/officeart/2005/8/layout/orgChart1"/>
    <dgm:cxn modelId="{D129B539-0F19-4F8C-81AB-99655687368B}" type="presOf" srcId="{6BE1A2A1-5D84-4ED0-AA48-3C97ABACC881}" destId="{6E20BDF8-7EFC-4A2B-803D-52EB76B73FE2}" srcOrd="1" destOrd="0" presId="urn:microsoft.com/office/officeart/2005/8/layout/orgChart1"/>
    <dgm:cxn modelId="{0B87B90D-1E40-4A5F-89F4-9BECADA2A77E}" srcId="{7138C1C8-8E4C-47AB-8C48-B97E38A14EDD}" destId="{BC247732-DA5F-4A28-AF2A-94A6095D08FC}" srcOrd="0" destOrd="0" parTransId="{83760C11-800C-46B0-B4CC-30655B62194D}" sibTransId="{AEE5F850-324C-4A73-8A05-2DE1C2FE2074}"/>
    <dgm:cxn modelId="{EA8577C9-5071-4928-934E-0130CB9B6FB9}" type="presOf" srcId="{14310442-091B-4B1C-BDA2-AF4D72E1E9A8}" destId="{78475ABE-A3F6-44C1-84CA-963C70B6EC82}" srcOrd="0" destOrd="0" presId="urn:microsoft.com/office/officeart/2005/8/layout/orgChart1"/>
    <dgm:cxn modelId="{C12E0A0D-2B24-42A9-97B1-0CC28D336686}" type="presOf" srcId="{0C190DAD-78B5-4405-AEA9-D31CB4F6CEFA}" destId="{DBC2D9B8-69C1-4C7D-8AF0-A431A3EA6EE0}" srcOrd="0" destOrd="0" presId="urn:microsoft.com/office/officeart/2005/8/layout/orgChart1"/>
    <dgm:cxn modelId="{9F61E69D-B2D3-4658-AC3F-C4E3A895AE53}" type="presOf" srcId="{C55CE203-446F-4337-A25E-A1DC29D5E1D2}" destId="{B384AA3C-5CE0-47B3-AE03-A80153032A75}" srcOrd="1" destOrd="0" presId="urn:microsoft.com/office/officeart/2005/8/layout/orgChart1"/>
    <dgm:cxn modelId="{4C84DAD6-75B6-4088-BB8B-2EF978466167}" srcId="{6BE1A2A1-5D84-4ED0-AA48-3C97ABACC881}" destId="{52414269-9C26-4FB4-B9FE-B39B4D25288D}" srcOrd="0" destOrd="0" parTransId="{017F2DE3-5D65-4C7B-8F47-9FA01C49EEE2}" sibTransId="{4AE7D61E-0A38-4012-96D7-A32E0DBD02FB}"/>
    <dgm:cxn modelId="{698F47C3-0C98-4B80-AEF9-35E8848C1CC5}" type="presOf" srcId="{D1011AC2-403F-4ED9-8A26-57366321CC0E}" destId="{BE3C68D7-2770-43EB-A321-8D256C07C100}" srcOrd="1" destOrd="0" presId="urn:microsoft.com/office/officeart/2005/8/layout/orgChart1"/>
    <dgm:cxn modelId="{FACDC8AA-4D5D-4E3C-83DD-4B564A5C525D}" type="presOf" srcId="{58F27A9A-34C0-4D76-BD83-E746C187916C}" destId="{78ECF8BF-DF21-47C8-BB49-97F03F8CCD41}" srcOrd="0" destOrd="0" presId="urn:microsoft.com/office/officeart/2005/8/layout/orgChart1"/>
    <dgm:cxn modelId="{B7641805-76EF-4D1F-829C-6A6A39F59A7D}" type="presOf" srcId="{90EF3AEF-95A2-4630-9BE4-579AE4295735}" destId="{BD2F3A2D-94FC-4282-B49F-52BFFECFA5DE}" srcOrd="0" destOrd="0" presId="urn:microsoft.com/office/officeart/2005/8/layout/orgChart1"/>
    <dgm:cxn modelId="{B5F13649-D07C-4F25-BA29-4E9CFAE50378}" type="presOf" srcId="{7138C1C8-8E4C-47AB-8C48-B97E38A14EDD}" destId="{B4AE029A-0344-42FE-95D1-EB1F49F009DE}" srcOrd="0" destOrd="0" presId="urn:microsoft.com/office/officeart/2005/8/layout/orgChart1"/>
    <dgm:cxn modelId="{60BECA87-41E8-4AD5-8228-E433032762E4}" type="presOf" srcId="{84E8C011-1D2A-4BD0-BF10-267E402BB247}" destId="{9205628C-3918-4193-8A0F-33D94AD7FE6B}" srcOrd="1" destOrd="0" presId="urn:microsoft.com/office/officeart/2005/8/layout/orgChart1"/>
    <dgm:cxn modelId="{71462675-0EA7-430E-97D8-2A8320960700}" type="presOf" srcId="{F6729CD3-E2C5-4AC2-85E9-683C44E42371}" destId="{6595748F-50DD-49AF-B017-237D3F474DB0}" srcOrd="0" destOrd="0" presId="urn:microsoft.com/office/officeart/2005/8/layout/orgChart1"/>
    <dgm:cxn modelId="{CCE8BBC2-6A48-42FA-A5E7-4667C89488E6}" type="presOf" srcId="{34D1AC81-59C1-4647-9BF3-D9028BC0844D}" destId="{B9A9EB7D-3684-4021-AFB3-4FEB2C936EC8}" srcOrd="1" destOrd="0" presId="urn:microsoft.com/office/officeart/2005/8/layout/orgChart1"/>
    <dgm:cxn modelId="{63350373-37A1-4DE2-AFBC-EC9883DF5F45}" type="presOf" srcId="{097FFADA-2853-42D5-A90B-C3D5BA3A191A}" destId="{31EA9B6F-2AAE-42CF-A57B-BE5A296D238D}" srcOrd="0" destOrd="0" presId="urn:microsoft.com/office/officeart/2005/8/layout/orgChart1"/>
    <dgm:cxn modelId="{B7BEAD5B-FBF1-4DDA-9C90-DFB0E68539CD}" type="presOf" srcId="{36648F2B-6DAC-4D63-A955-77754E7F9C57}" destId="{D2368429-BE81-491C-9C59-75F17DB45027}" srcOrd="0" destOrd="0" presId="urn:microsoft.com/office/officeart/2005/8/layout/orgChart1"/>
    <dgm:cxn modelId="{428E1588-72D0-4E43-8BD7-DA08A9967040}" type="presOf" srcId="{8A575188-4DD7-4230-B1A4-8AF3225B9D1C}" destId="{691A15AB-CF3D-49EC-B6AA-B90B8F0DC618}" srcOrd="0" destOrd="0" presId="urn:microsoft.com/office/officeart/2005/8/layout/orgChart1"/>
    <dgm:cxn modelId="{2B4AAB8D-3577-4557-B7EE-FB93058EB594}" type="presOf" srcId="{6BE1A2A1-5D84-4ED0-AA48-3C97ABACC881}" destId="{C13674C6-887E-4071-9F32-ED8167515FA2}" srcOrd="0" destOrd="0" presId="urn:microsoft.com/office/officeart/2005/8/layout/orgChart1"/>
    <dgm:cxn modelId="{1253E6FB-F78C-4096-9D47-518A45C819D2}" srcId="{7138C1C8-8E4C-47AB-8C48-B97E38A14EDD}" destId="{0C190DAD-78B5-4405-AEA9-D31CB4F6CEFA}" srcOrd="2" destOrd="0" parTransId="{85C72740-E9BC-4655-9232-B5E7EB4D7825}" sibTransId="{5F4C2570-09DE-45B3-8CB7-DC100391ACAB}"/>
    <dgm:cxn modelId="{2ADA7A48-B207-44B6-828A-B827F3DEB6F2}" srcId="{C94E59F1-40D2-409C-95A4-0BC71B7C532D}" destId="{2A701381-102E-4B16-9B98-CC57848048B6}" srcOrd="1" destOrd="0" parTransId="{36648F2B-6DAC-4D63-A955-77754E7F9C57}" sibTransId="{73A577CF-D964-42D9-A6B3-07B08E592D05}"/>
    <dgm:cxn modelId="{2D28AD0F-D180-4DC3-987C-ECBD85932AA1}" type="presOf" srcId="{D1011AC2-403F-4ED9-8A26-57366321CC0E}" destId="{65AA8E0C-1DCB-4961-B174-A8890BF10E7F}" srcOrd="0" destOrd="0" presId="urn:microsoft.com/office/officeart/2005/8/layout/orgChart1"/>
    <dgm:cxn modelId="{D2A197EC-5211-4BD9-90B3-293B19B51C97}" type="presOf" srcId="{A4643B24-7DB6-4A3F-B84F-A40A2688F21A}" destId="{C66634FA-EA76-4582-9FD8-A2D5BF7E349E}" srcOrd="1" destOrd="0" presId="urn:microsoft.com/office/officeart/2005/8/layout/orgChart1"/>
    <dgm:cxn modelId="{E314394C-E999-4E45-9F37-2E8B01E10BA9}" srcId="{6BE1A2A1-5D84-4ED0-AA48-3C97ABACC881}" destId="{DD145FBA-A468-44A3-89F9-95413F8126DF}" srcOrd="2" destOrd="0" parTransId="{3431C9DC-28CB-40EC-BCE8-F9686707EF6D}" sibTransId="{1D70DEAE-B6CF-432D-8363-3753B2359F6B}"/>
    <dgm:cxn modelId="{FC5F609C-7B94-41B3-8004-B9CEB66AA08A}" type="presOf" srcId="{52414269-9C26-4FB4-B9FE-B39B4D25288D}" destId="{FB29A91F-0952-4FD4-9604-D96CAD0349F6}" srcOrd="1" destOrd="0" presId="urn:microsoft.com/office/officeart/2005/8/layout/orgChart1"/>
    <dgm:cxn modelId="{51267011-A551-4016-BD82-4AEBDD7CF5DE}" type="presOf" srcId="{DD145FBA-A468-44A3-89F9-95413F8126DF}" destId="{BA07603E-2E6F-4FEA-8BE6-0E1F005E42F7}" srcOrd="0" destOrd="0" presId="urn:microsoft.com/office/officeart/2005/8/layout/orgChart1"/>
    <dgm:cxn modelId="{DDF182A4-6905-4350-8921-F61BA3AB8801}" type="presOf" srcId="{90D1CAC7-2D7C-4010-BBCA-3CDB00756833}" destId="{B5C97265-2775-41C0-B4B0-8802E321F745}" srcOrd="1" destOrd="0" presId="urn:microsoft.com/office/officeart/2005/8/layout/orgChart1"/>
    <dgm:cxn modelId="{7993E821-1883-4F35-9618-18E9B6563C11}" srcId="{7138C1C8-8E4C-47AB-8C48-B97E38A14EDD}" destId="{84E8C011-1D2A-4BD0-BF10-267E402BB247}" srcOrd="1" destOrd="0" parTransId="{AD3A6173-1B2D-4C13-8CF3-31243C571751}" sibTransId="{EA4DB53D-657D-4EC9-9752-9CEB971168E9}"/>
    <dgm:cxn modelId="{3953CFAB-F6A1-45A4-B888-7760B1192548}" type="presOf" srcId="{4403524D-951D-4DF1-923C-AA6BC2490498}" destId="{401FE8E6-C8F0-45EA-A071-3474F427C1C6}" srcOrd="0" destOrd="0" presId="urn:microsoft.com/office/officeart/2005/8/layout/orgChart1"/>
    <dgm:cxn modelId="{2E3A8D8A-91F1-4E6F-BAA0-EF153A8B7F9B}" srcId="{58F27A9A-34C0-4D76-BD83-E746C187916C}" destId="{C94E59F1-40D2-409C-95A4-0BC71B7C532D}" srcOrd="0" destOrd="0" parTransId="{ACA2535B-A2B5-42F3-869C-E31B9DEBE5C6}" sibTransId="{7C0DE6B6-A64D-4C61-B644-403B2C8E1CE7}"/>
    <dgm:cxn modelId="{9F327ECF-3760-4F72-9FE6-20A9B7DC1C1B}" type="presOf" srcId="{49826F50-F75B-4466-A06E-06C562794BB5}" destId="{E89F70B2-F241-4EBD-89E3-8635CA7742B6}" srcOrd="0" destOrd="0" presId="urn:microsoft.com/office/officeart/2005/8/layout/orgChart1"/>
    <dgm:cxn modelId="{729C0811-484B-4876-96E0-4B7413954107}" srcId="{58F27A9A-34C0-4D76-BD83-E746C187916C}" destId="{C55CE203-446F-4337-A25E-A1DC29D5E1D2}" srcOrd="3" destOrd="0" parTransId="{63483AED-AFC2-4457-B58B-6AF6854A1FFB}" sibTransId="{8B64E65B-7896-4F5E-98F2-1F364C0DC21C}"/>
    <dgm:cxn modelId="{E6094133-F22F-496C-B370-A9EA676E5C2C}" type="presOf" srcId="{C55CE203-446F-4337-A25E-A1DC29D5E1D2}" destId="{A6D0789C-2D43-4925-A90C-E1E9B54C7288}" srcOrd="0" destOrd="0" presId="urn:microsoft.com/office/officeart/2005/8/layout/orgChart1"/>
    <dgm:cxn modelId="{D82FFD46-82A5-45F9-8201-C6B85ABC3ABE}" type="presOf" srcId="{52414269-9C26-4FB4-B9FE-B39B4D25288D}" destId="{3A2822DA-F037-4A34-9142-FFB9ABB571C9}" srcOrd="0" destOrd="0" presId="urn:microsoft.com/office/officeart/2005/8/layout/orgChart1"/>
    <dgm:cxn modelId="{38304EBC-7753-4667-92F9-8DD64083764F}" type="presOf" srcId="{BC247732-DA5F-4A28-AF2A-94A6095D08FC}" destId="{125A34C8-84FE-4A9B-8F99-903E5C3AAF4D}" srcOrd="0" destOrd="0" presId="urn:microsoft.com/office/officeart/2005/8/layout/orgChart1"/>
    <dgm:cxn modelId="{8E4BBA72-BA20-4E6B-91BD-722C46A7DDF5}" type="presOf" srcId="{42922CE3-7EB3-4D8D-B737-772FC2BF99D8}" destId="{691C84BD-E994-4A94-AC6D-82F297E8F987}" srcOrd="0" destOrd="0" presId="urn:microsoft.com/office/officeart/2005/8/layout/orgChart1"/>
    <dgm:cxn modelId="{C4DF305B-1CE1-4083-946E-3305ECA292CB}" type="presOf" srcId="{147301D3-DCDC-4F7F-9F59-6D2A4B4EBE93}" destId="{62FD395A-6404-4BD2-BEE5-7A118F028365}" srcOrd="0" destOrd="0" presId="urn:microsoft.com/office/officeart/2005/8/layout/orgChart1"/>
    <dgm:cxn modelId="{6CB5E928-65BE-4566-835F-BAF04EDBC50D}" type="presOf" srcId="{DD145FBA-A468-44A3-89F9-95413F8126DF}" destId="{E44FE8A5-82BE-4422-BA5C-3B85A28F020E}" srcOrd="1" destOrd="0" presId="urn:microsoft.com/office/officeart/2005/8/layout/orgChart1"/>
    <dgm:cxn modelId="{4AB64453-3DF6-48A3-9496-18106787754A}" type="presOf" srcId="{AD3A6173-1B2D-4C13-8CF3-31243C571751}" destId="{4508D7C6-B0C6-4DE1-8D6E-051628116D5A}" srcOrd="0" destOrd="0" presId="urn:microsoft.com/office/officeart/2005/8/layout/orgChart1"/>
    <dgm:cxn modelId="{06659D6A-5F45-44BA-9C41-FC228F858227}" type="presOf" srcId="{75BE8558-D6BC-4C49-AE1A-F0D4206D5756}" destId="{0E5C2A71-10C8-451E-B226-5A5F7D862EF4}" srcOrd="0" destOrd="0" presId="urn:microsoft.com/office/officeart/2005/8/layout/orgChart1"/>
    <dgm:cxn modelId="{F57C5348-3F0D-41A5-80CE-7C3966D8420C}" type="presOf" srcId="{0B924439-335E-46B6-ADC9-4B3C9C41AC2D}" destId="{9F6D20DE-7268-41EF-8465-3A4994BFCCC6}" srcOrd="0" destOrd="0" presId="urn:microsoft.com/office/officeart/2005/8/layout/orgChart1"/>
    <dgm:cxn modelId="{8AD6EA7C-E561-43DF-A3E4-B07A96008744}" type="presOf" srcId="{BC247732-DA5F-4A28-AF2A-94A6095D08FC}" destId="{CBBAA63A-FED8-498C-AB56-F07202B64995}" srcOrd="1" destOrd="0" presId="urn:microsoft.com/office/officeart/2005/8/layout/orgChart1"/>
    <dgm:cxn modelId="{1014654A-746C-4C8E-A2F9-2709046A55D6}" type="presOf" srcId="{017F2DE3-5D65-4C7B-8F47-9FA01C49EEE2}" destId="{42A38470-4C25-4E9B-8A9E-E1C9B6F01888}" srcOrd="0" destOrd="0" presId="urn:microsoft.com/office/officeart/2005/8/layout/orgChart1"/>
    <dgm:cxn modelId="{86CC2D84-6CEB-4939-BFC0-5AF06EC09463}" srcId="{6BE1A2A1-5D84-4ED0-AA48-3C97ABACC881}" destId="{0B924439-335E-46B6-ADC9-4B3C9C41AC2D}" srcOrd="1" destOrd="0" parTransId="{7C1C2716-C59B-4479-8088-5AF7F9FB6016}" sibTransId="{BBB8F4D2-A27A-4A60-8F33-41E4F1B7B6C8}"/>
    <dgm:cxn modelId="{B09469A9-DDE6-4339-A86A-487294A69679}" type="presOf" srcId="{7C1C2716-C59B-4479-8088-5AF7F9FB6016}" destId="{F4B48EB0-F306-4CEA-9466-27047903180C}" srcOrd="0" destOrd="0" presId="urn:microsoft.com/office/officeart/2005/8/layout/orgChart1"/>
    <dgm:cxn modelId="{BE0FEC70-31D1-443F-BF4B-8B8B003C9B4F}" type="presOf" srcId="{DED2249B-311F-44CF-89EF-FCF12AD90157}" destId="{05A75A05-17CA-4AD9-B39B-A1D845CFEF85}" srcOrd="0" destOrd="0" presId="urn:microsoft.com/office/officeart/2005/8/layout/orgChart1"/>
    <dgm:cxn modelId="{315FAB7A-D7B0-4781-AFB5-8B575093A94A}" type="presOf" srcId="{AFFA6DEB-557B-4A51-9B22-C24E3C1FE117}" destId="{835BC68B-4686-48D4-B7B0-426C42A2A3E7}" srcOrd="0" destOrd="0" presId="urn:microsoft.com/office/officeart/2005/8/layout/orgChart1"/>
    <dgm:cxn modelId="{8B45F876-CCF2-428A-87E6-2A6E4124CA01}" type="presOf" srcId="{90D1CAC7-2D7C-4010-BBCA-3CDB00756833}" destId="{22B63730-F01C-4BF7-889F-6AA69F9DF1ED}" srcOrd="0" destOrd="0" presId="urn:microsoft.com/office/officeart/2005/8/layout/orgChart1"/>
    <dgm:cxn modelId="{06A83474-33D6-4748-BA92-AB5EAE36DDF2}" srcId="{58F27A9A-34C0-4D76-BD83-E746C187916C}" destId="{7138C1C8-8E4C-47AB-8C48-B97E38A14EDD}" srcOrd="4" destOrd="0" parTransId="{FF77694D-C530-4B88-94A4-DA710B3A7BEC}" sibTransId="{2F2EAD9A-D20C-4838-8014-5A45274D642C}"/>
    <dgm:cxn modelId="{BA456654-F2C4-42E4-84F9-8A44BA1E4CCF}" srcId="{C55CE203-446F-4337-A25E-A1DC29D5E1D2}" destId="{D1011AC2-403F-4ED9-8A26-57366321CC0E}" srcOrd="0" destOrd="0" parTransId="{90EF3AEF-95A2-4630-9BE4-579AE4295735}" sibTransId="{1DFE7C27-FE0B-4942-8066-79F68A50E4BA}"/>
    <dgm:cxn modelId="{F5EB64FA-9B7D-4727-AD2B-A11D3F56A422}" type="presOf" srcId="{ACA2535B-A2B5-42F3-869C-E31B9DEBE5C6}" destId="{63078150-8650-46A8-B5C9-11608510E211}" srcOrd="0" destOrd="0" presId="urn:microsoft.com/office/officeart/2005/8/layout/orgChart1"/>
    <dgm:cxn modelId="{A2F788FF-7BB0-41DE-8218-27D13FC4BB48}" srcId="{6BE1A2A1-5D84-4ED0-AA48-3C97ABACC881}" destId="{A4643B24-7DB6-4A3F-B84F-A40A2688F21A}" srcOrd="4" destOrd="0" parTransId="{147301D3-DCDC-4F7F-9F59-6D2A4B4EBE93}" sibTransId="{1BB96A83-514C-41A5-91F3-D83D2FEB7AFE}"/>
    <dgm:cxn modelId="{419E8268-881C-4082-80BF-733324254D1C}" srcId="{6BE1A2A1-5D84-4ED0-AA48-3C97ABACC881}" destId="{14310442-091B-4B1C-BDA2-AF4D72E1E9A8}" srcOrd="5" destOrd="0" parTransId="{49826F50-F75B-4466-A06E-06C562794BB5}" sibTransId="{5E0F5518-2A8D-4C21-8203-184B64A5693D}"/>
    <dgm:cxn modelId="{BF443EC6-9EB8-42DB-BEC9-A687542A67DD}" type="presOf" srcId="{A4643B24-7DB6-4A3F-B84F-A40A2688F21A}" destId="{21D6B71F-B8BF-4771-944D-6DDBB6C1A43E}" srcOrd="0" destOrd="0" presId="urn:microsoft.com/office/officeart/2005/8/layout/orgChart1"/>
    <dgm:cxn modelId="{986F4515-FDFD-4A40-962B-80D5255B965B}" type="presOf" srcId="{84E8C011-1D2A-4BD0-BF10-267E402BB247}" destId="{BD505B9E-C9ED-4B8E-ABCB-D3CAF1701A66}" srcOrd="0" destOrd="0" presId="urn:microsoft.com/office/officeart/2005/8/layout/orgChart1"/>
    <dgm:cxn modelId="{842FE05B-09E2-40FA-94EE-D047F56094F1}" type="presOf" srcId="{0B924439-335E-46B6-ADC9-4B3C9C41AC2D}" destId="{AA5EBB32-D0AF-422E-B8AF-247FC05A28CE}" srcOrd="1" destOrd="0" presId="urn:microsoft.com/office/officeart/2005/8/layout/orgChart1"/>
    <dgm:cxn modelId="{0A591039-DF7E-44E3-A542-B3EC32ABFC5C}" type="presOf" srcId="{58F27A9A-34C0-4D76-BD83-E746C187916C}" destId="{FF6518A0-E679-4452-BB2D-4A2435E95190}" srcOrd="1" destOrd="0" presId="urn:microsoft.com/office/officeart/2005/8/layout/orgChart1"/>
    <dgm:cxn modelId="{B50F6B5B-DAC8-4BE7-80F3-E2C9AA375F2D}" srcId="{42922CE3-7EB3-4D8D-B737-772FC2BF99D8}" destId="{58F27A9A-34C0-4D76-BD83-E746C187916C}" srcOrd="0" destOrd="0" parTransId="{3E426C5A-5B1F-49D3-BCE4-A5ED9E6C2AC8}" sibTransId="{D70EA609-97F4-4DB0-902B-E5794345509A}"/>
    <dgm:cxn modelId="{C538C08F-0FC9-46F1-A9D1-19DC839B5255}" type="presOf" srcId="{14310442-091B-4B1C-BDA2-AF4D72E1E9A8}" destId="{CE43E5DB-84A4-489B-A483-2840A1A64A53}" srcOrd="1" destOrd="0" presId="urn:microsoft.com/office/officeart/2005/8/layout/orgChart1"/>
    <dgm:cxn modelId="{F29FBE8C-E9B6-408E-9EBE-6870DE84D550}" srcId="{7BC08DD8-2C49-4406-94CB-6B32A0636DCC}" destId="{DED2249B-311F-44CF-89EF-FCF12AD90157}" srcOrd="1" destOrd="0" parTransId="{AFFA6DEB-557B-4A51-9B22-C24E3C1FE117}" sibTransId="{FCC9DC07-0D29-4912-9A59-6BA943E2E051}"/>
    <dgm:cxn modelId="{272204E8-ED01-4DA8-B15E-B0A7987625DA}" type="presOf" srcId="{DED2249B-311F-44CF-89EF-FCF12AD90157}" destId="{87813B65-83DD-46BB-8CA4-947F35D96F0F}" srcOrd="1" destOrd="0" presId="urn:microsoft.com/office/officeart/2005/8/layout/orgChart1"/>
    <dgm:cxn modelId="{86E0752E-CD58-41FF-95AB-3E2F2173507A}" type="presOf" srcId="{3431C9DC-28CB-40EC-BCE8-F9686707EF6D}" destId="{9263565A-A430-4549-A469-198DD4EBB6C0}" srcOrd="0" destOrd="0" presId="urn:microsoft.com/office/officeart/2005/8/layout/orgChart1"/>
    <dgm:cxn modelId="{A1CC1EA1-DFF8-4BA5-9A5C-E1BC444DD62B}" type="presOf" srcId="{FF77694D-C530-4B88-94A4-DA710B3A7BEC}" destId="{C5F335DB-8CAF-45EC-8D75-B15025EF92F9}" srcOrd="0" destOrd="0" presId="urn:microsoft.com/office/officeart/2005/8/layout/orgChart1"/>
    <dgm:cxn modelId="{F5BFB793-5BD6-4E83-8BCF-D734797BA117}" type="presOf" srcId="{7138C1C8-8E4C-47AB-8C48-B97E38A14EDD}" destId="{5115FAFE-45D2-41EF-B5AC-8CAC98988EA1}" srcOrd="1" destOrd="0" presId="urn:microsoft.com/office/officeart/2005/8/layout/orgChart1"/>
    <dgm:cxn modelId="{413FAD8A-805F-4DC1-97A1-DE6A761E3280}" type="presOf" srcId="{DCAD9D80-D7D2-4618-A582-B29026BA325D}" destId="{E2B2EE11-5DE0-493C-83C5-0379848CB9BB}" srcOrd="0" destOrd="0" presId="urn:microsoft.com/office/officeart/2005/8/layout/orgChart1"/>
    <dgm:cxn modelId="{210895D6-65BA-402D-A710-CAEE86583074}" srcId="{6BE1A2A1-5D84-4ED0-AA48-3C97ABACC881}" destId="{34D1AC81-59C1-4647-9BF3-D9028BC0844D}" srcOrd="3" destOrd="0" parTransId="{4403524D-951D-4DF1-923C-AA6BC2490498}" sibTransId="{346B1541-1F35-4866-B2D7-02361691A37A}"/>
    <dgm:cxn modelId="{A30FFD21-CCFC-41E8-B6CD-9E03D7DF2D7B}" type="presOf" srcId="{2A701381-102E-4B16-9B98-CC57848048B6}" destId="{741E53DC-31A6-4E8B-B489-D27A96299179}" srcOrd="1" destOrd="0" presId="urn:microsoft.com/office/officeart/2005/8/layout/orgChart1"/>
    <dgm:cxn modelId="{16492A5A-2E9A-4DB3-80B1-7125C5EAAACA}" type="presOf" srcId="{7BC08DD8-2C49-4406-94CB-6B32A0636DCC}" destId="{945A69B5-A971-4882-AA39-894304B29126}" srcOrd="0" destOrd="0" presId="urn:microsoft.com/office/officeart/2005/8/layout/orgChart1"/>
    <dgm:cxn modelId="{2DE1BBBD-A427-4EC7-99DD-945FF724605D}" type="presOf" srcId="{C94E59F1-40D2-409C-95A4-0BC71B7C532D}" destId="{235D37B4-B908-48A3-BF21-3C5C8D25262D}" srcOrd="0" destOrd="0" presId="urn:microsoft.com/office/officeart/2005/8/layout/orgChart1"/>
    <dgm:cxn modelId="{9EB90546-396B-4FA1-81B6-234BD6D8E72D}" type="presOf" srcId="{2A701381-102E-4B16-9B98-CC57848048B6}" destId="{B49CF819-284A-4F5A-9FA0-1F88319EC2B5}" srcOrd="0" destOrd="0" presId="urn:microsoft.com/office/officeart/2005/8/layout/orgChart1"/>
    <dgm:cxn modelId="{EF349187-CEAB-4BDF-9498-52647A24219E}" type="presOf" srcId="{85C72740-E9BC-4655-9232-B5E7EB4D7825}" destId="{0EAE2926-D972-4E8E-BF64-572F62D9ACBD}" srcOrd="0" destOrd="0" presId="urn:microsoft.com/office/officeart/2005/8/layout/orgChart1"/>
    <dgm:cxn modelId="{253466A5-EAC6-4E50-A99F-D0E0169B705C}" type="presOf" srcId="{63483AED-AFC2-4457-B58B-6AF6854A1FFB}" destId="{353F3677-0BD7-4D6D-ADDA-05920DBE7192}" srcOrd="0" destOrd="0" presId="urn:microsoft.com/office/officeart/2005/8/layout/orgChart1"/>
    <dgm:cxn modelId="{4B04D898-C750-4766-A0E1-AD1E1129A28A}" srcId="{7BC08DD8-2C49-4406-94CB-6B32A0636DCC}" destId="{90D1CAC7-2D7C-4010-BBCA-3CDB00756833}" srcOrd="0" destOrd="0" parTransId="{F6729CD3-E2C5-4AC2-85E9-683C44E42371}" sibTransId="{8626AE4E-8C38-4734-9886-B3B7E1555C64}"/>
    <dgm:cxn modelId="{C775B8DD-CF50-410A-9352-A72F8A6E0BA5}" type="presOf" srcId="{C94E59F1-40D2-409C-95A4-0BC71B7C532D}" destId="{68EFFD02-2BFF-42E4-9B95-3272CA0ABE6A}" srcOrd="1" destOrd="0" presId="urn:microsoft.com/office/officeart/2005/8/layout/orgChart1"/>
    <dgm:cxn modelId="{DCA22AE3-D1AC-4293-B180-0627EB12C70B}" type="presOf" srcId="{34D1AC81-59C1-4647-9BF3-D9028BC0844D}" destId="{3E64D072-875C-4413-942D-78A8D3865B12}" srcOrd="0" destOrd="0" presId="urn:microsoft.com/office/officeart/2005/8/layout/orgChart1"/>
    <dgm:cxn modelId="{C8570C84-0188-496A-802C-B75B2E654B6E}" srcId="{58F27A9A-34C0-4D76-BD83-E746C187916C}" destId="{7BC08DD8-2C49-4406-94CB-6B32A0636DCC}" srcOrd="1" destOrd="0" parTransId="{097FFADA-2853-42D5-A90B-C3D5BA3A191A}" sibTransId="{C3C80013-1310-4C2E-B692-97F2E30BC28E}"/>
    <dgm:cxn modelId="{66DD0B75-6046-49BC-9525-37D8440213A0}" type="presOf" srcId="{83760C11-800C-46B0-B4CC-30655B62194D}" destId="{1F25EB1F-CF39-4178-AC87-E11C2B3AAB36}" srcOrd="0" destOrd="0" presId="urn:microsoft.com/office/officeart/2005/8/layout/orgChart1"/>
    <dgm:cxn modelId="{5A35F5AB-3F5B-4422-B9D0-784358B9CF7A}" type="presOf" srcId="{DCAD9D80-D7D2-4618-A582-B29026BA325D}" destId="{3529D0F2-5D9F-4635-8AB5-7203E8E514D0}" srcOrd="1" destOrd="0" presId="urn:microsoft.com/office/officeart/2005/8/layout/orgChart1"/>
    <dgm:cxn modelId="{D8099ECB-BF22-470E-B91E-EDD3D6AE6B3E}" type="presParOf" srcId="{691C84BD-E994-4A94-AC6D-82F297E8F987}" destId="{8F46DE73-F85E-4C62-9F7D-C7A265D056A8}" srcOrd="0" destOrd="0" presId="urn:microsoft.com/office/officeart/2005/8/layout/orgChart1"/>
    <dgm:cxn modelId="{D80BCCBB-30FF-4768-9E6E-F53392334237}" type="presParOf" srcId="{8F46DE73-F85E-4C62-9F7D-C7A265D056A8}" destId="{09B64988-0F6D-4843-8839-EDF9FE7AC1D2}" srcOrd="0" destOrd="0" presId="urn:microsoft.com/office/officeart/2005/8/layout/orgChart1"/>
    <dgm:cxn modelId="{722E7938-47E7-4FFF-BDD3-4B27FE1F4B00}" type="presParOf" srcId="{09B64988-0F6D-4843-8839-EDF9FE7AC1D2}" destId="{78ECF8BF-DF21-47C8-BB49-97F03F8CCD41}" srcOrd="0" destOrd="0" presId="urn:microsoft.com/office/officeart/2005/8/layout/orgChart1"/>
    <dgm:cxn modelId="{E0B3B5A8-E690-4937-AA3E-DA719B9815FB}" type="presParOf" srcId="{09B64988-0F6D-4843-8839-EDF9FE7AC1D2}" destId="{FF6518A0-E679-4452-BB2D-4A2435E95190}" srcOrd="1" destOrd="0" presId="urn:microsoft.com/office/officeart/2005/8/layout/orgChart1"/>
    <dgm:cxn modelId="{4AB1077E-C32B-479F-8509-A265F02F560A}" type="presParOf" srcId="{8F46DE73-F85E-4C62-9F7D-C7A265D056A8}" destId="{63369860-8898-44F8-AB5F-974FB1A2EE92}" srcOrd="1" destOrd="0" presId="urn:microsoft.com/office/officeart/2005/8/layout/orgChart1"/>
    <dgm:cxn modelId="{DE7F5CE3-C527-4EFE-ADF9-C93A5160ABB0}" type="presParOf" srcId="{63369860-8898-44F8-AB5F-974FB1A2EE92}" destId="{63078150-8650-46A8-B5C9-11608510E211}" srcOrd="0" destOrd="0" presId="urn:microsoft.com/office/officeart/2005/8/layout/orgChart1"/>
    <dgm:cxn modelId="{01D80572-4163-4491-93BD-3BB7F0E256C8}" type="presParOf" srcId="{63369860-8898-44F8-AB5F-974FB1A2EE92}" destId="{56A6A326-6047-4487-96AB-0F9CA5AA2880}" srcOrd="1" destOrd="0" presId="urn:microsoft.com/office/officeart/2005/8/layout/orgChart1"/>
    <dgm:cxn modelId="{E77B4D5B-D946-408E-861D-01F0B3D6D214}" type="presParOf" srcId="{56A6A326-6047-4487-96AB-0F9CA5AA2880}" destId="{71376861-C83A-442C-904A-157AF3131D32}" srcOrd="0" destOrd="0" presId="urn:microsoft.com/office/officeart/2005/8/layout/orgChart1"/>
    <dgm:cxn modelId="{65E38E05-D7C1-4A4E-A37A-494AED3724A3}" type="presParOf" srcId="{71376861-C83A-442C-904A-157AF3131D32}" destId="{235D37B4-B908-48A3-BF21-3C5C8D25262D}" srcOrd="0" destOrd="0" presId="urn:microsoft.com/office/officeart/2005/8/layout/orgChart1"/>
    <dgm:cxn modelId="{4CB82662-D739-4D0E-BEA2-A57670A17FCF}" type="presParOf" srcId="{71376861-C83A-442C-904A-157AF3131D32}" destId="{68EFFD02-2BFF-42E4-9B95-3272CA0ABE6A}" srcOrd="1" destOrd="0" presId="urn:microsoft.com/office/officeart/2005/8/layout/orgChart1"/>
    <dgm:cxn modelId="{6E99200D-EFF8-42F6-BA4E-D97CBD437A2C}" type="presParOf" srcId="{56A6A326-6047-4487-96AB-0F9CA5AA2880}" destId="{C7CA88AB-62ED-4196-99ED-1392046D666D}" srcOrd="1" destOrd="0" presId="urn:microsoft.com/office/officeart/2005/8/layout/orgChart1"/>
    <dgm:cxn modelId="{F9BC1BD7-1769-4536-ADDD-EA1034A10372}" type="presParOf" srcId="{C7CA88AB-62ED-4196-99ED-1392046D666D}" destId="{0E5C2A71-10C8-451E-B226-5A5F7D862EF4}" srcOrd="0" destOrd="0" presId="urn:microsoft.com/office/officeart/2005/8/layout/orgChart1"/>
    <dgm:cxn modelId="{D878359F-530E-4D05-A6D1-D13EA94BBFD9}" type="presParOf" srcId="{C7CA88AB-62ED-4196-99ED-1392046D666D}" destId="{89528C61-A61B-402B-9180-E28F4C86910E}" srcOrd="1" destOrd="0" presId="urn:microsoft.com/office/officeart/2005/8/layout/orgChart1"/>
    <dgm:cxn modelId="{87E259F3-B7F0-4F55-AF97-00AC4A89F4B8}" type="presParOf" srcId="{89528C61-A61B-402B-9180-E28F4C86910E}" destId="{9B0F9D71-F28C-4065-8DE1-B41D7019D604}" srcOrd="0" destOrd="0" presId="urn:microsoft.com/office/officeart/2005/8/layout/orgChart1"/>
    <dgm:cxn modelId="{617252E2-D6E5-4ACD-AF1C-FF2E925E6A9A}" type="presParOf" srcId="{9B0F9D71-F28C-4065-8DE1-B41D7019D604}" destId="{E2B2EE11-5DE0-493C-83C5-0379848CB9BB}" srcOrd="0" destOrd="0" presId="urn:microsoft.com/office/officeart/2005/8/layout/orgChart1"/>
    <dgm:cxn modelId="{39082B99-D00B-4A86-8E28-09E190E13A9A}" type="presParOf" srcId="{9B0F9D71-F28C-4065-8DE1-B41D7019D604}" destId="{3529D0F2-5D9F-4635-8AB5-7203E8E514D0}" srcOrd="1" destOrd="0" presId="urn:microsoft.com/office/officeart/2005/8/layout/orgChart1"/>
    <dgm:cxn modelId="{C8E169AD-C11B-48CA-B87D-C71ABDBEF473}" type="presParOf" srcId="{89528C61-A61B-402B-9180-E28F4C86910E}" destId="{F3391E65-AEA2-491A-A849-51911C7228E6}" srcOrd="1" destOrd="0" presId="urn:microsoft.com/office/officeart/2005/8/layout/orgChart1"/>
    <dgm:cxn modelId="{A64BB227-486C-4892-B11A-7D40A70F0607}" type="presParOf" srcId="{89528C61-A61B-402B-9180-E28F4C86910E}" destId="{E53BA078-B241-4234-BA8A-A1137415C6E8}" srcOrd="2" destOrd="0" presId="urn:microsoft.com/office/officeart/2005/8/layout/orgChart1"/>
    <dgm:cxn modelId="{0FB0F29F-41FE-40AC-876F-CB0C2084DF8F}" type="presParOf" srcId="{C7CA88AB-62ED-4196-99ED-1392046D666D}" destId="{D2368429-BE81-491C-9C59-75F17DB45027}" srcOrd="2" destOrd="0" presId="urn:microsoft.com/office/officeart/2005/8/layout/orgChart1"/>
    <dgm:cxn modelId="{4649E6DE-335F-4717-94E6-DE3E07BDD07F}" type="presParOf" srcId="{C7CA88AB-62ED-4196-99ED-1392046D666D}" destId="{8D1E274C-F612-4608-9386-A1789610A5D7}" srcOrd="3" destOrd="0" presId="urn:microsoft.com/office/officeart/2005/8/layout/orgChart1"/>
    <dgm:cxn modelId="{FF1C8688-C3C2-400C-B98D-C7CD182123D5}" type="presParOf" srcId="{8D1E274C-F612-4608-9386-A1789610A5D7}" destId="{86503D5B-FB8B-49D8-AA5C-8D5941DAE230}" srcOrd="0" destOrd="0" presId="urn:microsoft.com/office/officeart/2005/8/layout/orgChart1"/>
    <dgm:cxn modelId="{15684083-419A-4D8E-BAE5-2B9F3C71396F}" type="presParOf" srcId="{86503D5B-FB8B-49D8-AA5C-8D5941DAE230}" destId="{B49CF819-284A-4F5A-9FA0-1F88319EC2B5}" srcOrd="0" destOrd="0" presId="urn:microsoft.com/office/officeart/2005/8/layout/orgChart1"/>
    <dgm:cxn modelId="{67287917-D78F-40F6-B581-9ED6F8098406}" type="presParOf" srcId="{86503D5B-FB8B-49D8-AA5C-8D5941DAE230}" destId="{741E53DC-31A6-4E8B-B489-D27A96299179}" srcOrd="1" destOrd="0" presId="urn:microsoft.com/office/officeart/2005/8/layout/orgChart1"/>
    <dgm:cxn modelId="{99B36C60-15DF-44A6-98FE-35FEF22B2F60}" type="presParOf" srcId="{8D1E274C-F612-4608-9386-A1789610A5D7}" destId="{70C59ACB-5699-4300-B874-EBBC139CDFD3}" srcOrd="1" destOrd="0" presId="urn:microsoft.com/office/officeart/2005/8/layout/orgChart1"/>
    <dgm:cxn modelId="{88BB45B8-6327-4886-9CB0-2F6831ED7636}" type="presParOf" srcId="{8D1E274C-F612-4608-9386-A1789610A5D7}" destId="{2C4B310E-BF49-4613-B045-A0AF2732DC65}" srcOrd="2" destOrd="0" presId="urn:microsoft.com/office/officeart/2005/8/layout/orgChart1"/>
    <dgm:cxn modelId="{0E233328-17A5-4F46-8E04-CA4DA80A35CF}" type="presParOf" srcId="{56A6A326-6047-4487-96AB-0F9CA5AA2880}" destId="{9D1AED0B-986F-4D4E-9BB2-74A0F19A799D}" srcOrd="2" destOrd="0" presId="urn:microsoft.com/office/officeart/2005/8/layout/orgChart1"/>
    <dgm:cxn modelId="{0D2C6B20-7E81-4F2A-A380-2B018FE6369A}" type="presParOf" srcId="{63369860-8898-44F8-AB5F-974FB1A2EE92}" destId="{31EA9B6F-2AAE-42CF-A57B-BE5A296D238D}" srcOrd="2" destOrd="0" presId="urn:microsoft.com/office/officeart/2005/8/layout/orgChart1"/>
    <dgm:cxn modelId="{CC2999A1-3E00-417D-9AA4-43E0E44562B3}" type="presParOf" srcId="{63369860-8898-44F8-AB5F-974FB1A2EE92}" destId="{449389DA-75E6-4715-955B-77EF364DC133}" srcOrd="3" destOrd="0" presId="urn:microsoft.com/office/officeart/2005/8/layout/orgChart1"/>
    <dgm:cxn modelId="{389DAE72-3C18-4F8F-8F5B-67A04287899A}" type="presParOf" srcId="{449389DA-75E6-4715-955B-77EF364DC133}" destId="{48AF1390-8AC3-49B6-90FC-57B17BAF87E3}" srcOrd="0" destOrd="0" presId="urn:microsoft.com/office/officeart/2005/8/layout/orgChart1"/>
    <dgm:cxn modelId="{D8D92CBE-AABA-4513-A564-54561F3451FC}" type="presParOf" srcId="{48AF1390-8AC3-49B6-90FC-57B17BAF87E3}" destId="{945A69B5-A971-4882-AA39-894304B29126}" srcOrd="0" destOrd="0" presId="urn:microsoft.com/office/officeart/2005/8/layout/orgChart1"/>
    <dgm:cxn modelId="{0E07AB2C-DD42-403F-B8E8-7056DB60AE0B}" type="presParOf" srcId="{48AF1390-8AC3-49B6-90FC-57B17BAF87E3}" destId="{0296AF7D-9A20-4EBF-9851-A10774AEC32C}" srcOrd="1" destOrd="0" presId="urn:microsoft.com/office/officeart/2005/8/layout/orgChart1"/>
    <dgm:cxn modelId="{1B67F3AF-351A-43D9-9EE9-33C7F0AEB90B}" type="presParOf" srcId="{449389DA-75E6-4715-955B-77EF364DC133}" destId="{10CD4296-A73C-4282-A26F-09F5CD65AB4C}" srcOrd="1" destOrd="0" presId="urn:microsoft.com/office/officeart/2005/8/layout/orgChart1"/>
    <dgm:cxn modelId="{FE394E5F-6F02-4AC0-B9BF-F796FBE28F30}" type="presParOf" srcId="{10CD4296-A73C-4282-A26F-09F5CD65AB4C}" destId="{6595748F-50DD-49AF-B017-237D3F474DB0}" srcOrd="0" destOrd="0" presId="urn:microsoft.com/office/officeart/2005/8/layout/orgChart1"/>
    <dgm:cxn modelId="{18DDA4B6-5315-42BB-A051-617092E95E88}" type="presParOf" srcId="{10CD4296-A73C-4282-A26F-09F5CD65AB4C}" destId="{70906258-A611-49CA-AA5D-1AD4A8F72AD8}" srcOrd="1" destOrd="0" presId="urn:microsoft.com/office/officeart/2005/8/layout/orgChart1"/>
    <dgm:cxn modelId="{ED006C09-093B-45A5-AFC7-22263CE09C06}" type="presParOf" srcId="{70906258-A611-49CA-AA5D-1AD4A8F72AD8}" destId="{C0A48928-E308-4F8A-B6EB-60A57C0F77B0}" srcOrd="0" destOrd="0" presId="urn:microsoft.com/office/officeart/2005/8/layout/orgChart1"/>
    <dgm:cxn modelId="{AE6FB50C-077D-404C-8ECB-5331D2742E9F}" type="presParOf" srcId="{C0A48928-E308-4F8A-B6EB-60A57C0F77B0}" destId="{22B63730-F01C-4BF7-889F-6AA69F9DF1ED}" srcOrd="0" destOrd="0" presId="urn:microsoft.com/office/officeart/2005/8/layout/orgChart1"/>
    <dgm:cxn modelId="{00DFF9B3-18FE-4A02-91DF-52E455F02BAD}" type="presParOf" srcId="{C0A48928-E308-4F8A-B6EB-60A57C0F77B0}" destId="{B5C97265-2775-41C0-B4B0-8802E321F745}" srcOrd="1" destOrd="0" presId="urn:microsoft.com/office/officeart/2005/8/layout/orgChart1"/>
    <dgm:cxn modelId="{7F7EB648-A390-47ED-84A8-689399D03ED2}" type="presParOf" srcId="{70906258-A611-49CA-AA5D-1AD4A8F72AD8}" destId="{8467A469-C657-4616-8036-8BD52562FA5A}" srcOrd="1" destOrd="0" presId="urn:microsoft.com/office/officeart/2005/8/layout/orgChart1"/>
    <dgm:cxn modelId="{0539E7E9-5FB8-4B77-8B7B-5E6B2CD2001A}" type="presParOf" srcId="{70906258-A611-49CA-AA5D-1AD4A8F72AD8}" destId="{0916CFB2-924F-4503-B39C-398D59A78C1C}" srcOrd="2" destOrd="0" presId="urn:microsoft.com/office/officeart/2005/8/layout/orgChart1"/>
    <dgm:cxn modelId="{77E8BF85-C48F-4F18-80FC-653B99FAF9EA}" type="presParOf" srcId="{10CD4296-A73C-4282-A26F-09F5CD65AB4C}" destId="{835BC68B-4686-48D4-B7B0-426C42A2A3E7}" srcOrd="2" destOrd="0" presId="urn:microsoft.com/office/officeart/2005/8/layout/orgChart1"/>
    <dgm:cxn modelId="{1D685C76-8F4E-45A3-800E-2F9C1BAE3DD9}" type="presParOf" srcId="{10CD4296-A73C-4282-A26F-09F5CD65AB4C}" destId="{713E6150-EFD4-442D-8119-B3F264790C30}" srcOrd="3" destOrd="0" presId="urn:microsoft.com/office/officeart/2005/8/layout/orgChart1"/>
    <dgm:cxn modelId="{3A85054C-20C4-4C4A-BC5B-D03E431BF4D7}" type="presParOf" srcId="{713E6150-EFD4-442D-8119-B3F264790C30}" destId="{8C140FC8-6116-4A68-942C-8B286C74C176}" srcOrd="0" destOrd="0" presId="urn:microsoft.com/office/officeart/2005/8/layout/orgChart1"/>
    <dgm:cxn modelId="{096CCA8E-B9D6-49C7-9D2B-7A3523E8FB12}" type="presParOf" srcId="{8C140FC8-6116-4A68-942C-8B286C74C176}" destId="{05A75A05-17CA-4AD9-B39B-A1D845CFEF85}" srcOrd="0" destOrd="0" presId="urn:microsoft.com/office/officeart/2005/8/layout/orgChart1"/>
    <dgm:cxn modelId="{658F5DA5-E6F6-406B-AE37-CB54FF983010}" type="presParOf" srcId="{8C140FC8-6116-4A68-942C-8B286C74C176}" destId="{87813B65-83DD-46BB-8CA4-947F35D96F0F}" srcOrd="1" destOrd="0" presId="urn:microsoft.com/office/officeart/2005/8/layout/orgChart1"/>
    <dgm:cxn modelId="{CDD6B856-FA84-40A0-B69E-8B711DC19850}" type="presParOf" srcId="{713E6150-EFD4-442D-8119-B3F264790C30}" destId="{FF533740-3BE8-4C25-9EC1-56E7766AE118}" srcOrd="1" destOrd="0" presId="urn:microsoft.com/office/officeart/2005/8/layout/orgChart1"/>
    <dgm:cxn modelId="{9CC40881-B06F-4E83-A50F-B0596DEA8D69}" type="presParOf" srcId="{713E6150-EFD4-442D-8119-B3F264790C30}" destId="{FB69C170-52B7-4D21-A272-09113047A796}" srcOrd="2" destOrd="0" presId="urn:microsoft.com/office/officeart/2005/8/layout/orgChart1"/>
    <dgm:cxn modelId="{32FA64A2-FD5F-44F9-B734-B80F08983A03}" type="presParOf" srcId="{449389DA-75E6-4715-955B-77EF364DC133}" destId="{E4FF0651-B431-4452-80F4-7648E4408D2F}" srcOrd="2" destOrd="0" presId="urn:microsoft.com/office/officeart/2005/8/layout/orgChart1"/>
    <dgm:cxn modelId="{85546960-0086-44E5-95D1-FD317254F00F}" type="presParOf" srcId="{63369860-8898-44F8-AB5F-974FB1A2EE92}" destId="{691A15AB-CF3D-49EC-B6AA-B90B8F0DC618}" srcOrd="4" destOrd="0" presId="urn:microsoft.com/office/officeart/2005/8/layout/orgChart1"/>
    <dgm:cxn modelId="{19BA1515-8C00-4680-A8AA-CDF36812B4D2}" type="presParOf" srcId="{63369860-8898-44F8-AB5F-974FB1A2EE92}" destId="{28C06F25-1086-4FDF-A49F-A7D59B3F369D}" srcOrd="5" destOrd="0" presId="urn:microsoft.com/office/officeart/2005/8/layout/orgChart1"/>
    <dgm:cxn modelId="{04CF68AC-1848-468B-B231-63EF849444B2}" type="presParOf" srcId="{28C06F25-1086-4FDF-A49F-A7D59B3F369D}" destId="{7A33A53B-CB97-4F4D-AC72-FE0479591CD5}" srcOrd="0" destOrd="0" presId="urn:microsoft.com/office/officeart/2005/8/layout/orgChart1"/>
    <dgm:cxn modelId="{8BF2F679-C8D7-4F20-9E7F-6E2F21125FCB}" type="presParOf" srcId="{7A33A53B-CB97-4F4D-AC72-FE0479591CD5}" destId="{C13674C6-887E-4071-9F32-ED8167515FA2}" srcOrd="0" destOrd="0" presId="urn:microsoft.com/office/officeart/2005/8/layout/orgChart1"/>
    <dgm:cxn modelId="{A2D89D08-B76C-4754-9B8A-865B5C8FCD60}" type="presParOf" srcId="{7A33A53B-CB97-4F4D-AC72-FE0479591CD5}" destId="{6E20BDF8-7EFC-4A2B-803D-52EB76B73FE2}" srcOrd="1" destOrd="0" presId="urn:microsoft.com/office/officeart/2005/8/layout/orgChart1"/>
    <dgm:cxn modelId="{3A575245-6465-4396-A571-3948E8E5332C}" type="presParOf" srcId="{28C06F25-1086-4FDF-A49F-A7D59B3F369D}" destId="{B1EE2577-906D-4A4F-9BCA-5081BCDFC3FC}" srcOrd="1" destOrd="0" presId="urn:microsoft.com/office/officeart/2005/8/layout/orgChart1"/>
    <dgm:cxn modelId="{67D5E8AD-B782-4D11-B073-31DB975A63EA}" type="presParOf" srcId="{B1EE2577-906D-4A4F-9BCA-5081BCDFC3FC}" destId="{42A38470-4C25-4E9B-8A9E-E1C9B6F01888}" srcOrd="0" destOrd="0" presId="urn:microsoft.com/office/officeart/2005/8/layout/orgChart1"/>
    <dgm:cxn modelId="{6159458E-DAF8-4E95-937C-483B84878169}" type="presParOf" srcId="{B1EE2577-906D-4A4F-9BCA-5081BCDFC3FC}" destId="{A8AF8D6F-C498-47C4-B8B3-484366BFACD0}" srcOrd="1" destOrd="0" presId="urn:microsoft.com/office/officeart/2005/8/layout/orgChart1"/>
    <dgm:cxn modelId="{DD88CF24-DA09-4891-870D-3829640AA8F2}" type="presParOf" srcId="{A8AF8D6F-C498-47C4-B8B3-484366BFACD0}" destId="{50BC9F10-E573-4503-966F-51B0FA7B0820}" srcOrd="0" destOrd="0" presId="urn:microsoft.com/office/officeart/2005/8/layout/orgChart1"/>
    <dgm:cxn modelId="{4F0236E7-C26B-467D-BFEA-E49235F5CCCC}" type="presParOf" srcId="{50BC9F10-E573-4503-966F-51B0FA7B0820}" destId="{3A2822DA-F037-4A34-9142-FFB9ABB571C9}" srcOrd="0" destOrd="0" presId="urn:microsoft.com/office/officeart/2005/8/layout/orgChart1"/>
    <dgm:cxn modelId="{E5E46C47-BA6E-4FF0-8317-CF32833C0617}" type="presParOf" srcId="{50BC9F10-E573-4503-966F-51B0FA7B0820}" destId="{FB29A91F-0952-4FD4-9604-D96CAD0349F6}" srcOrd="1" destOrd="0" presId="urn:microsoft.com/office/officeart/2005/8/layout/orgChart1"/>
    <dgm:cxn modelId="{91D2F85E-B97C-441B-8946-7B1D28942BC8}" type="presParOf" srcId="{A8AF8D6F-C498-47C4-B8B3-484366BFACD0}" destId="{164E0403-E7AE-41FF-AF59-92DC8F52DFA4}" srcOrd="1" destOrd="0" presId="urn:microsoft.com/office/officeart/2005/8/layout/orgChart1"/>
    <dgm:cxn modelId="{F976BE4D-A1C0-40A4-967C-65AC2BD59F28}" type="presParOf" srcId="{A8AF8D6F-C498-47C4-B8B3-484366BFACD0}" destId="{C1E20686-1BCA-4760-AB17-A6391889C188}" srcOrd="2" destOrd="0" presId="urn:microsoft.com/office/officeart/2005/8/layout/orgChart1"/>
    <dgm:cxn modelId="{A49A5A2C-B627-4DB2-B44B-F0D93CE710C7}" type="presParOf" srcId="{B1EE2577-906D-4A4F-9BCA-5081BCDFC3FC}" destId="{F4B48EB0-F306-4CEA-9466-27047903180C}" srcOrd="2" destOrd="0" presId="urn:microsoft.com/office/officeart/2005/8/layout/orgChart1"/>
    <dgm:cxn modelId="{5D8EC594-5C39-4B69-837F-66DA6EA70E98}" type="presParOf" srcId="{B1EE2577-906D-4A4F-9BCA-5081BCDFC3FC}" destId="{D635E535-3F5F-4543-B3E3-D3956CD7E80B}" srcOrd="3" destOrd="0" presId="urn:microsoft.com/office/officeart/2005/8/layout/orgChart1"/>
    <dgm:cxn modelId="{6713AEC8-A281-40C7-AF35-945123066EE8}" type="presParOf" srcId="{D635E535-3F5F-4543-B3E3-D3956CD7E80B}" destId="{07979A7F-518E-4054-ABFE-F86D89245253}" srcOrd="0" destOrd="0" presId="urn:microsoft.com/office/officeart/2005/8/layout/orgChart1"/>
    <dgm:cxn modelId="{C0B2E4A4-32DE-43E6-8D9F-21A48DA5E1DE}" type="presParOf" srcId="{07979A7F-518E-4054-ABFE-F86D89245253}" destId="{9F6D20DE-7268-41EF-8465-3A4994BFCCC6}" srcOrd="0" destOrd="0" presId="urn:microsoft.com/office/officeart/2005/8/layout/orgChart1"/>
    <dgm:cxn modelId="{53B96846-AB2D-4AB6-A1ED-1F34FE629EFF}" type="presParOf" srcId="{07979A7F-518E-4054-ABFE-F86D89245253}" destId="{AA5EBB32-D0AF-422E-B8AF-247FC05A28CE}" srcOrd="1" destOrd="0" presId="urn:microsoft.com/office/officeart/2005/8/layout/orgChart1"/>
    <dgm:cxn modelId="{791F91E1-DF21-4D5A-8094-C1FEEEB8F90E}" type="presParOf" srcId="{D635E535-3F5F-4543-B3E3-D3956CD7E80B}" destId="{05BF5086-E671-4956-99D2-6DFD3590D337}" srcOrd="1" destOrd="0" presId="urn:microsoft.com/office/officeart/2005/8/layout/orgChart1"/>
    <dgm:cxn modelId="{9405ABA4-EAC8-4B4F-B92E-9C340C6C7DFB}" type="presParOf" srcId="{D635E535-3F5F-4543-B3E3-D3956CD7E80B}" destId="{221C3601-F307-44E4-B625-FC46DAA46440}" srcOrd="2" destOrd="0" presId="urn:microsoft.com/office/officeart/2005/8/layout/orgChart1"/>
    <dgm:cxn modelId="{2E3445A5-C69B-4377-9DD9-6002CE74E683}" type="presParOf" srcId="{B1EE2577-906D-4A4F-9BCA-5081BCDFC3FC}" destId="{9263565A-A430-4549-A469-198DD4EBB6C0}" srcOrd="4" destOrd="0" presId="urn:microsoft.com/office/officeart/2005/8/layout/orgChart1"/>
    <dgm:cxn modelId="{FC068A71-0598-4216-9D11-4CCE25CE4D39}" type="presParOf" srcId="{B1EE2577-906D-4A4F-9BCA-5081BCDFC3FC}" destId="{33645FDB-D781-4F47-BFB0-086079E12AB0}" srcOrd="5" destOrd="0" presId="urn:microsoft.com/office/officeart/2005/8/layout/orgChart1"/>
    <dgm:cxn modelId="{A4618CBC-D48A-42A5-A5CD-DF77BFC8E5D1}" type="presParOf" srcId="{33645FDB-D781-4F47-BFB0-086079E12AB0}" destId="{51CF892B-F127-4C5B-80B6-66412EDA8861}" srcOrd="0" destOrd="0" presId="urn:microsoft.com/office/officeart/2005/8/layout/orgChart1"/>
    <dgm:cxn modelId="{9A3E659D-9DD9-4ECC-8200-593970B160FB}" type="presParOf" srcId="{51CF892B-F127-4C5B-80B6-66412EDA8861}" destId="{BA07603E-2E6F-4FEA-8BE6-0E1F005E42F7}" srcOrd="0" destOrd="0" presId="urn:microsoft.com/office/officeart/2005/8/layout/orgChart1"/>
    <dgm:cxn modelId="{B5C98672-9867-4AF5-99E3-2F4A5DB588C0}" type="presParOf" srcId="{51CF892B-F127-4C5B-80B6-66412EDA8861}" destId="{E44FE8A5-82BE-4422-BA5C-3B85A28F020E}" srcOrd="1" destOrd="0" presId="urn:microsoft.com/office/officeart/2005/8/layout/orgChart1"/>
    <dgm:cxn modelId="{B7CB9489-3295-4B3D-92E3-0D93D72CFF55}" type="presParOf" srcId="{33645FDB-D781-4F47-BFB0-086079E12AB0}" destId="{FC5FC4D5-DEBD-4D6F-B70D-29C394C4BA42}" srcOrd="1" destOrd="0" presId="urn:microsoft.com/office/officeart/2005/8/layout/orgChart1"/>
    <dgm:cxn modelId="{7C06A7D1-1BC7-483A-B724-013289C68907}" type="presParOf" srcId="{33645FDB-D781-4F47-BFB0-086079E12AB0}" destId="{F45B3C4D-382A-4AD7-8341-07395A7B6695}" srcOrd="2" destOrd="0" presId="urn:microsoft.com/office/officeart/2005/8/layout/orgChart1"/>
    <dgm:cxn modelId="{8C2080B0-34B6-43EC-8B0E-ED2D867F8041}" type="presParOf" srcId="{B1EE2577-906D-4A4F-9BCA-5081BCDFC3FC}" destId="{401FE8E6-C8F0-45EA-A071-3474F427C1C6}" srcOrd="6" destOrd="0" presId="urn:microsoft.com/office/officeart/2005/8/layout/orgChart1"/>
    <dgm:cxn modelId="{1B8A9B77-CD9E-4847-8C6E-B96E9FBCA44E}" type="presParOf" srcId="{B1EE2577-906D-4A4F-9BCA-5081BCDFC3FC}" destId="{CBF44FE5-3384-4267-9C01-2F6B0F3C4CEF}" srcOrd="7" destOrd="0" presId="urn:microsoft.com/office/officeart/2005/8/layout/orgChart1"/>
    <dgm:cxn modelId="{2FD32B99-0AD8-44A4-924B-D3059F004956}" type="presParOf" srcId="{CBF44FE5-3384-4267-9C01-2F6B0F3C4CEF}" destId="{0C73FBFC-F922-456B-B1AC-D19BE760B137}" srcOrd="0" destOrd="0" presId="urn:microsoft.com/office/officeart/2005/8/layout/orgChart1"/>
    <dgm:cxn modelId="{6550FDC6-D512-46D0-90C3-0F2353ECF3E7}" type="presParOf" srcId="{0C73FBFC-F922-456B-B1AC-D19BE760B137}" destId="{3E64D072-875C-4413-942D-78A8D3865B12}" srcOrd="0" destOrd="0" presId="urn:microsoft.com/office/officeart/2005/8/layout/orgChart1"/>
    <dgm:cxn modelId="{08544E50-D3B4-43C5-A822-3E943F6A5453}" type="presParOf" srcId="{0C73FBFC-F922-456B-B1AC-D19BE760B137}" destId="{B9A9EB7D-3684-4021-AFB3-4FEB2C936EC8}" srcOrd="1" destOrd="0" presId="urn:microsoft.com/office/officeart/2005/8/layout/orgChart1"/>
    <dgm:cxn modelId="{A2FF7D04-1388-47CB-9B08-C28D6D6B7306}" type="presParOf" srcId="{CBF44FE5-3384-4267-9C01-2F6B0F3C4CEF}" destId="{6F3D14C5-53C5-4F09-B3F3-D45EC71B6A9A}" srcOrd="1" destOrd="0" presId="urn:microsoft.com/office/officeart/2005/8/layout/orgChart1"/>
    <dgm:cxn modelId="{B56466EE-9593-48EC-9B5D-11E39ECF00B9}" type="presParOf" srcId="{CBF44FE5-3384-4267-9C01-2F6B0F3C4CEF}" destId="{5B19A307-4B3F-4DE4-9F48-92BE476D150F}" srcOrd="2" destOrd="0" presId="urn:microsoft.com/office/officeart/2005/8/layout/orgChart1"/>
    <dgm:cxn modelId="{C4334A2C-BAD6-4701-8CD9-94DFE03115B2}" type="presParOf" srcId="{B1EE2577-906D-4A4F-9BCA-5081BCDFC3FC}" destId="{62FD395A-6404-4BD2-BEE5-7A118F028365}" srcOrd="8" destOrd="0" presId="urn:microsoft.com/office/officeart/2005/8/layout/orgChart1"/>
    <dgm:cxn modelId="{B4D1AEE6-96A8-49AD-B030-A8D916C672DF}" type="presParOf" srcId="{B1EE2577-906D-4A4F-9BCA-5081BCDFC3FC}" destId="{5085C7DE-B1BF-450D-9F79-F1A9898395DA}" srcOrd="9" destOrd="0" presId="urn:microsoft.com/office/officeart/2005/8/layout/orgChart1"/>
    <dgm:cxn modelId="{0E694FB1-A80E-4F67-BA8A-9238AB581AE1}" type="presParOf" srcId="{5085C7DE-B1BF-450D-9F79-F1A9898395DA}" destId="{DB0DD2C2-34E5-43A2-84FE-AAD7D6A17EC4}" srcOrd="0" destOrd="0" presId="urn:microsoft.com/office/officeart/2005/8/layout/orgChart1"/>
    <dgm:cxn modelId="{F63B97E9-CEC5-4C53-8581-439961DDBBE4}" type="presParOf" srcId="{DB0DD2C2-34E5-43A2-84FE-AAD7D6A17EC4}" destId="{21D6B71F-B8BF-4771-944D-6DDBB6C1A43E}" srcOrd="0" destOrd="0" presId="urn:microsoft.com/office/officeart/2005/8/layout/orgChart1"/>
    <dgm:cxn modelId="{BAD16E75-468A-4AAE-BAD1-23A4CA010DBF}" type="presParOf" srcId="{DB0DD2C2-34E5-43A2-84FE-AAD7D6A17EC4}" destId="{C66634FA-EA76-4582-9FD8-A2D5BF7E349E}" srcOrd="1" destOrd="0" presId="urn:microsoft.com/office/officeart/2005/8/layout/orgChart1"/>
    <dgm:cxn modelId="{E86491A0-93D4-4FF6-9871-964C3AA1877C}" type="presParOf" srcId="{5085C7DE-B1BF-450D-9F79-F1A9898395DA}" destId="{F90046EB-DB49-48D2-A33E-700E1F9C4A7B}" srcOrd="1" destOrd="0" presId="urn:microsoft.com/office/officeart/2005/8/layout/orgChart1"/>
    <dgm:cxn modelId="{D2C49C84-8538-4F66-AD62-383BAAF43B6B}" type="presParOf" srcId="{5085C7DE-B1BF-450D-9F79-F1A9898395DA}" destId="{87DD27EC-D1D2-490C-9514-A9B9FFA3B50E}" srcOrd="2" destOrd="0" presId="urn:microsoft.com/office/officeart/2005/8/layout/orgChart1"/>
    <dgm:cxn modelId="{3E2A9B87-AB45-46CA-9A9A-46381B2390D7}" type="presParOf" srcId="{B1EE2577-906D-4A4F-9BCA-5081BCDFC3FC}" destId="{E89F70B2-F241-4EBD-89E3-8635CA7742B6}" srcOrd="10" destOrd="0" presId="urn:microsoft.com/office/officeart/2005/8/layout/orgChart1"/>
    <dgm:cxn modelId="{5E70EDF5-6FD1-4113-896C-CF5F4F9B53D3}" type="presParOf" srcId="{B1EE2577-906D-4A4F-9BCA-5081BCDFC3FC}" destId="{81090C06-2644-48F9-9CF9-78FE8B18AFF5}" srcOrd="11" destOrd="0" presId="urn:microsoft.com/office/officeart/2005/8/layout/orgChart1"/>
    <dgm:cxn modelId="{FD1D5485-9031-4D16-AF65-99DC66FE6E35}" type="presParOf" srcId="{81090C06-2644-48F9-9CF9-78FE8B18AFF5}" destId="{D5E169C4-5006-483D-88AB-67C16347A58D}" srcOrd="0" destOrd="0" presId="urn:microsoft.com/office/officeart/2005/8/layout/orgChart1"/>
    <dgm:cxn modelId="{B2D33E27-42DB-4D58-8AD3-57BF2A4EA07A}" type="presParOf" srcId="{D5E169C4-5006-483D-88AB-67C16347A58D}" destId="{78475ABE-A3F6-44C1-84CA-963C70B6EC82}" srcOrd="0" destOrd="0" presId="urn:microsoft.com/office/officeart/2005/8/layout/orgChart1"/>
    <dgm:cxn modelId="{A462D480-8A12-4DD9-A406-E2038DD06A70}" type="presParOf" srcId="{D5E169C4-5006-483D-88AB-67C16347A58D}" destId="{CE43E5DB-84A4-489B-A483-2840A1A64A53}" srcOrd="1" destOrd="0" presId="urn:microsoft.com/office/officeart/2005/8/layout/orgChart1"/>
    <dgm:cxn modelId="{4E9E0BDA-D162-4B51-8AC8-3F3110E681F7}" type="presParOf" srcId="{81090C06-2644-48F9-9CF9-78FE8B18AFF5}" destId="{BABDA7E3-E7B9-4077-974A-D2DBE3B1D1CC}" srcOrd="1" destOrd="0" presId="urn:microsoft.com/office/officeart/2005/8/layout/orgChart1"/>
    <dgm:cxn modelId="{5D02F9EE-EAE2-41BD-B56D-D9A7E4C3E363}" type="presParOf" srcId="{81090C06-2644-48F9-9CF9-78FE8B18AFF5}" destId="{2D631826-9E47-4724-A22A-1877C6657B75}" srcOrd="2" destOrd="0" presId="urn:microsoft.com/office/officeart/2005/8/layout/orgChart1"/>
    <dgm:cxn modelId="{5162C696-8EC2-4554-BCF9-C10A0D804FAC}" type="presParOf" srcId="{28C06F25-1086-4FDF-A49F-A7D59B3F369D}" destId="{1E0D8994-AC93-47CB-840B-8FB65C527EB8}" srcOrd="2" destOrd="0" presId="urn:microsoft.com/office/officeart/2005/8/layout/orgChart1"/>
    <dgm:cxn modelId="{15D59801-01EB-4A14-A1C9-2ACEFCD371C0}" type="presParOf" srcId="{63369860-8898-44F8-AB5F-974FB1A2EE92}" destId="{353F3677-0BD7-4D6D-ADDA-05920DBE7192}" srcOrd="6" destOrd="0" presId="urn:microsoft.com/office/officeart/2005/8/layout/orgChart1"/>
    <dgm:cxn modelId="{319CB2FA-F6CB-4D10-9022-FAD0771A041F}" type="presParOf" srcId="{63369860-8898-44F8-AB5F-974FB1A2EE92}" destId="{1425F507-0A29-4155-9F4E-18F87F7266C7}" srcOrd="7" destOrd="0" presId="urn:microsoft.com/office/officeart/2005/8/layout/orgChart1"/>
    <dgm:cxn modelId="{621369E9-C458-4DDF-B636-4EAB6D3FCDC0}" type="presParOf" srcId="{1425F507-0A29-4155-9F4E-18F87F7266C7}" destId="{108829FE-5273-424B-A3CC-F893A432564F}" srcOrd="0" destOrd="0" presId="urn:microsoft.com/office/officeart/2005/8/layout/orgChart1"/>
    <dgm:cxn modelId="{A9F24DC6-9B0B-46AA-BDCB-7CA0F78042BA}" type="presParOf" srcId="{108829FE-5273-424B-A3CC-F893A432564F}" destId="{A6D0789C-2D43-4925-A90C-E1E9B54C7288}" srcOrd="0" destOrd="0" presId="urn:microsoft.com/office/officeart/2005/8/layout/orgChart1"/>
    <dgm:cxn modelId="{78E06DDB-6E51-4B68-82B0-C7D741E1A7CA}" type="presParOf" srcId="{108829FE-5273-424B-A3CC-F893A432564F}" destId="{B384AA3C-5CE0-47B3-AE03-A80153032A75}" srcOrd="1" destOrd="0" presId="urn:microsoft.com/office/officeart/2005/8/layout/orgChart1"/>
    <dgm:cxn modelId="{D88BE28E-AED9-4E25-92E0-841C9EC32DFD}" type="presParOf" srcId="{1425F507-0A29-4155-9F4E-18F87F7266C7}" destId="{A6531E39-4FD6-4D3F-A3F5-A0923B412BCC}" srcOrd="1" destOrd="0" presId="urn:microsoft.com/office/officeart/2005/8/layout/orgChart1"/>
    <dgm:cxn modelId="{F8EFCEDE-5494-430D-94D7-006DDCB5142A}" type="presParOf" srcId="{A6531E39-4FD6-4D3F-A3F5-A0923B412BCC}" destId="{BD2F3A2D-94FC-4282-B49F-52BFFECFA5DE}" srcOrd="0" destOrd="0" presId="urn:microsoft.com/office/officeart/2005/8/layout/orgChart1"/>
    <dgm:cxn modelId="{E2101792-C7AD-48F3-A79D-D75502B09623}" type="presParOf" srcId="{A6531E39-4FD6-4D3F-A3F5-A0923B412BCC}" destId="{C5C52F9B-3907-4A21-9C9F-CA18DB8183EC}" srcOrd="1" destOrd="0" presId="urn:microsoft.com/office/officeart/2005/8/layout/orgChart1"/>
    <dgm:cxn modelId="{43E1A9A8-FF8D-44DC-81EA-10CB6EEC2416}" type="presParOf" srcId="{C5C52F9B-3907-4A21-9C9F-CA18DB8183EC}" destId="{9695E93F-43A0-4B32-A9D8-08BCA755D4B7}" srcOrd="0" destOrd="0" presId="urn:microsoft.com/office/officeart/2005/8/layout/orgChart1"/>
    <dgm:cxn modelId="{5C5E026F-A193-4C31-B1F1-F432A388C95C}" type="presParOf" srcId="{9695E93F-43A0-4B32-A9D8-08BCA755D4B7}" destId="{65AA8E0C-1DCB-4961-B174-A8890BF10E7F}" srcOrd="0" destOrd="0" presId="urn:microsoft.com/office/officeart/2005/8/layout/orgChart1"/>
    <dgm:cxn modelId="{F1C17806-823D-4674-B5FE-0C9501D5C843}" type="presParOf" srcId="{9695E93F-43A0-4B32-A9D8-08BCA755D4B7}" destId="{BE3C68D7-2770-43EB-A321-8D256C07C100}" srcOrd="1" destOrd="0" presId="urn:microsoft.com/office/officeart/2005/8/layout/orgChart1"/>
    <dgm:cxn modelId="{DBBF255D-8F12-4463-B6F2-C267E4C86743}" type="presParOf" srcId="{C5C52F9B-3907-4A21-9C9F-CA18DB8183EC}" destId="{84A6CD62-FDD0-4A83-A6DC-9E42924BDFC4}" srcOrd="1" destOrd="0" presId="urn:microsoft.com/office/officeart/2005/8/layout/orgChart1"/>
    <dgm:cxn modelId="{64566A1A-EB09-42F7-A11B-7D1D7FB96363}" type="presParOf" srcId="{C5C52F9B-3907-4A21-9C9F-CA18DB8183EC}" destId="{77E831F8-7143-4768-B4AF-A286F96ADEA1}" srcOrd="2" destOrd="0" presId="urn:microsoft.com/office/officeart/2005/8/layout/orgChart1"/>
    <dgm:cxn modelId="{0744BB12-19AA-4889-A615-A31C60381528}" type="presParOf" srcId="{1425F507-0A29-4155-9F4E-18F87F7266C7}" destId="{477A62B8-617A-4B74-A1D0-82E89CCA5390}" srcOrd="2" destOrd="0" presId="urn:microsoft.com/office/officeart/2005/8/layout/orgChart1"/>
    <dgm:cxn modelId="{DEF7135E-B28F-4410-B02F-6419018767AA}" type="presParOf" srcId="{63369860-8898-44F8-AB5F-974FB1A2EE92}" destId="{C5F335DB-8CAF-45EC-8D75-B15025EF92F9}" srcOrd="8" destOrd="0" presId="urn:microsoft.com/office/officeart/2005/8/layout/orgChart1"/>
    <dgm:cxn modelId="{A5AE2E04-92C6-49BA-9DE3-D2DB3E2B2673}" type="presParOf" srcId="{63369860-8898-44F8-AB5F-974FB1A2EE92}" destId="{4B654F84-62FF-493F-9DB8-9C7D2D56AFDE}" srcOrd="9" destOrd="0" presId="urn:microsoft.com/office/officeart/2005/8/layout/orgChart1"/>
    <dgm:cxn modelId="{B037608E-1CAA-4558-B800-D6E37CFCA45E}" type="presParOf" srcId="{4B654F84-62FF-493F-9DB8-9C7D2D56AFDE}" destId="{AEEAB5DD-2A4E-4AE6-A47F-7E98E4E2DEF0}" srcOrd="0" destOrd="0" presId="urn:microsoft.com/office/officeart/2005/8/layout/orgChart1"/>
    <dgm:cxn modelId="{5751B1DC-DACA-41F6-9910-0792AB16B928}" type="presParOf" srcId="{AEEAB5DD-2A4E-4AE6-A47F-7E98E4E2DEF0}" destId="{B4AE029A-0344-42FE-95D1-EB1F49F009DE}" srcOrd="0" destOrd="0" presId="urn:microsoft.com/office/officeart/2005/8/layout/orgChart1"/>
    <dgm:cxn modelId="{0FFF0C9E-5E50-4679-943B-8AA8ADB73D8F}" type="presParOf" srcId="{AEEAB5DD-2A4E-4AE6-A47F-7E98E4E2DEF0}" destId="{5115FAFE-45D2-41EF-B5AC-8CAC98988EA1}" srcOrd="1" destOrd="0" presId="urn:microsoft.com/office/officeart/2005/8/layout/orgChart1"/>
    <dgm:cxn modelId="{8E7BF602-BCB0-4340-B199-83A4A9075D03}" type="presParOf" srcId="{4B654F84-62FF-493F-9DB8-9C7D2D56AFDE}" destId="{280E2C51-9626-41AA-A6CB-ECD377CF0E1A}" srcOrd="1" destOrd="0" presId="urn:microsoft.com/office/officeart/2005/8/layout/orgChart1"/>
    <dgm:cxn modelId="{F7FE97F7-1EE9-4FF6-ABE9-E2244ADF9ACB}" type="presParOf" srcId="{280E2C51-9626-41AA-A6CB-ECD377CF0E1A}" destId="{1F25EB1F-CF39-4178-AC87-E11C2B3AAB36}" srcOrd="0" destOrd="0" presId="urn:microsoft.com/office/officeart/2005/8/layout/orgChart1"/>
    <dgm:cxn modelId="{FADBE29C-B8DA-44C2-8B80-96BF67F1E0A2}" type="presParOf" srcId="{280E2C51-9626-41AA-A6CB-ECD377CF0E1A}" destId="{8BC510A3-D0BC-464A-ABD5-D5E33A249C7A}" srcOrd="1" destOrd="0" presId="urn:microsoft.com/office/officeart/2005/8/layout/orgChart1"/>
    <dgm:cxn modelId="{6D745F8B-7138-417B-A94C-F364916E54E7}" type="presParOf" srcId="{8BC510A3-D0BC-464A-ABD5-D5E33A249C7A}" destId="{D5DA2B4C-2493-4712-A19E-D05D506996D4}" srcOrd="0" destOrd="0" presId="urn:microsoft.com/office/officeart/2005/8/layout/orgChart1"/>
    <dgm:cxn modelId="{3A45F9FF-6D84-4194-8B97-B59E76D08389}" type="presParOf" srcId="{D5DA2B4C-2493-4712-A19E-D05D506996D4}" destId="{125A34C8-84FE-4A9B-8F99-903E5C3AAF4D}" srcOrd="0" destOrd="0" presId="urn:microsoft.com/office/officeart/2005/8/layout/orgChart1"/>
    <dgm:cxn modelId="{1D57CA21-90C7-4CFE-82C8-4814E7E6D15E}" type="presParOf" srcId="{D5DA2B4C-2493-4712-A19E-D05D506996D4}" destId="{CBBAA63A-FED8-498C-AB56-F07202B64995}" srcOrd="1" destOrd="0" presId="urn:microsoft.com/office/officeart/2005/8/layout/orgChart1"/>
    <dgm:cxn modelId="{13D4867B-7232-4841-AE8C-01A7FAB68104}" type="presParOf" srcId="{8BC510A3-D0BC-464A-ABD5-D5E33A249C7A}" destId="{5702E985-07BF-4920-BD14-82F874C0E9B0}" srcOrd="1" destOrd="0" presId="urn:microsoft.com/office/officeart/2005/8/layout/orgChart1"/>
    <dgm:cxn modelId="{868964FC-8FB2-4720-8956-CA2814ACBE25}" type="presParOf" srcId="{8BC510A3-D0BC-464A-ABD5-D5E33A249C7A}" destId="{0ECE7684-0788-4A4D-9444-F0276386064E}" srcOrd="2" destOrd="0" presId="urn:microsoft.com/office/officeart/2005/8/layout/orgChart1"/>
    <dgm:cxn modelId="{3366CB4A-19F8-4562-8AB0-450C0C56B13E}" type="presParOf" srcId="{280E2C51-9626-41AA-A6CB-ECD377CF0E1A}" destId="{4508D7C6-B0C6-4DE1-8D6E-051628116D5A}" srcOrd="2" destOrd="0" presId="urn:microsoft.com/office/officeart/2005/8/layout/orgChart1"/>
    <dgm:cxn modelId="{888B15B7-47FA-4AF4-BCC8-81EB778ED6AD}" type="presParOf" srcId="{280E2C51-9626-41AA-A6CB-ECD377CF0E1A}" destId="{724EBE41-77DF-4773-BD33-1DBA7276533D}" srcOrd="3" destOrd="0" presId="urn:microsoft.com/office/officeart/2005/8/layout/orgChart1"/>
    <dgm:cxn modelId="{6B1121D4-0123-435F-B206-13BD7DAA41D8}" type="presParOf" srcId="{724EBE41-77DF-4773-BD33-1DBA7276533D}" destId="{E82F83D3-A20B-4C19-A915-CD46D42F6B3E}" srcOrd="0" destOrd="0" presId="urn:microsoft.com/office/officeart/2005/8/layout/orgChart1"/>
    <dgm:cxn modelId="{8B507EF0-9636-4129-B9DA-E766DC09969C}" type="presParOf" srcId="{E82F83D3-A20B-4C19-A915-CD46D42F6B3E}" destId="{BD505B9E-C9ED-4B8E-ABCB-D3CAF1701A66}" srcOrd="0" destOrd="0" presId="urn:microsoft.com/office/officeart/2005/8/layout/orgChart1"/>
    <dgm:cxn modelId="{A71B20CB-543F-4ED6-B2B4-8E22B4872B8E}" type="presParOf" srcId="{E82F83D3-A20B-4C19-A915-CD46D42F6B3E}" destId="{9205628C-3918-4193-8A0F-33D94AD7FE6B}" srcOrd="1" destOrd="0" presId="urn:microsoft.com/office/officeart/2005/8/layout/orgChart1"/>
    <dgm:cxn modelId="{C550EB03-ADAF-4270-BF31-AD10FB80CA44}" type="presParOf" srcId="{724EBE41-77DF-4773-BD33-1DBA7276533D}" destId="{B7A226A2-772E-4D19-9D9B-E42CF3622FB3}" srcOrd="1" destOrd="0" presId="urn:microsoft.com/office/officeart/2005/8/layout/orgChart1"/>
    <dgm:cxn modelId="{4C371085-B343-4F69-B6BC-C7C117731ED7}" type="presParOf" srcId="{724EBE41-77DF-4773-BD33-1DBA7276533D}" destId="{2061B6CE-6862-4528-9350-BB2B1D987A03}" srcOrd="2" destOrd="0" presId="urn:microsoft.com/office/officeart/2005/8/layout/orgChart1"/>
    <dgm:cxn modelId="{6BF93668-4A52-4370-B760-B81CB15EA323}" type="presParOf" srcId="{280E2C51-9626-41AA-A6CB-ECD377CF0E1A}" destId="{0EAE2926-D972-4E8E-BF64-572F62D9ACBD}" srcOrd="4" destOrd="0" presId="urn:microsoft.com/office/officeart/2005/8/layout/orgChart1"/>
    <dgm:cxn modelId="{868B2776-D528-4942-BB29-371072CF3D7C}" type="presParOf" srcId="{280E2C51-9626-41AA-A6CB-ECD377CF0E1A}" destId="{421BDE97-C139-4CF7-BAC8-931A9BA1D2C2}" srcOrd="5" destOrd="0" presId="urn:microsoft.com/office/officeart/2005/8/layout/orgChart1"/>
    <dgm:cxn modelId="{C931C74F-479E-42E7-941E-4705759E4F61}" type="presParOf" srcId="{421BDE97-C139-4CF7-BAC8-931A9BA1D2C2}" destId="{375F51E4-65FE-4245-ADD1-B54F1052081D}" srcOrd="0" destOrd="0" presId="urn:microsoft.com/office/officeart/2005/8/layout/orgChart1"/>
    <dgm:cxn modelId="{7A65B57B-19E3-413A-9890-44C4F2029F14}" type="presParOf" srcId="{375F51E4-65FE-4245-ADD1-B54F1052081D}" destId="{DBC2D9B8-69C1-4C7D-8AF0-A431A3EA6EE0}" srcOrd="0" destOrd="0" presId="urn:microsoft.com/office/officeart/2005/8/layout/orgChart1"/>
    <dgm:cxn modelId="{6182DE1F-FA70-4230-8959-D703B6502D12}" type="presParOf" srcId="{375F51E4-65FE-4245-ADD1-B54F1052081D}" destId="{F9197A78-FA82-431B-84C7-213E05419597}" srcOrd="1" destOrd="0" presId="urn:microsoft.com/office/officeart/2005/8/layout/orgChart1"/>
    <dgm:cxn modelId="{DB4FA46A-0CFA-4CA0-A641-EAAB8E0808E5}" type="presParOf" srcId="{421BDE97-C139-4CF7-BAC8-931A9BA1D2C2}" destId="{9C6574B8-CA6A-4D6C-994D-EDB796449723}" srcOrd="1" destOrd="0" presId="urn:microsoft.com/office/officeart/2005/8/layout/orgChart1"/>
    <dgm:cxn modelId="{83A1EFEA-B539-4568-B646-4796160A3E10}" type="presParOf" srcId="{421BDE97-C139-4CF7-BAC8-931A9BA1D2C2}" destId="{069D36D8-15B8-457E-8717-48C4E2803D86}" srcOrd="2" destOrd="0" presId="urn:microsoft.com/office/officeart/2005/8/layout/orgChart1"/>
    <dgm:cxn modelId="{8B67B87C-30FA-47CF-961C-93494EAE56D4}" type="presParOf" srcId="{4B654F84-62FF-493F-9DB8-9C7D2D56AFDE}" destId="{AE2C7299-9158-48AB-BEBB-C8773B5A88FB}" srcOrd="2" destOrd="0" presId="urn:microsoft.com/office/officeart/2005/8/layout/orgChart1"/>
    <dgm:cxn modelId="{F5108170-D3C0-48B2-964E-868B1BA6706F}" type="presParOf" srcId="{8F46DE73-F85E-4C62-9F7D-C7A265D056A8}" destId="{CE125D4B-36A2-4C93-B34D-3017500CEF7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AE2926-D972-4E8E-BF64-572F62D9ACBD}">
      <dsp:nvSpPr>
        <dsp:cNvPr id="0" name=""/>
        <dsp:cNvSpPr/>
      </dsp:nvSpPr>
      <dsp:spPr>
        <a:xfrm>
          <a:off x="5604715" y="1036827"/>
          <a:ext cx="128490" cy="1610416"/>
        </a:xfrm>
        <a:custGeom>
          <a:avLst/>
          <a:gdLst/>
          <a:ahLst/>
          <a:cxnLst/>
          <a:rect l="0" t="0" r="0" b="0"/>
          <a:pathLst>
            <a:path>
              <a:moveTo>
                <a:pt x="0" y="0"/>
              </a:moveTo>
              <a:lnTo>
                <a:pt x="0" y="1610416"/>
              </a:lnTo>
              <a:lnTo>
                <a:pt x="128490" y="16104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8D7C6-B0C6-4DE1-8D6E-051628116D5A}">
      <dsp:nvSpPr>
        <dsp:cNvPr id="0" name=""/>
        <dsp:cNvSpPr/>
      </dsp:nvSpPr>
      <dsp:spPr>
        <a:xfrm>
          <a:off x="5604715" y="1036827"/>
          <a:ext cx="128490" cy="1002227"/>
        </a:xfrm>
        <a:custGeom>
          <a:avLst/>
          <a:gdLst/>
          <a:ahLst/>
          <a:cxnLst/>
          <a:rect l="0" t="0" r="0" b="0"/>
          <a:pathLst>
            <a:path>
              <a:moveTo>
                <a:pt x="0" y="0"/>
              </a:moveTo>
              <a:lnTo>
                <a:pt x="0" y="1002227"/>
              </a:lnTo>
              <a:lnTo>
                <a:pt x="128490" y="1002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25EB1F-CF39-4178-AC87-E11C2B3AAB36}">
      <dsp:nvSpPr>
        <dsp:cNvPr id="0" name=""/>
        <dsp:cNvSpPr/>
      </dsp:nvSpPr>
      <dsp:spPr>
        <a:xfrm>
          <a:off x="5604715" y="1036827"/>
          <a:ext cx="128490" cy="394038"/>
        </a:xfrm>
        <a:custGeom>
          <a:avLst/>
          <a:gdLst/>
          <a:ahLst/>
          <a:cxnLst/>
          <a:rect l="0" t="0" r="0" b="0"/>
          <a:pathLst>
            <a:path>
              <a:moveTo>
                <a:pt x="0" y="0"/>
              </a:moveTo>
              <a:lnTo>
                <a:pt x="0" y="394038"/>
              </a:lnTo>
              <a:lnTo>
                <a:pt x="128490" y="394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F335DB-8CAF-45EC-8D75-B15025EF92F9}">
      <dsp:nvSpPr>
        <dsp:cNvPr id="0" name=""/>
        <dsp:cNvSpPr/>
      </dsp:nvSpPr>
      <dsp:spPr>
        <a:xfrm>
          <a:off x="3874374" y="428638"/>
          <a:ext cx="2072983" cy="179886"/>
        </a:xfrm>
        <a:custGeom>
          <a:avLst/>
          <a:gdLst/>
          <a:ahLst/>
          <a:cxnLst/>
          <a:rect l="0" t="0" r="0" b="0"/>
          <a:pathLst>
            <a:path>
              <a:moveTo>
                <a:pt x="0" y="0"/>
              </a:moveTo>
              <a:lnTo>
                <a:pt x="0" y="89943"/>
              </a:lnTo>
              <a:lnTo>
                <a:pt x="2072983" y="89943"/>
              </a:lnTo>
              <a:lnTo>
                <a:pt x="2072983" y="1798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2F3A2D-94FC-4282-B49F-52BFFECFA5DE}">
      <dsp:nvSpPr>
        <dsp:cNvPr id="0" name=""/>
        <dsp:cNvSpPr/>
      </dsp:nvSpPr>
      <dsp:spPr>
        <a:xfrm>
          <a:off x="4568224" y="1036827"/>
          <a:ext cx="128490" cy="394038"/>
        </a:xfrm>
        <a:custGeom>
          <a:avLst/>
          <a:gdLst/>
          <a:ahLst/>
          <a:cxnLst/>
          <a:rect l="0" t="0" r="0" b="0"/>
          <a:pathLst>
            <a:path>
              <a:moveTo>
                <a:pt x="0" y="0"/>
              </a:moveTo>
              <a:lnTo>
                <a:pt x="0" y="394038"/>
              </a:lnTo>
              <a:lnTo>
                <a:pt x="128490" y="394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3F3677-0BD7-4D6D-ADDA-05920DBE7192}">
      <dsp:nvSpPr>
        <dsp:cNvPr id="0" name=""/>
        <dsp:cNvSpPr/>
      </dsp:nvSpPr>
      <dsp:spPr>
        <a:xfrm>
          <a:off x="3874374" y="428638"/>
          <a:ext cx="1036491" cy="179886"/>
        </a:xfrm>
        <a:custGeom>
          <a:avLst/>
          <a:gdLst/>
          <a:ahLst/>
          <a:cxnLst/>
          <a:rect l="0" t="0" r="0" b="0"/>
          <a:pathLst>
            <a:path>
              <a:moveTo>
                <a:pt x="0" y="0"/>
              </a:moveTo>
              <a:lnTo>
                <a:pt x="0" y="89943"/>
              </a:lnTo>
              <a:lnTo>
                <a:pt x="1036491" y="89943"/>
              </a:lnTo>
              <a:lnTo>
                <a:pt x="1036491" y="1798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F70B2-F241-4EBD-89E3-8635CA7742B6}">
      <dsp:nvSpPr>
        <dsp:cNvPr id="0" name=""/>
        <dsp:cNvSpPr/>
      </dsp:nvSpPr>
      <dsp:spPr>
        <a:xfrm>
          <a:off x="3531732" y="1036827"/>
          <a:ext cx="128490" cy="3009783"/>
        </a:xfrm>
        <a:custGeom>
          <a:avLst/>
          <a:gdLst/>
          <a:ahLst/>
          <a:cxnLst/>
          <a:rect l="0" t="0" r="0" b="0"/>
          <a:pathLst>
            <a:path>
              <a:moveTo>
                <a:pt x="0" y="0"/>
              </a:moveTo>
              <a:lnTo>
                <a:pt x="0" y="3009783"/>
              </a:lnTo>
              <a:lnTo>
                <a:pt x="128490" y="30097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FD395A-6404-4BD2-BEE5-7A118F028365}">
      <dsp:nvSpPr>
        <dsp:cNvPr id="0" name=""/>
        <dsp:cNvSpPr/>
      </dsp:nvSpPr>
      <dsp:spPr>
        <a:xfrm>
          <a:off x="3531732" y="1036827"/>
          <a:ext cx="128490" cy="2401594"/>
        </a:xfrm>
        <a:custGeom>
          <a:avLst/>
          <a:gdLst/>
          <a:ahLst/>
          <a:cxnLst/>
          <a:rect l="0" t="0" r="0" b="0"/>
          <a:pathLst>
            <a:path>
              <a:moveTo>
                <a:pt x="0" y="0"/>
              </a:moveTo>
              <a:lnTo>
                <a:pt x="0" y="2401594"/>
              </a:lnTo>
              <a:lnTo>
                <a:pt x="128490" y="24015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1FE8E6-C8F0-45EA-A071-3474F427C1C6}">
      <dsp:nvSpPr>
        <dsp:cNvPr id="0" name=""/>
        <dsp:cNvSpPr/>
      </dsp:nvSpPr>
      <dsp:spPr>
        <a:xfrm>
          <a:off x="3531732" y="1036827"/>
          <a:ext cx="128490" cy="1887798"/>
        </a:xfrm>
        <a:custGeom>
          <a:avLst/>
          <a:gdLst/>
          <a:ahLst/>
          <a:cxnLst/>
          <a:rect l="0" t="0" r="0" b="0"/>
          <a:pathLst>
            <a:path>
              <a:moveTo>
                <a:pt x="0" y="0"/>
              </a:moveTo>
              <a:lnTo>
                <a:pt x="0" y="1887798"/>
              </a:lnTo>
              <a:lnTo>
                <a:pt x="128490" y="1887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63565A-A430-4549-A469-198DD4EBB6C0}">
      <dsp:nvSpPr>
        <dsp:cNvPr id="0" name=""/>
        <dsp:cNvSpPr/>
      </dsp:nvSpPr>
      <dsp:spPr>
        <a:xfrm>
          <a:off x="3531732" y="1036827"/>
          <a:ext cx="128490" cy="1383527"/>
        </a:xfrm>
        <a:custGeom>
          <a:avLst/>
          <a:gdLst/>
          <a:ahLst/>
          <a:cxnLst/>
          <a:rect l="0" t="0" r="0" b="0"/>
          <a:pathLst>
            <a:path>
              <a:moveTo>
                <a:pt x="0" y="0"/>
              </a:moveTo>
              <a:lnTo>
                <a:pt x="0" y="1383527"/>
              </a:lnTo>
              <a:lnTo>
                <a:pt x="128490" y="13835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B48EB0-F306-4CEA-9466-27047903180C}">
      <dsp:nvSpPr>
        <dsp:cNvPr id="0" name=""/>
        <dsp:cNvSpPr/>
      </dsp:nvSpPr>
      <dsp:spPr>
        <a:xfrm>
          <a:off x="3531732" y="1036827"/>
          <a:ext cx="128490" cy="888783"/>
        </a:xfrm>
        <a:custGeom>
          <a:avLst/>
          <a:gdLst/>
          <a:ahLst/>
          <a:cxnLst/>
          <a:rect l="0" t="0" r="0" b="0"/>
          <a:pathLst>
            <a:path>
              <a:moveTo>
                <a:pt x="0" y="0"/>
              </a:moveTo>
              <a:lnTo>
                <a:pt x="0" y="888783"/>
              </a:lnTo>
              <a:lnTo>
                <a:pt x="128490" y="8887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A38470-4C25-4E9B-8A9E-E1C9B6F01888}">
      <dsp:nvSpPr>
        <dsp:cNvPr id="0" name=""/>
        <dsp:cNvSpPr/>
      </dsp:nvSpPr>
      <dsp:spPr>
        <a:xfrm>
          <a:off x="3531732" y="1036827"/>
          <a:ext cx="128490" cy="394038"/>
        </a:xfrm>
        <a:custGeom>
          <a:avLst/>
          <a:gdLst/>
          <a:ahLst/>
          <a:cxnLst/>
          <a:rect l="0" t="0" r="0" b="0"/>
          <a:pathLst>
            <a:path>
              <a:moveTo>
                <a:pt x="0" y="0"/>
              </a:moveTo>
              <a:lnTo>
                <a:pt x="0" y="394038"/>
              </a:lnTo>
              <a:lnTo>
                <a:pt x="128490" y="394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A15AB-CF3D-49EC-B6AA-B90B8F0DC618}">
      <dsp:nvSpPr>
        <dsp:cNvPr id="0" name=""/>
        <dsp:cNvSpPr/>
      </dsp:nvSpPr>
      <dsp:spPr>
        <a:xfrm>
          <a:off x="3828654" y="428638"/>
          <a:ext cx="91440" cy="179886"/>
        </a:xfrm>
        <a:custGeom>
          <a:avLst/>
          <a:gdLst/>
          <a:ahLst/>
          <a:cxnLst/>
          <a:rect l="0" t="0" r="0" b="0"/>
          <a:pathLst>
            <a:path>
              <a:moveTo>
                <a:pt x="45720" y="0"/>
              </a:moveTo>
              <a:lnTo>
                <a:pt x="45720" y="1798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5BC68B-4686-48D4-B7B0-426C42A2A3E7}">
      <dsp:nvSpPr>
        <dsp:cNvPr id="0" name=""/>
        <dsp:cNvSpPr/>
      </dsp:nvSpPr>
      <dsp:spPr>
        <a:xfrm>
          <a:off x="2495240" y="1036827"/>
          <a:ext cx="128490" cy="1002227"/>
        </a:xfrm>
        <a:custGeom>
          <a:avLst/>
          <a:gdLst/>
          <a:ahLst/>
          <a:cxnLst/>
          <a:rect l="0" t="0" r="0" b="0"/>
          <a:pathLst>
            <a:path>
              <a:moveTo>
                <a:pt x="0" y="0"/>
              </a:moveTo>
              <a:lnTo>
                <a:pt x="0" y="1002227"/>
              </a:lnTo>
              <a:lnTo>
                <a:pt x="128490" y="1002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95748F-50DD-49AF-B017-237D3F474DB0}">
      <dsp:nvSpPr>
        <dsp:cNvPr id="0" name=""/>
        <dsp:cNvSpPr/>
      </dsp:nvSpPr>
      <dsp:spPr>
        <a:xfrm>
          <a:off x="2495240" y="1036827"/>
          <a:ext cx="128490" cy="394038"/>
        </a:xfrm>
        <a:custGeom>
          <a:avLst/>
          <a:gdLst/>
          <a:ahLst/>
          <a:cxnLst/>
          <a:rect l="0" t="0" r="0" b="0"/>
          <a:pathLst>
            <a:path>
              <a:moveTo>
                <a:pt x="0" y="0"/>
              </a:moveTo>
              <a:lnTo>
                <a:pt x="0" y="394038"/>
              </a:lnTo>
              <a:lnTo>
                <a:pt x="128490" y="394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EA9B6F-2AAE-42CF-A57B-BE5A296D238D}">
      <dsp:nvSpPr>
        <dsp:cNvPr id="0" name=""/>
        <dsp:cNvSpPr/>
      </dsp:nvSpPr>
      <dsp:spPr>
        <a:xfrm>
          <a:off x="2837882" y="428638"/>
          <a:ext cx="1036491" cy="179886"/>
        </a:xfrm>
        <a:custGeom>
          <a:avLst/>
          <a:gdLst/>
          <a:ahLst/>
          <a:cxnLst/>
          <a:rect l="0" t="0" r="0" b="0"/>
          <a:pathLst>
            <a:path>
              <a:moveTo>
                <a:pt x="1036491" y="0"/>
              </a:moveTo>
              <a:lnTo>
                <a:pt x="1036491" y="89943"/>
              </a:lnTo>
              <a:lnTo>
                <a:pt x="0" y="89943"/>
              </a:lnTo>
              <a:lnTo>
                <a:pt x="0" y="1798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368429-BE81-491C-9C59-75F17DB45027}">
      <dsp:nvSpPr>
        <dsp:cNvPr id="0" name=""/>
        <dsp:cNvSpPr/>
      </dsp:nvSpPr>
      <dsp:spPr>
        <a:xfrm>
          <a:off x="1458749" y="1036827"/>
          <a:ext cx="128490" cy="1002227"/>
        </a:xfrm>
        <a:custGeom>
          <a:avLst/>
          <a:gdLst/>
          <a:ahLst/>
          <a:cxnLst/>
          <a:rect l="0" t="0" r="0" b="0"/>
          <a:pathLst>
            <a:path>
              <a:moveTo>
                <a:pt x="0" y="0"/>
              </a:moveTo>
              <a:lnTo>
                <a:pt x="0" y="1002227"/>
              </a:lnTo>
              <a:lnTo>
                <a:pt x="128490" y="10022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5C2A71-10C8-451E-B226-5A5F7D862EF4}">
      <dsp:nvSpPr>
        <dsp:cNvPr id="0" name=""/>
        <dsp:cNvSpPr/>
      </dsp:nvSpPr>
      <dsp:spPr>
        <a:xfrm>
          <a:off x="1458749" y="1036827"/>
          <a:ext cx="128490" cy="394038"/>
        </a:xfrm>
        <a:custGeom>
          <a:avLst/>
          <a:gdLst/>
          <a:ahLst/>
          <a:cxnLst/>
          <a:rect l="0" t="0" r="0" b="0"/>
          <a:pathLst>
            <a:path>
              <a:moveTo>
                <a:pt x="0" y="0"/>
              </a:moveTo>
              <a:lnTo>
                <a:pt x="0" y="394038"/>
              </a:lnTo>
              <a:lnTo>
                <a:pt x="128490" y="3940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078150-8650-46A8-B5C9-11608510E211}">
      <dsp:nvSpPr>
        <dsp:cNvPr id="0" name=""/>
        <dsp:cNvSpPr/>
      </dsp:nvSpPr>
      <dsp:spPr>
        <a:xfrm>
          <a:off x="1801391" y="428638"/>
          <a:ext cx="2072983" cy="179886"/>
        </a:xfrm>
        <a:custGeom>
          <a:avLst/>
          <a:gdLst/>
          <a:ahLst/>
          <a:cxnLst/>
          <a:rect l="0" t="0" r="0" b="0"/>
          <a:pathLst>
            <a:path>
              <a:moveTo>
                <a:pt x="2072983" y="0"/>
              </a:moveTo>
              <a:lnTo>
                <a:pt x="2072983" y="89943"/>
              </a:lnTo>
              <a:lnTo>
                <a:pt x="0" y="89943"/>
              </a:lnTo>
              <a:lnTo>
                <a:pt x="0" y="1798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ECF8BF-DF21-47C8-BB49-97F03F8CCD41}">
      <dsp:nvSpPr>
        <dsp:cNvPr id="0" name=""/>
        <dsp:cNvSpPr/>
      </dsp:nvSpPr>
      <dsp:spPr>
        <a:xfrm>
          <a:off x="3446072" y="336"/>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1.0</a:t>
          </a:r>
        </a:p>
        <a:p>
          <a:pPr lvl="0" algn="ctr" defTabSz="311150">
            <a:lnSpc>
              <a:spcPct val="90000"/>
            </a:lnSpc>
            <a:spcBef>
              <a:spcPct val="0"/>
            </a:spcBef>
            <a:spcAft>
              <a:spcPct val="35000"/>
            </a:spcAft>
          </a:pPr>
          <a:r>
            <a:rPr lang="es-EC" sz="700" kern="1200"/>
            <a:t>Entregable Final del Proyecto</a:t>
          </a:r>
        </a:p>
      </dsp:txBody>
      <dsp:txXfrm>
        <a:off x="3446072" y="336"/>
        <a:ext cx="856604" cy="428302"/>
      </dsp:txXfrm>
    </dsp:sp>
    <dsp:sp modelId="{235D37B4-B908-48A3-BF21-3C5C8D25262D}">
      <dsp:nvSpPr>
        <dsp:cNvPr id="0" name=""/>
        <dsp:cNvSpPr/>
      </dsp:nvSpPr>
      <dsp:spPr>
        <a:xfrm>
          <a:off x="1373088" y="608525"/>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1.1 Inicio</a:t>
          </a:r>
        </a:p>
      </dsp:txBody>
      <dsp:txXfrm>
        <a:off x="1373088" y="608525"/>
        <a:ext cx="856604" cy="428302"/>
      </dsp:txXfrm>
    </dsp:sp>
    <dsp:sp modelId="{E2B2EE11-5DE0-493C-83C5-0379848CB9BB}">
      <dsp:nvSpPr>
        <dsp:cNvPr id="0" name=""/>
        <dsp:cNvSpPr/>
      </dsp:nvSpPr>
      <dsp:spPr>
        <a:xfrm>
          <a:off x="1587239" y="1216714"/>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1.1.1</a:t>
          </a:r>
        </a:p>
        <a:p>
          <a:pPr lvl="0" algn="ctr" defTabSz="311150">
            <a:lnSpc>
              <a:spcPct val="90000"/>
            </a:lnSpc>
            <a:spcBef>
              <a:spcPct val="0"/>
            </a:spcBef>
            <a:spcAft>
              <a:spcPct val="35000"/>
            </a:spcAft>
          </a:pPr>
          <a:r>
            <a:rPr lang="es-EC" sz="700" kern="1200"/>
            <a:t>Caso de Negocios y/o Solicitud de Necesidad</a:t>
          </a:r>
        </a:p>
      </dsp:txBody>
      <dsp:txXfrm>
        <a:off x="1587239" y="1216714"/>
        <a:ext cx="856604" cy="428302"/>
      </dsp:txXfrm>
    </dsp:sp>
    <dsp:sp modelId="{B49CF819-284A-4F5A-9FA0-1F88319EC2B5}">
      <dsp:nvSpPr>
        <dsp:cNvPr id="0" name=""/>
        <dsp:cNvSpPr/>
      </dsp:nvSpPr>
      <dsp:spPr>
        <a:xfrm>
          <a:off x="1587239" y="1824904"/>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1.1.2</a:t>
          </a:r>
        </a:p>
        <a:p>
          <a:pPr lvl="0" algn="ctr" defTabSz="311150">
            <a:lnSpc>
              <a:spcPct val="90000"/>
            </a:lnSpc>
            <a:spcBef>
              <a:spcPct val="0"/>
            </a:spcBef>
            <a:spcAft>
              <a:spcPct val="35000"/>
            </a:spcAft>
          </a:pPr>
          <a:r>
            <a:rPr lang="es-EC" sz="700" kern="1200"/>
            <a:t>Acta de Constitución del Proyecto</a:t>
          </a:r>
        </a:p>
      </dsp:txBody>
      <dsp:txXfrm>
        <a:off x="1587239" y="1824904"/>
        <a:ext cx="856604" cy="428302"/>
      </dsp:txXfrm>
    </dsp:sp>
    <dsp:sp modelId="{945A69B5-A971-4882-AA39-894304B29126}">
      <dsp:nvSpPr>
        <dsp:cNvPr id="0" name=""/>
        <dsp:cNvSpPr/>
      </dsp:nvSpPr>
      <dsp:spPr>
        <a:xfrm>
          <a:off x="2409580" y="608525"/>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1.2 Planeación</a:t>
          </a:r>
        </a:p>
      </dsp:txBody>
      <dsp:txXfrm>
        <a:off x="2409580" y="608525"/>
        <a:ext cx="856604" cy="428302"/>
      </dsp:txXfrm>
    </dsp:sp>
    <dsp:sp modelId="{22B63730-F01C-4BF7-889F-6AA69F9DF1ED}">
      <dsp:nvSpPr>
        <dsp:cNvPr id="0" name=""/>
        <dsp:cNvSpPr/>
      </dsp:nvSpPr>
      <dsp:spPr>
        <a:xfrm>
          <a:off x="2623731" y="1216714"/>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1.2.1 Plan de Proyecto</a:t>
          </a:r>
        </a:p>
      </dsp:txBody>
      <dsp:txXfrm>
        <a:off x="2623731" y="1216714"/>
        <a:ext cx="856604" cy="428302"/>
      </dsp:txXfrm>
    </dsp:sp>
    <dsp:sp modelId="{05A75A05-17CA-4AD9-B39B-A1D845CFEF85}">
      <dsp:nvSpPr>
        <dsp:cNvPr id="0" name=""/>
        <dsp:cNvSpPr/>
      </dsp:nvSpPr>
      <dsp:spPr>
        <a:xfrm>
          <a:off x="2623731" y="1824904"/>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1.2.2 Cronograma del Proyecto</a:t>
          </a:r>
        </a:p>
      </dsp:txBody>
      <dsp:txXfrm>
        <a:off x="2623731" y="1824904"/>
        <a:ext cx="856604" cy="428302"/>
      </dsp:txXfrm>
    </dsp:sp>
    <dsp:sp modelId="{C13674C6-887E-4071-9F32-ED8167515FA2}">
      <dsp:nvSpPr>
        <dsp:cNvPr id="0" name=""/>
        <dsp:cNvSpPr/>
      </dsp:nvSpPr>
      <dsp:spPr>
        <a:xfrm>
          <a:off x="3446072" y="608525"/>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1.3 Ejecución</a:t>
          </a:r>
        </a:p>
      </dsp:txBody>
      <dsp:txXfrm>
        <a:off x="3446072" y="608525"/>
        <a:ext cx="856604" cy="428302"/>
      </dsp:txXfrm>
    </dsp:sp>
    <dsp:sp modelId="{3A2822DA-F037-4A34-9142-FFB9ABB571C9}">
      <dsp:nvSpPr>
        <dsp:cNvPr id="0" name=""/>
        <dsp:cNvSpPr/>
      </dsp:nvSpPr>
      <dsp:spPr>
        <a:xfrm>
          <a:off x="3660223" y="1216714"/>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1.3.1 Componentes para Perú</a:t>
          </a:r>
        </a:p>
      </dsp:txBody>
      <dsp:txXfrm>
        <a:off x="3660223" y="1216714"/>
        <a:ext cx="856604" cy="428302"/>
      </dsp:txXfrm>
    </dsp:sp>
    <dsp:sp modelId="{9F6D20DE-7268-41EF-8465-3A4994BFCCC6}">
      <dsp:nvSpPr>
        <dsp:cNvPr id="0" name=""/>
        <dsp:cNvSpPr/>
      </dsp:nvSpPr>
      <dsp:spPr>
        <a:xfrm>
          <a:off x="3660223" y="1711459"/>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1.3.2 Componentes para Colombia</a:t>
          </a:r>
        </a:p>
      </dsp:txBody>
      <dsp:txXfrm>
        <a:off x="3660223" y="1711459"/>
        <a:ext cx="856604" cy="428302"/>
      </dsp:txXfrm>
    </dsp:sp>
    <dsp:sp modelId="{BA07603E-2E6F-4FEA-8BE6-0E1F005E42F7}">
      <dsp:nvSpPr>
        <dsp:cNvPr id="0" name=""/>
        <dsp:cNvSpPr/>
      </dsp:nvSpPr>
      <dsp:spPr>
        <a:xfrm>
          <a:off x="3660223" y="2206204"/>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1.3.3 Componentes para Bolivia</a:t>
          </a:r>
          <a:endParaRPr lang="es-PE" sz="700" kern="1200"/>
        </a:p>
      </dsp:txBody>
      <dsp:txXfrm>
        <a:off x="3660223" y="2206204"/>
        <a:ext cx="856604" cy="428302"/>
      </dsp:txXfrm>
    </dsp:sp>
    <dsp:sp modelId="{3E64D072-875C-4413-942D-78A8D3865B12}">
      <dsp:nvSpPr>
        <dsp:cNvPr id="0" name=""/>
        <dsp:cNvSpPr/>
      </dsp:nvSpPr>
      <dsp:spPr>
        <a:xfrm>
          <a:off x="3660223" y="2710474"/>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1.3.4 Componentes para México</a:t>
          </a:r>
          <a:endParaRPr lang="es-PE" sz="700" kern="1200"/>
        </a:p>
      </dsp:txBody>
      <dsp:txXfrm>
        <a:off x="3660223" y="2710474"/>
        <a:ext cx="856604" cy="428302"/>
      </dsp:txXfrm>
    </dsp:sp>
    <dsp:sp modelId="{21D6B71F-B8BF-4771-944D-6DDBB6C1A43E}">
      <dsp:nvSpPr>
        <dsp:cNvPr id="0" name=""/>
        <dsp:cNvSpPr/>
      </dsp:nvSpPr>
      <dsp:spPr>
        <a:xfrm>
          <a:off x="3660223" y="3224270"/>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1.3.5 Componentes para Guatemala</a:t>
          </a:r>
          <a:endParaRPr lang="es-PE" sz="700" kern="1200"/>
        </a:p>
      </dsp:txBody>
      <dsp:txXfrm>
        <a:off x="3660223" y="3224270"/>
        <a:ext cx="856604" cy="428302"/>
      </dsp:txXfrm>
    </dsp:sp>
    <dsp:sp modelId="{78475ABE-A3F6-44C1-84CA-963C70B6EC82}">
      <dsp:nvSpPr>
        <dsp:cNvPr id="0" name=""/>
        <dsp:cNvSpPr/>
      </dsp:nvSpPr>
      <dsp:spPr>
        <a:xfrm>
          <a:off x="3660223" y="3832460"/>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1.3.6 Componentes para Venezuela</a:t>
          </a:r>
          <a:endParaRPr lang="es-PE" sz="700" kern="1200"/>
        </a:p>
      </dsp:txBody>
      <dsp:txXfrm>
        <a:off x="3660223" y="3832460"/>
        <a:ext cx="856604" cy="428302"/>
      </dsp:txXfrm>
    </dsp:sp>
    <dsp:sp modelId="{A6D0789C-2D43-4925-A90C-E1E9B54C7288}">
      <dsp:nvSpPr>
        <dsp:cNvPr id="0" name=""/>
        <dsp:cNvSpPr/>
      </dsp:nvSpPr>
      <dsp:spPr>
        <a:xfrm>
          <a:off x="4482563" y="608525"/>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1.4 Cierre</a:t>
          </a:r>
        </a:p>
      </dsp:txBody>
      <dsp:txXfrm>
        <a:off x="4482563" y="608525"/>
        <a:ext cx="856604" cy="428302"/>
      </dsp:txXfrm>
    </dsp:sp>
    <dsp:sp modelId="{65AA8E0C-1DCB-4961-B174-A8890BF10E7F}">
      <dsp:nvSpPr>
        <dsp:cNvPr id="0" name=""/>
        <dsp:cNvSpPr/>
      </dsp:nvSpPr>
      <dsp:spPr>
        <a:xfrm>
          <a:off x="4696714" y="1216714"/>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1.4.1 Informe de Cierre del Proyecto</a:t>
          </a:r>
        </a:p>
      </dsp:txBody>
      <dsp:txXfrm>
        <a:off x="4696714" y="1216714"/>
        <a:ext cx="856604" cy="428302"/>
      </dsp:txXfrm>
    </dsp:sp>
    <dsp:sp modelId="{B4AE029A-0344-42FE-95D1-EB1F49F009DE}">
      <dsp:nvSpPr>
        <dsp:cNvPr id="0" name=""/>
        <dsp:cNvSpPr/>
      </dsp:nvSpPr>
      <dsp:spPr>
        <a:xfrm>
          <a:off x="5519055" y="608525"/>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1.5 Monitoreo y Control</a:t>
          </a:r>
        </a:p>
      </dsp:txBody>
      <dsp:txXfrm>
        <a:off x="5519055" y="608525"/>
        <a:ext cx="856604" cy="428302"/>
      </dsp:txXfrm>
    </dsp:sp>
    <dsp:sp modelId="{125A34C8-84FE-4A9B-8F99-903E5C3AAF4D}">
      <dsp:nvSpPr>
        <dsp:cNvPr id="0" name=""/>
        <dsp:cNvSpPr/>
      </dsp:nvSpPr>
      <dsp:spPr>
        <a:xfrm>
          <a:off x="5733206" y="1216714"/>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1.5.1 Informes de Avance</a:t>
          </a:r>
        </a:p>
      </dsp:txBody>
      <dsp:txXfrm>
        <a:off x="5733206" y="1216714"/>
        <a:ext cx="856604" cy="428302"/>
      </dsp:txXfrm>
    </dsp:sp>
    <dsp:sp modelId="{BD505B9E-C9ED-4B8E-ABCB-D3CAF1701A66}">
      <dsp:nvSpPr>
        <dsp:cNvPr id="0" name=""/>
        <dsp:cNvSpPr/>
      </dsp:nvSpPr>
      <dsp:spPr>
        <a:xfrm>
          <a:off x="5733206" y="1824904"/>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1.5.2 Actas de reunión </a:t>
          </a:r>
        </a:p>
      </dsp:txBody>
      <dsp:txXfrm>
        <a:off x="5733206" y="1824904"/>
        <a:ext cx="856604" cy="428302"/>
      </dsp:txXfrm>
    </dsp:sp>
    <dsp:sp modelId="{DBC2D9B8-69C1-4C7D-8AF0-A431A3EA6EE0}">
      <dsp:nvSpPr>
        <dsp:cNvPr id="0" name=""/>
        <dsp:cNvSpPr/>
      </dsp:nvSpPr>
      <dsp:spPr>
        <a:xfrm>
          <a:off x="5733206" y="2433093"/>
          <a:ext cx="856604" cy="428302"/>
        </a:xfrm>
        <a:prstGeom prst="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C" sz="700" kern="1200"/>
            <a:t>1.5.3 Actas de aceptación de entregables</a:t>
          </a:r>
        </a:p>
      </dsp:txBody>
      <dsp:txXfrm>
        <a:off x="5733206" y="2433093"/>
        <a:ext cx="856604" cy="4283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7823C-1DF8-47AA-8283-26D6D1B60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 - 1.55 - Plan de Gestión del Proyecto Integrado</Template>
  <TotalTime>419</TotalTime>
  <Pages>23</Pages>
  <Words>5444</Words>
  <Characters>29948</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Plan de Gestión del Proyecto Integrado</vt:lpstr>
    </vt:vector>
  </TitlesOfParts>
  <Manager>Jorge Jarrín</Manager>
  <Company>Yanbal International Corporation</Company>
  <LinksUpToDate>false</LinksUpToDate>
  <CharactersWithSpaces>35322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del Proyecto Integrado</dc:title>
  <dc:subject>Plantilla de Plan de Gestión del Proyecto Integrado</dc:subject>
  <dc:creator>Abel Antonio Yim Alvarado</dc:creator>
  <cp:keywords>template, project management plan</cp:keywords>
  <cp:lastModifiedBy>Abel Antonio Yim Alvarado</cp:lastModifiedBy>
  <cp:revision>72</cp:revision>
  <dcterms:created xsi:type="dcterms:W3CDTF">2014-02-27T14:37:00Z</dcterms:created>
  <dcterms:modified xsi:type="dcterms:W3CDTF">2014-04-01T22:15:00Z</dcterms:modified>
  <cp:category>PM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1.1</vt:lpwstr>
  </property>
</Properties>
</file>